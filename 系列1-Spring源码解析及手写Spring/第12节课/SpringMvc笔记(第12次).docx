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servlet3.0异步请求分析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8.1，什么是同步处理，请求发出后，等待服务端响应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47035" cy="26085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8.2同步请求原理，从tomcat中获取连接线程进行处理，但tomcat的线程数有限，会造成线程资源的紧张。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50260" cy="2191385"/>
            <wp:effectExtent l="0" t="0" r="2540" b="1841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8.3同步机制操作步骤：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a,在servlet工程目录下，修改JamesServlet类，把当前处理的线程也打印出来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163445"/>
            <wp:effectExtent l="0" t="0" r="12065" b="825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重启tomcat，得到如下结果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95215" cy="666750"/>
            <wp:effectExtent l="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从头到尾都是由同一个线程</w:t>
      </w:r>
      <w:r>
        <w:rPr>
          <w:rFonts w:hint="eastAsia"/>
          <w:lang w:val="en-US" w:eastAsia="zh-CN"/>
        </w:rPr>
        <w:t>4进行处理的，同一线程处理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很明显，线程从头执行到尾，会造成资源占用不能释放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b,异步请求操作步骤：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651500" cy="3681730"/>
            <wp:effectExtent l="0" t="0" r="6350" b="139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从servlet3.0文档的9.6章节也可以看到，要声明的内容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31360" cy="963295"/>
            <wp:effectExtent l="0" t="0" r="2540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96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重启tomcat,查看运行结果如下，主线程与副线程分别为不同的线程，主线程从开始到结束不等待副线程就返回了：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881380"/>
            <wp:effectExtent l="0" t="0" r="5715" b="1397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页面返回结果如下：等待</w:t>
      </w:r>
      <w:r>
        <w:rPr>
          <w:rFonts w:hint="eastAsia"/>
          <w:lang w:val="en-US" w:eastAsia="zh-CN"/>
        </w:rPr>
        <w:t>3S后才返回，但线程资源其实早已释放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39140"/>
            <wp:effectExtent l="0" t="0" r="5080" b="381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c,异步请求原理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492375"/>
            <wp:effectExtent l="0" t="0" r="5080" b="317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当然怎么样定义servlet的异步处理线程池，不多讲，springmvc已集成了异步处理线程池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9，springmvc的异步请求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我们可以打官网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"https://docs.spring.io/spring/docs/5.0.2.RELEASE/spring-framework-reference/web.html#mvc-servlet-context-hierarchy"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https://docs.spring.io/spring/docs/5.0.2.RELEASE/spring-framework-reference/web.html#mvc-servlet-context-hierarchy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第1.7.1章节，讲述得很清晰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springmvc异步机制是基于servlet3来做的封装处理，通过这两种返回值都可以完成异步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官网例子如下：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309495" cy="970280"/>
            <wp:effectExtent l="0" t="0" r="14605" b="127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或</w:t>
      </w:r>
      <w:r>
        <w:drawing>
          <wp:inline distT="0" distB="0" distL="114300" distR="114300">
            <wp:extent cx="2755265" cy="946785"/>
            <wp:effectExtent l="0" t="0" r="6985" b="5715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我们接下来实现一下：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a,新建AsyncOrderController测试类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42845"/>
            <wp:effectExtent l="0" t="0" r="7620" b="14605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控制台打印结果如下：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74040"/>
            <wp:effectExtent l="0" t="0" r="5715" b="1651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页面运行结果如下：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6832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Callable的原理是什么呢？还是一样，请打开官网哈…………第1.7.1章节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46600" cy="1153160"/>
            <wp:effectExtent l="0" t="0" r="6350" b="8890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思考：控制台打印结果为什么会两次进入拦截器preHandle呢？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76680"/>
            <wp:effectExtent l="0" t="0" r="5715" b="1397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很明显可知：请求进入时拦截了一次，将Callable返回结果时，将请求重新派发给容器时又拦截了一次，所以进了两次拦截；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如何验证？只要在拦截器打印的地方加上getRequestURI()便知晓。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859155"/>
            <wp:effectExtent l="0" t="0" r="8890" b="171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重启tomcat，并测试结果如下：分析见箭头的中文描述：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230" cy="2005330"/>
            <wp:effectExtent l="0" t="0" r="7620" b="1397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10，springmvc异步请求及返回实战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以上只是原理，但在开发的过程并不是像Callable简单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比如现在我们有以下需求：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78325" cy="1958340"/>
            <wp:effectExtent l="0" t="0" r="3175" b="381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需求描述：以创建订单为例，</w:t>
      </w:r>
      <w:r>
        <w:rPr>
          <w:rFonts w:hint="eastAsia"/>
          <w:lang w:val="en-US" w:eastAsia="zh-CN"/>
        </w:rPr>
        <w:t>tomcat启动线程1来完成一个请求，但实际上是订单服务才能创建订单，那么tomcat线程应该把请求转发给订单服务，使用消息中间件来处理，订单服务把处理结果也放到消息中间件，由tomcat的线程N拿到结果后，响应给客户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我们打开官网第1.7.1章节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50390"/>
            <wp:effectExtent l="0" t="0" r="5715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很明显我们不会用到MQ等消息中间件，写一个队列为模拟消息中间件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a,新建JamesDefferdQueue消息队列类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864360"/>
            <wp:effectExtent l="0" t="0" r="889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b,在AsyncOrderController新增两方法（其实就是两个线程，线程1和线程N）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617470"/>
            <wp:effectExtent l="0" t="0" r="3175" b="1143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62780" cy="443230"/>
            <wp:effectExtent l="0" t="0" r="13970" b="13970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44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72940" cy="612775"/>
            <wp:effectExtent l="0" t="0" r="3810" b="15875"/>
            <wp:docPr id="2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create (tomcat线程N处理的订单结果)，异步返回给createOrder(tomcat线程1),两结果一致，异步返回了结果。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F0E3"/>
    <w:multiLevelType w:val="singleLevel"/>
    <w:tmpl w:val="03C8F0E3"/>
    <w:lvl w:ilvl="0" w:tentative="0">
      <w:start w:val="8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43B69"/>
    <w:rsid w:val="15643B6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2018-07-04T08:48:00Z</dcterms:created>
  <dc:creator>Administrator</dc:creator>
  <cp:lastModifiedBy>Administrator</cp:lastModifiedBy>
  <dcterms:modified xsi:type="dcterms:W3CDTF">2018-07-04T08:49:23Z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