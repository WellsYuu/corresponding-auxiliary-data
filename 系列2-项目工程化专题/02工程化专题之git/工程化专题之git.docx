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1D3CE" w14:textId="77777777" w:rsidR="00823414" w:rsidRDefault="00823414" w:rsidP="00E73384">
      <w:pPr>
        <w:pStyle w:val="aff7"/>
      </w:pPr>
    </w:p>
    <w:p w14:paraId="14373FD5" w14:textId="77777777" w:rsidR="00844AD9" w:rsidRPr="00D47276" w:rsidRDefault="009B1B6B" w:rsidP="004313D6">
      <w:pPr>
        <w:pStyle w:val="ad"/>
        <w:rPr>
          <w:rStyle w:val="af5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77777777" w:rsidR="00EA5C3E" w:rsidRPr="00EA5C3E" w:rsidRDefault="00EA5C3E" w:rsidP="00EA5C3E"/>
    <w:p w14:paraId="471E992D" w14:textId="31723930" w:rsidR="009B6AE4" w:rsidRPr="008447EE" w:rsidRDefault="000C0B05" w:rsidP="008447EE">
      <w:pPr>
        <w:pStyle w:val="1"/>
        <w:jc w:val="center"/>
        <w:rPr>
          <w:rStyle w:val="af5"/>
          <w:color w:val="auto"/>
          <w:sz w:val="72"/>
          <w:szCs w:val="72"/>
        </w:rPr>
      </w:pPr>
      <w:r w:rsidRPr="008447EE">
        <w:rPr>
          <w:rStyle w:val="af5"/>
          <w:rFonts w:ascii="Yu Gothic Medium" w:hAnsi="Yu Gothic Medium" w:hint="eastAsia"/>
          <w:color w:val="auto"/>
          <w:sz w:val="72"/>
          <w:szCs w:val="72"/>
        </w:rPr>
        <w:t>工程化专题之</w:t>
      </w:r>
      <w:r w:rsidRPr="008447EE">
        <w:rPr>
          <w:rStyle w:val="af5"/>
          <w:rFonts w:hint="eastAsia"/>
          <w:color w:val="auto"/>
          <w:sz w:val="72"/>
          <w:szCs w:val="72"/>
        </w:rPr>
        <w:t>Git</w:t>
      </w:r>
    </w:p>
    <w:p w14:paraId="0608B052" w14:textId="4A2110AC" w:rsidR="00DA5C60" w:rsidRDefault="00DA5C60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>咕泡学院</w:t>
      </w:r>
      <w:r w:rsidR="008447EE">
        <w:rPr>
          <w:rStyle w:val="af5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5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5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d"/>
        <w:rPr>
          <w:rStyle w:val="af5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5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5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6B2953C8" w14:textId="2F917CF1" w:rsidR="001975B9" w:rsidRDefault="008169B2" w:rsidP="000770A9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866CEE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g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it</w:t>
      </w:r>
    </w:p>
    <w:p w14:paraId="7B72F261" w14:textId="0CC2422A" w:rsidR="00515D26" w:rsidRDefault="00515D26" w:rsidP="00515D26">
      <w:pPr>
        <w:pStyle w:val="af8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3W who why when</w:t>
      </w:r>
    </w:p>
    <w:p w14:paraId="1370EC73" w14:textId="0B5EBA13" w:rsidR="005C011E" w:rsidRDefault="00184FC7" w:rsidP="00515D26">
      <w:pPr>
        <w:pStyle w:val="af8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Fonts w:ascii="Yu Gothic Medium" w:hAnsi="Yu Gothic Medium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4C15226C" wp14:editId="4867F874">
            <wp:extent cx="6227445" cy="7019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CE6B" w14:textId="779A1B88" w:rsidR="005C011E" w:rsidRDefault="00415060" w:rsidP="005C011E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问题</w:t>
      </w:r>
    </w:p>
    <w:p w14:paraId="6E1F23F1" w14:textId="69EADE43" w:rsidR="00415060" w:rsidRDefault="00C00A1F" w:rsidP="0041506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</w:t>
      </w:r>
      <w:r w:rsidR="00415060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ush/pull </w:t>
      </w:r>
      <w:r w:rsidR="00415060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要联网</w:t>
      </w:r>
    </w:p>
    <w:p w14:paraId="74FCF285" w14:textId="3ADDF89B" w:rsidR="00415060" w:rsidRDefault="00415060" w:rsidP="0041506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如果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ser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ver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硬盘坏了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怎么办？</w:t>
      </w:r>
    </w:p>
    <w:p w14:paraId="7097342A" w14:textId="5E1C0D28" w:rsidR="00527881" w:rsidRDefault="00170431" w:rsidP="0041506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lastRenderedPageBreak/>
        <w:t>g</w:t>
      </w:r>
      <w:r w:rsidR="000D60A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it </w:t>
      </w:r>
      <w:r w:rsidR="000D60A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保证完整性</w:t>
      </w:r>
    </w:p>
    <w:p w14:paraId="75319F4E" w14:textId="77777777" w:rsidR="00F82F5E" w:rsidRDefault="00F82F5E" w:rsidP="00F82F5E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4D171597" w14:textId="08EEB159" w:rsidR="00F33A49" w:rsidRDefault="00F33A49" w:rsidP="00F33A49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安装</w:t>
      </w:r>
    </w:p>
    <w:p w14:paraId="48165DB3" w14:textId="4267BA31" w:rsidR="008300AE" w:rsidRDefault="008300AE" w:rsidP="008300AE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git config –-global user.name ‘xx’</w:t>
      </w:r>
    </w:p>
    <w:p w14:paraId="3F99A769" w14:textId="15942B61" w:rsidR="008300AE" w:rsidRDefault="008300AE" w:rsidP="008300AE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config –-global </w:t>
      </w:r>
      <w:proofErr w:type="spell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user.email</w:t>
      </w:r>
      <w:proofErr w:type="spellEnd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‘xx’</w:t>
      </w:r>
    </w:p>
    <w:p w14:paraId="7050EB85" w14:textId="3EFF398B" w:rsidR="008300AE" w:rsidRDefault="008300AE" w:rsidP="008300AE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8300A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ssh-keygen -t </w:t>
      </w:r>
      <w:proofErr w:type="spellStart"/>
      <w:r w:rsidRPr="008300A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rsa</w:t>
      </w:r>
      <w:proofErr w:type="spellEnd"/>
      <w:r w:rsidRPr="008300A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-C 'james@gupaoedu.com'</w:t>
      </w:r>
    </w:p>
    <w:p w14:paraId="604F51EA" w14:textId="7DBCE122" w:rsidR="00C85DCD" w:rsidRDefault="00C85DCD" w:rsidP="00C85DCD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常用命令</w:t>
      </w:r>
    </w:p>
    <w:p w14:paraId="5215C226" w14:textId="7A44B61A" w:rsidR="00FD2AE6" w:rsidRDefault="00FD2AE6" w:rsidP="00FD2AE6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git status </w:t>
      </w:r>
      <w:r w:rsidR="002F6993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2F699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没事</w:t>
      </w:r>
      <w:r w:rsidR="002F699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status</w:t>
      </w:r>
      <w:r w:rsidR="002F699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一下</w:t>
      </w:r>
    </w:p>
    <w:p w14:paraId="0B15C6D5" w14:textId="349139B7" w:rsidR="00967949" w:rsidRDefault="00967949" w:rsidP="00FD2AE6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git remote</w:t>
      </w:r>
    </w:p>
    <w:p w14:paraId="425FE8AA" w14:textId="3589DA7A" w:rsidR="00B929F5" w:rsidRDefault="005D0F9C" w:rsidP="00B929F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clone </w:t>
      </w:r>
      <w:hyperlink r:id="rId12" w:history="1">
        <w:r w:rsidRPr="00B45DA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git@xxx.com</w:t>
        </w:r>
      </w:hyperlink>
    </w:p>
    <w:p w14:paraId="3FA25F12" w14:textId="579B5EDC" w:rsidR="005D0F9C" w:rsidRDefault="005D0F9C" w:rsidP="00B929F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把本地项目推送到远端</w:t>
      </w:r>
    </w:p>
    <w:p w14:paraId="7E92F403" w14:textId="033657AB" w:rsidR="0081362E" w:rsidRDefault="0081362E" w:rsidP="0081362E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</w:t>
      </w:r>
      <w:proofErr w:type="spell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init</w:t>
      </w:r>
      <w:proofErr w:type="spellEnd"/>
    </w:p>
    <w:p w14:paraId="56CDEE25" w14:textId="752CDABB" w:rsidR="0081362E" w:rsidRDefault="0081362E" w:rsidP="0081362E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remote add origin </w:t>
      </w:r>
      <w:hyperlink r:id="rId13" w:history="1">
        <w:r w:rsidR="00970C71" w:rsidRPr="00B45DA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git@git.oschina.net:gupaoedu_com_vip/test10.git</w:t>
        </w:r>
      </w:hyperlink>
    </w:p>
    <w:p w14:paraId="49E3F441" w14:textId="038E3AE0" w:rsidR="00970C71" w:rsidRDefault="00970C71" w:rsidP="00D03FC6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970C71">
        <w:rPr>
          <w:rStyle w:val="af5"/>
          <w:rFonts w:ascii="Yu Gothic Medium" w:hAnsi="Yu Gothic Medium"/>
          <w:b w:val="0"/>
          <w:color w:val="auto"/>
          <w:sz w:val="48"/>
          <w:szCs w:val="48"/>
        </w:rPr>
        <w:lastRenderedPageBreak/>
        <w:t>git push -u origin master</w:t>
      </w:r>
    </w:p>
    <w:p w14:paraId="02755C53" w14:textId="5F9E60D1" w:rsidR="001019F5" w:rsidRDefault="001019F5" w:rsidP="001019F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pull </w:t>
      </w:r>
    </w:p>
    <w:p w14:paraId="59F52DDB" w14:textId="3CC7EF6B" w:rsidR="009A13EC" w:rsidRDefault="009A13EC" w:rsidP="001019F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git push</w:t>
      </w:r>
    </w:p>
    <w:p w14:paraId="5D389DE2" w14:textId="4190931D" w:rsidR="00BC4FBD" w:rsidRDefault="00BC4FBD" w:rsidP="001019F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checkout </w:t>
      </w:r>
    </w:p>
    <w:p w14:paraId="62689E3F" w14:textId="591D2BD1" w:rsidR="00BC4FBD" w:rsidRDefault="00BC4FBD" w:rsidP="00BC4FBD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切新分支</w:t>
      </w:r>
    </w:p>
    <w:p w14:paraId="4F26CB70" w14:textId="1E6DBF38" w:rsidR="00BC4FBD" w:rsidRDefault="00BC4FBD" w:rsidP="00BC4FBD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撤消</w:t>
      </w:r>
      <w:r w:rsidR="00581D4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更改</w:t>
      </w:r>
    </w:p>
    <w:p w14:paraId="734D8EBF" w14:textId="53BCCFE2" w:rsidR="003C5732" w:rsidRDefault="003C5732" w:rsidP="003C5732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git merge</w:t>
      </w:r>
    </w:p>
    <w:p w14:paraId="0D7FE95F" w14:textId="1FE3F8B8" w:rsidR="003C5732" w:rsidRDefault="003C5732" w:rsidP="003C5732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git rebase </w:t>
      </w:r>
    </w:p>
    <w:p w14:paraId="07C9739A" w14:textId="5C03ED8E" w:rsidR="0066426E" w:rsidRDefault="0066426E" w:rsidP="003C5732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git tag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版本</w:t>
      </w:r>
    </w:p>
    <w:p w14:paraId="1DBD44C4" w14:textId="419D563E" w:rsidR="000814DF" w:rsidRDefault="0063209D" w:rsidP="000814DF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311C10EE" wp14:editId="5E05E18B">
            <wp:extent cx="6227445" cy="63106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7000" w14:textId="63EAF240" w:rsidR="008731B1" w:rsidRPr="00FB14A7" w:rsidRDefault="008731B1" w:rsidP="000814DF">
      <w:pPr>
        <w:pStyle w:val="af8"/>
        <w:ind w:left="1260"/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</w:pPr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36414CB6" wp14:editId="0298E068">
            <wp:extent cx="6227445" cy="7788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7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Yu Gothic Medium" w:hAnsi="Yu Gothic Medium" w:hint="eastAsia"/>
          <w:noProof/>
          <w:spacing w:val="10"/>
          <w:kern w:val="0"/>
          <w:sz w:val="48"/>
          <w:szCs w:val="48"/>
        </w:rPr>
        <w:lastRenderedPageBreak/>
        <w:drawing>
          <wp:inline distT="0" distB="0" distL="0" distR="0" wp14:anchorId="475C6A99" wp14:editId="3DE5B64C">
            <wp:extent cx="6227445" cy="7240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-flo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72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31B1" w:rsidRPr="00FB14A7">
      <w:headerReference w:type="even" r:id="rId17"/>
      <w:headerReference w:type="default" r:id="rId18"/>
      <w:footerReference w:type="even" r:id="rId19"/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B23C0" w14:textId="77777777" w:rsidR="00A159B0" w:rsidRDefault="00A159B0">
      <w:pPr>
        <w:spacing w:after="0" w:line="240" w:lineRule="auto"/>
      </w:pPr>
      <w:r>
        <w:separator/>
      </w:r>
    </w:p>
  </w:endnote>
  <w:endnote w:type="continuationSeparator" w:id="0">
    <w:p w14:paraId="18086907" w14:textId="77777777" w:rsidR="00A159B0" w:rsidRDefault="00A1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Medium">
    <w:altName w:val="Arial Unicode MS"/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F9115" w14:textId="77777777" w:rsidR="00891A3C" w:rsidRDefault="00891A3C"/>
  <w:p w14:paraId="780D7C36" w14:textId="68AE49D2" w:rsidR="00891A3C" w:rsidRDefault="00891A3C">
    <w:pPr>
      <w:pStyle w:val="aff4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8731B1" w:rsidRPr="008731B1">
      <w:rPr>
        <w:noProof/>
        <w:sz w:val="24"/>
        <w:szCs w:val="24"/>
        <w:lang w:val="zh-CN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B2DA8" w14:textId="77777777" w:rsidR="00891A3C" w:rsidRDefault="00891A3C"/>
  <w:p w14:paraId="5823571A" w14:textId="71F04E81" w:rsidR="00891A3C" w:rsidRDefault="00891A3C">
    <w:pPr>
      <w:pStyle w:val="aff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8731B1" w:rsidRPr="008731B1">
      <w:rPr>
        <w:noProof/>
        <w:sz w:val="24"/>
        <w:szCs w:val="24"/>
        <w:lang w:val="zh-CN"/>
      </w:rPr>
      <w:t>5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E5F47" w14:textId="77777777" w:rsidR="00A159B0" w:rsidRDefault="00A159B0">
      <w:pPr>
        <w:spacing w:after="0" w:line="240" w:lineRule="auto"/>
      </w:pPr>
      <w:r>
        <w:separator/>
      </w:r>
    </w:p>
  </w:footnote>
  <w:footnote w:type="continuationSeparator" w:id="0">
    <w:p w14:paraId="5F57846C" w14:textId="77777777" w:rsidR="00A159B0" w:rsidRDefault="00A1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63D79" w14:textId="77777777" w:rsidR="00891A3C" w:rsidRDefault="00A159B0">
    <w:pPr>
      <w:pStyle w:val="aff6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A233" w14:textId="77777777" w:rsidR="00891A3C" w:rsidRDefault="00A159B0">
    <w:pPr>
      <w:pStyle w:val="aff7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8pt;height:108pt;visibility:visible;mso-wrap-style:square" o:bullet="t">
        <v:imagedata r:id="rId1" o:title="ic_launcher_gupao"/>
      </v:shape>
    </w:pict>
  </w:numPicBullet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 w15:restartNumberingAfterBreak="0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bordersDoNotSurroundHeader/>
  <w:bordersDoNotSurroundFooter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4241"/>
    <w:rsid w:val="000525C7"/>
    <w:rsid w:val="00053C2A"/>
    <w:rsid w:val="00054091"/>
    <w:rsid w:val="00070113"/>
    <w:rsid w:val="00076FFB"/>
    <w:rsid w:val="000770A9"/>
    <w:rsid w:val="000814DF"/>
    <w:rsid w:val="000830F4"/>
    <w:rsid w:val="000925AA"/>
    <w:rsid w:val="000A15EE"/>
    <w:rsid w:val="000A32E0"/>
    <w:rsid w:val="000A79C2"/>
    <w:rsid w:val="000B2564"/>
    <w:rsid w:val="000B381D"/>
    <w:rsid w:val="000C0B05"/>
    <w:rsid w:val="000D2620"/>
    <w:rsid w:val="000D4E3B"/>
    <w:rsid w:val="000D60A2"/>
    <w:rsid w:val="000D6318"/>
    <w:rsid w:val="000E00D4"/>
    <w:rsid w:val="000E272F"/>
    <w:rsid w:val="000E5ACD"/>
    <w:rsid w:val="000F387B"/>
    <w:rsid w:val="000F4225"/>
    <w:rsid w:val="000F59CB"/>
    <w:rsid w:val="000F67C4"/>
    <w:rsid w:val="000F73AF"/>
    <w:rsid w:val="001019F5"/>
    <w:rsid w:val="00110AAB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B9"/>
    <w:rsid w:val="001922CE"/>
    <w:rsid w:val="001975B9"/>
    <w:rsid w:val="001A1D7E"/>
    <w:rsid w:val="001A1E27"/>
    <w:rsid w:val="001A641E"/>
    <w:rsid w:val="001B3663"/>
    <w:rsid w:val="001B6497"/>
    <w:rsid w:val="001C5769"/>
    <w:rsid w:val="001C5CE5"/>
    <w:rsid w:val="001C769E"/>
    <w:rsid w:val="001D1782"/>
    <w:rsid w:val="001D3629"/>
    <w:rsid w:val="001F76C7"/>
    <w:rsid w:val="00200436"/>
    <w:rsid w:val="00212135"/>
    <w:rsid w:val="00215E9D"/>
    <w:rsid w:val="00220C29"/>
    <w:rsid w:val="002252EB"/>
    <w:rsid w:val="00225951"/>
    <w:rsid w:val="002274AE"/>
    <w:rsid w:val="00231C1A"/>
    <w:rsid w:val="00235A6E"/>
    <w:rsid w:val="0023666E"/>
    <w:rsid w:val="00243B0B"/>
    <w:rsid w:val="0024468B"/>
    <w:rsid w:val="00244879"/>
    <w:rsid w:val="00246A7F"/>
    <w:rsid w:val="0025188A"/>
    <w:rsid w:val="00257253"/>
    <w:rsid w:val="002660B3"/>
    <w:rsid w:val="00271166"/>
    <w:rsid w:val="00273555"/>
    <w:rsid w:val="002749E8"/>
    <w:rsid w:val="00280800"/>
    <w:rsid w:val="002815F7"/>
    <w:rsid w:val="00284063"/>
    <w:rsid w:val="00284BA5"/>
    <w:rsid w:val="00286289"/>
    <w:rsid w:val="00296342"/>
    <w:rsid w:val="00296DB3"/>
    <w:rsid w:val="002A20A4"/>
    <w:rsid w:val="002B053F"/>
    <w:rsid w:val="002B0FE4"/>
    <w:rsid w:val="002B503F"/>
    <w:rsid w:val="002C3C34"/>
    <w:rsid w:val="002D17AC"/>
    <w:rsid w:val="002D36BB"/>
    <w:rsid w:val="002D68B7"/>
    <w:rsid w:val="002E18FF"/>
    <w:rsid w:val="002F4E01"/>
    <w:rsid w:val="002F6993"/>
    <w:rsid w:val="00307202"/>
    <w:rsid w:val="0031041F"/>
    <w:rsid w:val="003252E6"/>
    <w:rsid w:val="0033183D"/>
    <w:rsid w:val="003369DE"/>
    <w:rsid w:val="00337779"/>
    <w:rsid w:val="00343D6E"/>
    <w:rsid w:val="00354045"/>
    <w:rsid w:val="0035668F"/>
    <w:rsid w:val="00356E1C"/>
    <w:rsid w:val="00361486"/>
    <w:rsid w:val="00364675"/>
    <w:rsid w:val="00372E08"/>
    <w:rsid w:val="00394B27"/>
    <w:rsid w:val="00395241"/>
    <w:rsid w:val="003A1624"/>
    <w:rsid w:val="003A4E70"/>
    <w:rsid w:val="003B2375"/>
    <w:rsid w:val="003C0FD4"/>
    <w:rsid w:val="003C2072"/>
    <w:rsid w:val="003C5732"/>
    <w:rsid w:val="003D5586"/>
    <w:rsid w:val="003E2A2E"/>
    <w:rsid w:val="003E4106"/>
    <w:rsid w:val="003F34E0"/>
    <w:rsid w:val="003F35A8"/>
    <w:rsid w:val="00405311"/>
    <w:rsid w:val="00407859"/>
    <w:rsid w:val="00414333"/>
    <w:rsid w:val="00415060"/>
    <w:rsid w:val="00416A69"/>
    <w:rsid w:val="00421EB8"/>
    <w:rsid w:val="00422CC7"/>
    <w:rsid w:val="004313D6"/>
    <w:rsid w:val="00432E5E"/>
    <w:rsid w:val="00434963"/>
    <w:rsid w:val="0044522F"/>
    <w:rsid w:val="004555E6"/>
    <w:rsid w:val="00455759"/>
    <w:rsid w:val="00461D2D"/>
    <w:rsid w:val="004719C9"/>
    <w:rsid w:val="00480869"/>
    <w:rsid w:val="004834C6"/>
    <w:rsid w:val="0048535F"/>
    <w:rsid w:val="00493166"/>
    <w:rsid w:val="004A50E3"/>
    <w:rsid w:val="004A6256"/>
    <w:rsid w:val="004B4D1C"/>
    <w:rsid w:val="004B656D"/>
    <w:rsid w:val="004B6B6B"/>
    <w:rsid w:val="004C2542"/>
    <w:rsid w:val="004C690F"/>
    <w:rsid w:val="004C6CF4"/>
    <w:rsid w:val="004D715A"/>
    <w:rsid w:val="004E0F94"/>
    <w:rsid w:val="00503D98"/>
    <w:rsid w:val="00514F68"/>
    <w:rsid w:val="00515D26"/>
    <w:rsid w:val="00520AE2"/>
    <w:rsid w:val="0052333C"/>
    <w:rsid w:val="00527881"/>
    <w:rsid w:val="00530CE4"/>
    <w:rsid w:val="00543040"/>
    <w:rsid w:val="0055102A"/>
    <w:rsid w:val="005539F0"/>
    <w:rsid w:val="005578C2"/>
    <w:rsid w:val="00562177"/>
    <w:rsid w:val="00572179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C011E"/>
    <w:rsid w:val="005C4E61"/>
    <w:rsid w:val="005D071C"/>
    <w:rsid w:val="005D0F9C"/>
    <w:rsid w:val="005D3CA9"/>
    <w:rsid w:val="005D652C"/>
    <w:rsid w:val="005D6E17"/>
    <w:rsid w:val="005E23D4"/>
    <w:rsid w:val="005E3E61"/>
    <w:rsid w:val="005F56B1"/>
    <w:rsid w:val="005F68C8"/>
    <w:rsid w:val="00607BF1"/>
    <w:rsid w:val="00612426"/>
    <w:rsid w:val="00612836"/>
    <w:rsid w:val="00612DD4"/>
    <w:rsid w:val="0061748B"/>
    <w:rsid w:val="00617CF8"/>
    <w:rsid w:val="006200D0"/>
    <w:rsid w:val="0062198C"/>
    <w:rsid w:val="00625B1F"/>
    <w:rsid w:val="00626029"/>
    <w:rsid w:val="0063209D"/>
    <w:rsid w:val="0063453D"/>
    <w:rsid w:val="0064328C"/>
    <w:rsid w:val="006504EF"/>
    <w:rsid w:val="00650FC3"/>
    <w:rsid w:val="00656F16"/>
    <w:rsid w:val="006579DA"/>
    <w:rsid w:val="0066426E"/>
    <w:rsid w:val="006673E1"/>
    <w:rsid w:val="006735CA"/>
    <w:rsid w:val="0067516C"/>
    <w:rsid w:val="00677BC1"/>
    <w:rsid w:val="0069699F"/>
    <w:rsid w:val="006969F8"/>
    <w:rsid w:val="006A22DD"/>
    <w:rsid w:val="006A530C"/>
    <w:rsid w:val="006B54DF"/>
    <w:rsid w:val="006B5753"/>
    <w:rsid w:val="006B5979"/>
    <w:rsid w:val="006C348E"/>
    <w:rsid w:val="006C448B"/>
    <w:rsid w:val="006C609C"/>
    <w:rsid w:val="006C6DE8"/>
    <w:rsid w:val="006D3D68"/>
    <w:rsid w:val="006D4920"/>
    <w:rsid w:val="006E5AE8"/>
    <w:rsid w:val="006F63DC"/>
    <w:rsid w:val="007031B2"/>
    <w:rsid w:val="0071372B"/>
    <w:rsid w:val="0072234D"/>
    <w:rsid w:val="0072301D"/>
    <w:rsid w:val="00731ECC"/>
    <w:rsid w:val="007322AC"/>
    <w:rsid w:val="007339C6"/>
    <w:rsid w:val="00740536"/>
    <w:rsid w:val="00740BA8"/>
    <w:rsid w:val="007425D1"/>
    <w:rsid w:val="007436F5"/>
    <w:rsid w:val="0076030B"/>
    <w:rsid w:val="00782B5B"/>
    <w:rsid w:val="007851EE"/>
    <w:rsid w:val="007952AF"/>
    <w:rsid w:val="007B1149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403E0"/>
    <w:rsid w:val="00842281"/>
    <w:rsid w:val="008447EE"/>
    <w:rsid w:val="00844AD9"/>
    <w:rsid w:val="00853389"/>
    <w:rsid w:val="008559A0"/>
    <w:rsid w:val="00860437"/>
    <w:rsid w:val="00866CEE"/>
    <w:rsid w:val="0087273E"/>
    <w:rsid w:val="008731B1"/>
    <w:rsid w:val="008743CC"/>
    <w:rsid w:val="00882FA5"/>
    <w:rsid w:val="008905DF"/>
    <w:rsid w:val="00891A3C"/>
    <w:rsid w:val="00895FE6"/>
    <w:rsid w:val="008A5613"/>
    <w:rsid w:val="008B0489"/>
    <w:rsid w:val="008B5A10"/>
    <w:rsid w:val="008B6F86"/>
    <w:rsid w:val="008C434F"/>
    <w:rsid w:val="008C4458"/>
    <w:rsid w:val="008C5723"/>
    <w:rsid w:val="008C6DDA"/>
    <w:rsid w:val="008E0FF2"/>
    <w:rsid w:val="008E186E"/>
    <w:rsid w:val="008E1E32"/>
    <w:rsid w:val="008E7B5B"/>
    <w:rsid w:val="008F5E06"/>
    <w:rsid w:val="009031A9"/>
    <w:rsid w:val="00916305"/>
    <w:rsid w:val="00920F7D"/>
    <w:rsid w:val="009223C7"/>
    <w:rsid w:val="00925A27"/>
    <w:rsid w:val="00932486"/>
    <w:rsid w:val="00934601"/>
    <w:rsid w:val="00936004"/>
    <w:rsid w:val="0093737A"/>
    <w:rsid w:val="009378F5"/>
    <w:rsid w:val="00937BB5"/>
    <w:rsid w:val="00942B94"/>
    <w:rsid w:val="00954E94"/>
    <w:rsid w:val="00964BC5"/>
    <w:rsid w:val="00967949"/>
    <w:rsid w:val="00970C71"/>
    <w:rsid w:val="00983DC9"/>
    <w:rsid w:val="00991F73"/>
    <w:rsid w:val="00994DFC"/>
    <w:rsid w:val="009A13EC"/>
    <w:rsid w:val="009A1E69"/>
    <w:rsid w:val="009A249C"/>
    <w:rsid w:val="009A5626"/>
    <w:rsid w:val="009A5A2F"/>
    <w:rsid w:val="009A6328"/>
    <w:rsid w:val="009A75E6"/>
    <w:rsid w:val="009B1B6B"/>
    <w:rsid w:val="009B3EDB"/>
    <w:rsid w:val="009B4D96"/>
    <w:rsid w:val="009B6AE4"/>
    <w:rsid w:val="009E5A87"/>
    <w:rsid w:val="009F2022"/>
    <w:rsid w:val="00A12E72"/>
    <w:rsid w:val="00A159B0"/>
    <w:rsid w:val="00A2064D"/>
    <w:rsid w:val="00A24E81"/>
    <w:rsid w:val="00A30395"/>
    <w:rsid w:val="00A35738"/>
    <w:rsid w:val="00A36A56"/>
    <w:rsid w:val="00A37921"/>
    <w:rsid w:val="00A37CB9"/>
    <w:rsid w:val="00A416CC"/>
    <w:rsid w:val="00A43A81"/>
    <w:rsid w:val="00A6623D"/>
    <w:rsid w:val="00A67CC3"/>
    <w:rsid w:val="00A72C1B"/>
    <w:rsid w:val="00A752F6"/>
    <w:rsid w:val="00A91B9D"/>
    <w:rsid w:val="00A961F2"/>
    <w:rsid w:val="00AA227A"/>
    <w:rsid w:val="00AB6B0B"/>
    <w:rsid w:val="00AC6EA2"/>
    <w:rsid w:val="00AD3ADA"/>
    <w:rsid w:val="00AD5530"/>
    <w:rsid w:val="00AD7E78"/>
    <w:rsid w:val="00AF3B0C"/>
    <w:rsid w:val="00B01569"/>
    <w:rsid w:val="00B1317F"/>
    <w:rsid w:val="00B34A8C"/>
    <w:rsid w:val="00B502CE"/>
    <w:rsid w:val="00B62ABF"/>
    <w:rsid w:val="00B630D4"/>
    <w:rsid w:val="00B64B45"/>
    <w:rsid w:val="00B921C8"/>
    <w:rsid w:val="00B929F5"/>
    <w:rsid w:val="00BA573E"/>
    <w:rsid w:val="00BA5A16"/>
    <w:rsid w:val="00BA6910"/>
    <w:rsid w:val="00BB2B70"/>
    <w:rsid w:val="00BB3496"/>
    <w:rsid w:val="00BC4FBD"/>
    <w:rsid w:val="00BD1EA1"/>
    <w:rsid w:val="00BE67C5"/>
    <w:rsid w:val="00BE77C2"/>
    <w:rsid w:val="00BF09D4"/>
    <w:rsid w:val="00BF0DC6"/>
    <w:rsid w:val="00BF212A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683F"/>
    <w:rsid w:val="00C32014"/>
    <w:rsid w:val="00C35AEA"/>
    <w:rsid w:val="00C374FB"/>
    <w:rsid w:val="00C37C64"/>
    <w:rsid w:val="00C41486"/>
    <w:rsid w:val="00C4684E"/>
    <w:rsid w:val="00C53F1F"/>
    <w:rsid w:val="00C6357B"/>
    <w:rsid w:val="00C7241A"/>
    <w:rsid w:val="00C8105A"/>
    <w:rsid w:val="00C85DCD"/>
    <w:rsid w:val="00C95DFA"/>
    <w:rsid w:val="00CB1612"/>
    <w:rsid w:val="00CB50C6"/>
    <w:rsid w:val="00CC3D18"/>
    <w:rsid w:val="00CD118E"/>
    <w:rsid w:val="00CD37A3"/>
    <w:rsid w:val="00CD3E16"/>
    <w:rsid w:val="00CE6526"/>
    <w:rsid w:val="00CE6698"/>
    <w:rsid w:val="00CF0A35"/>
    <w:rsid w:val="00CF3022"/>
    <w:rsid w:val="00CF384F"/>
    <w:rsid w:val="00D01988"/>
    <w:rsid w:val="00D03FC6"/>
    <w:rsid w:val="00D066AD"/>
    <w:rsid w:val="00D143F3"/>
    <w:rsid w:val="00D14793"/>
    <w:rsid w:val="00D2053F"/>
    <w:rsid w:val="00D24796"/>
    <w:rsid w:val="00D331FE"/>
    <w:rsid w:val="00D33347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699"/>
    <w:rsid w:val="00D6285B"/>
    <w:rsid w:val="00D6734A"/>
    <w:rsid w:val="00D67A39"/>
    <w:rsid w:val="00D711B8"/>
    <w:rsid w:val="00D71368"/>
    <w:rsid w:val="00D770D4"/>
    <w:rsid w:val="00D806C9"/>
    <w:rsid w:val="00D811A0"/>
    <w:rsid w:val="00DA42BB"/>
    <w:rsid w:val="00DA5C60"/>
    <w:rsid w:val="00DB3AF4"/>
    <w:rsid w:val="00DC225C"/>
    <w:rsid w:val="00DC4AAF"/>
    <w:rsid w:val="00DD02FC"/>
    <w:rsid w:val="00DD22E7"/>
    <w:rsid w:val="00DD2BCD"/>
    <w:rsid w:val="00DE3051"/>
    <w:rsid w:val="00DE35D2"/>
    <w:rsid w:val="00DE76D7"/>
    <w:rsid w:val="00DE7B8C"/>
    <w:rsid w:val="00E00A5A"/>
    <w:rsid w:val="00E01911"/>
    <w:rsid w:val="00E01C5D"/>
    <w:rsid w:val="00E02723"/>
    <w:rsid w:val="00E0515B"/>
    <w:rsid w:val="00E20584"/>
    <w:rsid w:val="00E25080"/>
    <w:rsid w:val="00E25216"/>
    <w:rsid w:val="00E30450"/>
    <w:rsid w:val="00E35A9D"/>
    <w:rsid w:val="00E417C1"/>
    <w:rsid w:val="00E4479D"/>
    <w:rsid w:val="00E45AA8"/>
    <w:rsid w:val="00E50881"/>
    <w:rsid w:val="00E54E56"/>
    <w:rsid w:val="00E57BFD"/>
    <w:rsid w:val="00E61416"/>
    <w:rsid w:val="00E729A4"/>
    <w:rsid w:val="00E73384"/>
    <w:rsid w:val="00E9077E"/>
    <w:rsid w:val="00E91FDA"/>
    <w:rsid w:val="00E975B0"/>
    <w:rsid w:val="00E97633"/>
    <w:rsid w:val="00E9770F"/>
    <w:rsid w:val="00EA0F69"/>
    <w:rsid w:val="00EA5C3E"/>
    <w:rsid w:val="00EA5E6D"/>
    <w:rsid w:val="00EA6E6E"/>
    <w:rsid w:val="00EB7A53"/>
    <w:rsid w:val="00EC5BDE"/>
    <w:rsid w:val="00ED22A9"/>
    <w:rsid w:val="00ED23F0"/>
    <w:rsid w:val="00EE4103"/>
    <w:rsid w:val="00EE5C20"/>
    <w:rsid w:val="00EF4673"/>
    <w:rsid w:val="00EF6FC8"/>
    <w:rsid w:val="00EF77DE"/>
    <w:rsid w:val="00F0317C"/>
    <w:rsid w:val="00F14E45"/>
    <w:rsid w:val="00F157AF"/>
    <w:rsid w:val="00F15B51"/>
    <w:rsid w:val="00F23A65"/>
    <w:rsid w:val="00F26CFA"/>
    <w:rsid w:val="00F3118A"/>
    <w:rsid w:val="00F33A49"/>
    <w:rsid w:val="00F34AFC"/>
    <w:rsid w:val="00F40EB4"/>
    <w:rsid w:val="00F47222"/>
    <w:rsid w:val="00F51BBA"/>
    <w:rsid w:val="00F564C9"/>
    <w:rsid w:val="00F61F4C"/>
    <w:rsid w:val="00F64C80"/>
    <w:rsid w:val="00F65310"/>
    <w:rsid w:val="00F716AE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AE6"/>
    <w:rsid w:val="00FD3442"/>
    <w:rsid w:val="00FD42B1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标题 2 字符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标题 3 字符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明显引用 字符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标题 字符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标题 字符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批注框文本 字符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标题 4 字符"/>
    <w:basedOn w:val="a2"/>
    <w:link w:val="40"/>
    <w:uiPriority w:val="9"/>
    <w:rPr>
      <w:rFonts w:cs="Times New Roman"/>
      <w:caps/>
      <w:spacing w:val="14"/>
    </w:rPr>
  </w:style>
  <w:style w:type="character" w:customStyle="1" w:styleId="51">
    <w:name w:val="标题 5 字符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标题 6 字符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标题 7 字符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标题 8 字符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用 字符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TOC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8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styleId="aff9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git@git.oschina.net:gupaoedu_com_vip/test10.gi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git@xxx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1D885E5-0F20-4151-A1D2-00E539260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报表（中性主题）.dotx</Template>
  <TotalTime>1089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</dc:title>
  <dc:creator>James</dc:creator>
  <cp:keywords/>
  <cp:lastModifiedBy>蒋孟枝</cp:lastModifiedBy>
  <cp:revision>496</cp:revision>
  <dcterms:created xsi:type="dcterms:W3CDTF">2017-02-21T13:35:00Z</dcterms:created>
  <dcterms:modified xsi:type="dcterms:W3CDTF">2017-04-16T15:24:00Z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