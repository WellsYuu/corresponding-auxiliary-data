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D3CE" w14:textId="77777777" w:rsidR="00823414" w:rsidRDefault="00823414" w:rsidP="00E73384">
      <w:pPr>
        <w:pStyle w:val="aff7"/>
      </w:pPr>
    </w:p>
    <w:p w14:paraId="14373FD5" w14:textId="77777777" w:rsidR="00844AD9" w:rsidRPr="00D47276" w:rsidRDefault="009B1B6B" w:rsidP="004313D6">
      <w:pPr>
        <w:pStyle w:val="ad"/>
        <w:rPr>
          <w:rStyle w:val="af5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3D9E37EF" w:rsidR="00EA5C3E" w:rsidRDefault="00EA5C3E" w:rsidP="00EA5C3E"/>
    <w:p w14:paraId="79D4AD6A" w14:textId="7EFDD7EE" w:rsidR="00043DC3" w:rsidRPr="00043DC3" w:rsidRDefault="00043DC3" w:rsidP="00EA5C3E">
      <w:pPr>
        <w:rPr>
          <w:rStyle w:val="af5"/>
          <w:sz w:val="72"/>
          <w:szCs w:val="72"/>
        </w:rPr>
      </w:pPr>
      <w:r w:rsidRPr="00043DC3">
        <w:rPr>
          <w:rStyle w:val="af5"/>
          <w:rFonts w:hint="eastAsia"/>
          <w:sz w:val="72"/>
          <w:szCs w:val="72"/>
        </w:rPr>
        <w:t>咕泡学院</w:t>
      </w:r>
      <w:r w:rsidRPr="00043DC3">
        <w:rPr>
          <w:rStyle w:val="af5"/>
          <w:rFonts w:hint="eastAsia"/>
          <w:sz w:val="72"/>
          <w:szCs w:val="72"/>
        </w:rPr>
        <w:t>VIP</w:t>
      </w:r>
      <w:r w:rsidRPr="00043DC3">
        <w:rPr>
          <w:rStyle w:val="af5"/>
          <w:rFonts w:hint="eastAsia"/>
          <w:sz w:val="72"/>
          <w:szCs w:val="72"/>
        </w:rPr>
        <w:t>课程</w:t>
      </w:r>
    </w:p>
    <w:p w14:paraId="471E992D" w14:textId="1BF900D3" w:rsidR="009B6AE4" w:rsidRPr="008447EE" w:rsidRDefault="000C0B05" w:rsidP="008447EE">
      <w:pPr>
        <w:pStyle w:val="1"/>
        <w:jc w:val="center"/>
        <w:rPr>
          <w:rStyle w:val="af5"/>
          <w:color w:val="auto"/>
          <w:sz w:val="72"/>
          <w:szCs w:val="72"/>
        </w:rPr>
      </w:pPr>
      <w:r w:rsidRPr="008447EE">
        <w:rPr>
          <w:rStyle w:val="af5"/>
          <w:rFonts w:ascii="Yu Gothic Medium" w:hAnsi="Yu Gothic Medium" w:hint="eastAsia"/>
          <w:color w:val="auto"/>
          <w:sz w:val="72"/>
          <w:szCs w:val="72"/>
        </w:rPr>
        <w:t>工程化专题之</w:t>
      </w:r>
      <w:r w:rsidR="00E265D8">
        <w:rPr>
          <w:rStyle w:val="af5"/>
          <w:color w:val="auto"/>
          <w:sz w:val="72"/>
          <w:szCs w:val="72"/>
        </w:rPr>
        <w:t>J</w:t>
      </w:r>
      <w:r w:rsidR="00E265D8">
        <w:rPr>
          <w:rStyle w:val="af5"/>
          <w:rFonts w:hint="eastAsia"/>
          <w:color w:val="auto"/>
          <w:sz w:val="72"/>
          <w:szCs w:val="72"/>
        </w:rPr>
        <w:t>enkins</w:t>
      </w:r>
    </w:p>
    <w:p w14:paraId="0608B052" w14:textId="4A2110AC" w:rsidR="00DA5C60" w:rsidRDefault="00DA5C60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>咕泡学院</w:t>
      </w:r>
      <w:r w:rsidR="008447EE">
        <w:rPr>
          <w:rStyle w:val="af5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5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5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d"/>
        <w:rPr>
          <w:rStyle w:val="af5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5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5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027B12D4" w14:textId="6A2F39C1" w:rsidR="00467CA0" w:rsidRPr="00931488" w:rsidRDefault="008169B2" w:rsidP="00E265D8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E265D8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Jenkins</w:t>
      </w:r>
    </w:p>
    <w:p w14:paraId="30C7843F" w14:textId="55792BDC" w:rsidR="00931488" w:rsidRDefault="00FF1428" w:rsidP="0093148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Continuous </w:t>
      </w:r>
      <w:r w:rsidR="001477A9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integration</w:t>
      </w:r>
      <w:r w:rsidR="001477A9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477A9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持续集成</w:t>
      </w:r>
    </w:p>
    <w:p w14:paraId="249470C3" w14:textId="2BC6F4F2" w:rsidR="00D9778E" w:rsidRDefault="00D9778E" w:rsidP="0093148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Continuous Delivery</w:t>
      </w:r>
      <w:r w:rsidR="00DF6AFA"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     </w:t>
      </w:r>
      <w:r w:rsidR="007242EF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持续交付</w:t>
      </w:r>
    </w:p>
    <w:p w14:paraId="0AAFB3F8" w14:textId="45CAE9B6" w:rsidR="000F71F2" w:rsidRDefault="000F71F2" w:rsidP="0093148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J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ava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写的</w:t>
      </w:r>
    </w:p>
    <w:p w14:paraId="1474CC61" w14:textId="14562D91" w:rsidR="00894DAA" w:rsidRDefault="00894DAA" w:rsidP="00894DAA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安装</w:t>
      </w:r>
    </w:p>
    <w:p w14:paraId="491EDC48" w14:textId="429BB753" w:rsidR="00894DAA" w:rsidRPr="00AA2680" w:rsidRDefault="008D3E48" w:rsidP="00894DAA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hyperlink r:id="rId11" w:tgtFrame="_blank" w:history="1">
        <w:r w:rsidR="00894DAA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https://jenkins.io/download/</w:t>
        </w:r>
      </w:hyperlink>
    </w:p>
    <w:p w14:paraId="6AD4D4E0" w14:textId="27AA0FEF" w:rsidR="00AA2680" w:rsidRPr="000867BA" w:rsidRDefault="00AA2680" w:rsidP="00894DAA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t>J</w:t>
      </w:r>
      <w:r>
        <w:rPr>
          <w:rFonts w:hint="eastAsia"/>
        </w:rPr>
        <w:t>ava</w:t>
      </w:r>
      <w:r>
        <w:t xml:space="preserve"> -jar xxx.jar  --port 8089</w:t>
      </w:r>
    </w:p>
    <w:p w14:paraId="42321A4B" w14:textId="10943F08" w:rsidR="000867BA" w:rsidRPr="000867BA" w:rsidRDefault="000867BA" w:rsidP="000867BA">
      <w:pPr>
        <w:pStyle w:val="af8"/>
        <w:numPr>
          <w:ilvl w:val="0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hint="eastAsia"/>
        </w:rPr>
        <w:t>配置</w:t>
      </w:r>
    </w:p>
    <w:p w14:paraId="2242BE12" w14:textId="06B693F9" w:rsidR="000867BA" w:rsidRDefault="00487BBA" w:rsidP="000867BA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全局配置</w:t>
      </w:r>
    </w:p>
    <w:p w14:paraId="5C41A2F5" w14:textId="07CA326A" w:rsidR="000867BA" w:rsidRDefault="000867BA" w:rsidP="000867BA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D9173" wp14:editId="5381A52B">
            <wp:extent cx="3200677" cy="292633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693" w14:textId="4ED06D0E" w:rsidR="00EC64E7" w:rsidRDefault="00EC64E7" w:rsidP="000867BA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1AB23CE" wp14:editId="5D89730C">
            <wp:extent cx="3170195" cy="64013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9E95" w14:textId="33759982" w:rsidR="00EC64E7" w:rsidRDefault="00EC64E7" w:rsidP="000867BA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maven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、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git</w:t>
      </w:r>
    </w:p>
    <w:p w14:paraId="418ED995" w14:textId="333BA354" w:rsidR="0064457E" w:rsidRDefault="0064457E" w:rsidP="000867BA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</w:p>
    <w:p w14:paraId="11F591EE" w14:textId="3DEF8B2A" w:rsidR="0064457E" w:rsidRDefault="0064457E" w:rsidP="0064457E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配置插件</w:t>
      </w:r>
    </w:p>
    <w:p w14:paraId="29BA9CE8" w14:textId="65F69FE4" w:rsidR="0064457E" w:rsidRDefault="0064457E" w:rsidP="0064457E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83F5417" wp14:editId="5089A2F0">
            <wp:extent cx="1897544" cy="5715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860" w14:textId="28E78A52" w:rsidR="006E79AD" w:rsidRDefault="006E79AD" w:rsidP="0064457E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</w:p>
    <w:p w14:paraId="55B24447" w14:textId="5BAF60A0" w:rsidR="006E79AD" w:rsidRDefault="00D87098" w:rsidP="00D8709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创建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job</w:t>
      </w:r>
    </w:p>
    <w:p w14:paraId="721AD408" w14:textId="030E970F" w:rsidR="00A11423" w:rsidRDefault="00A11423" w:rsidP="00A11423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9E597B6" wp14:editId="5D4EC48F">
            <wp:extent cx="6227445" cy="265366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083" w14:textId="527F8C12" w:rsidR="003111D9" w:rsidRDefault="003111D9" w:rsidP="003111D9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lastRenderedPageBreak/>
        <w:t>发布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hyperlink r:id="rId16" w:history="1">
        <w:r w:rsidRPr="00FB5DCD">
          <w:rPr>
            <w:rStyle w:val="af4"/>
            <w:rFonts w:ascii="Yu Gothic Medium" w:hAnsi="Yu Gothic Medium"/>
            <w:spacing w:val="10"/>
            <w:kern w:val="0"/>
            <w:sz w:val="28"/>
            <w:szCs w:val="28"/>
          </w:rPr>
          <w:t>https://www.jdev.it/deploying-your-war-file-from-jenkins-to-tomcat/</w:t>
        </w:r>
      </w:hyperlink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 </w:t>
      </w:r>
      <w:bookmarkStart w:id="0" w:name="_GoBack"/>
      <w:bookmarkEnd w:id="0"/>
    </w:p>
    <w:p w14:paraId="42EA3EAE" w14:textId="282198F2" w:rsidR="00675FDA" w:rsidRDefault="00675FDA" w:rsidP="00675FDA">
      <w:p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A6181F7" wp14:editId="1F02541F">
            <wp:extent cx="6227445" cy="2643505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468B" w14:textId="1265146E" w:rsidR="00B43C29" w:rsidRPr="00675FDA" w:rsidRDefault="00B43C29" w:rsidP="00675FDA">
      <w:p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ACD8B43" wp14:editId="3D4D247A">
            <wp:extent cx="6227445" cy="315277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29" w:rsidRPr="00675FDA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3D869" w14:textId="77777777" w:rsidR="008D3E48" w:rsidRDefault="008D3E48">
      <w:pPr>
        <w:spacing w:after="0" w:line="240" w:lineRule="auto"/>
      </w:pPr>
      <w:r>
        <w:separator/>
      </w:r>
    </w:p>
  </w:endnote>
  <w:endnote w:type="continuationSeparator" w:id="0">
    <w:p w14:paraId="40C63861" w14:textId="77777777" w:rsidR="008D3E48" w:rsidRDefault="008D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altName w:val="Arial Unicode MS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9115" w14:textId="77777777" w:rsidR="00891A3C" w:rsidRDefault="00891A3C"/>
  <w:p w14:paraId="780D7C36" w14:textId="68D963FA" w:rsidR="00891A3C" w:rsidRDefault="00891A3C">
    <w:pPr>
      <w:pStyle w:val="aff4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111D9" w:rsidRPr="003111D9">
      <w:rPr>
        <w:noProof/>
        <w:sz w:val="24"/>
        <w:szCs w:val="24"/>
        <w:lang w:val="zh-CN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B2DA8" w14:textId="77777777" w:rsidR="00891A3C" w:rsidRDefault="00891A3C"/>
  <w:p w14:paraId="5823571A" w14:textId="44B3ED71" w:rsidR="00891A3C" w:rsidRDefault="00891A3C">
    <w:pPr>
      <w:pStyle w:val="aff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111D9" w:rsidRPr="003111D9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687FB" w14:textId="77777777" w:rsidR="008D3E48" w:rsidRDefault="008D3E48">
      <w:pPr>
        <w:spacing w:after="0" w:line="240" w:lineRule="auto"/>
      </w:pPr>
      <w:r>
        <w:separator/>
      </w:r>
    </w:p>
  </w:footnote>
  <w:footnote w:type="continuationSeparator" w:id="0">
    <w:p w14:paraId="46A781C6" w14:textId="77777777" w:rsidR="008D3E48" w:rsidRDefault="008D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63D79" w14:textId="7F8F2788" w:rsidR="00891A3C" w:rsidRDefault="008D3E48">
    <w:pPr>
      <w:pStyle w:val="aff6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5C2A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http://www.guapedu.com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A233" w14:textId="4ACBF530" w:rsidR="00891A3C" w:rsidRDefault="008D3E48">
    <w:pPr>
      <w:pStyle w:val="aff7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</w:t>
        </w:r>
        <w:r w:rsidR="00935C2A">
          <w:t>p://www.guapedu.com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8pt;height:108pt;visibility:visible;mso-wrap-style:square" o:bullet="t">
        <v:imagedata r:id="rId1" o:title="ic_launcher_gupao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DateAndTime/>
  <w:bordersDoNotSurroundHeader/>
  <w:bordersDoNotSurroundFooter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03F7"/>
    <w:rsid w:val="00043DC3"/>
    <w:rsid w:val="00044241"/>
    <w:rsid w:val="000525C7"/>
    <w:rsid w:val="00053C2A"/>
    <w:rsid w:val="00054091"/>
    <w:rsid w:val="00054D46"/>
    <w:rsid w:val="0006083B"/>
    <w:rsid w:val="00070113"/>
    <w:rsid w:val="00076FFB"/>
    <w:rsid w:val="000770A9"/>
    <w:rsid w:val="000814DF"/>
    <w:rsid w:val="000830F4"/>
    <w:rsid w:val="00084D3A"/>
    <w:rsid w:val="000867BA"/>
    <w:rsid w:val="00086F19"/>
    <w:rsid w:val="00090377"/>
    <w:rsid w:val="000925AA"/>
    <w:rsid w:val="000A15EE"/>
    <w:rsid w:val="000A32E0"/>
    <w:rsid w:val="000A79C2"/>
    <w:rsid w:val="000B2564"/>
    <w:rsid w:val="000B381D"/>
    <w:rsid w:val="000B583B"/>
    <w:rsid w:val="000C0B05"/>
    <w:rsid w:val="000D2620"/>
    <w:rsid w:val="000D4E3B"/>
    <w:rsid w:val="000D60A2"/>
    <w:rsid w:val="000D6318"/>
    <w:rsid w:val="000E00D4"/>
    <w:rsid w:val="000E272F"/>
    <w:rsid w:val="000E5ACD"/>
    <w:rsid w:val="000F0DFD"/>
    <w:rsid w:val="000F387B"/>
    <w:rsid w:val="000F4225"/>
    <w:rsid w:val="000F59CB"/>
    <w:rsid w:val="000F67C4"/>
    <w:rsid w:val="000F71F2"/>
    <w:rsid w:val="000F73AF"/>
    <w:rsid w:val="001019F5"/>
    <w:rsid w:val="00104A5E"/>
    <w:rsid w:val="00110AAB"/>
    <w:rsid w:val="00116E16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477A9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17"/>
    <w:rsid w:val="001851B9"/>
    <w:rsid w:val="001922CE"/>
    <w:rsid w:val="001975B9"/>
    <w:rsid w:val="001A1D7E"/>
    <w:rsid w:val="001A1E27"/>
    <w:rsid w:val="001A4AE6"/>
    <w:rsid w:val="001A641E"/>
    <w:rsid w:val="001B3663"/>
    <w:rsid w:val="001B6497"/>
    <w:rsid w:val="001C5769"/>
    <w:rsid w:val="001C5CE5"/>
    <w:rsid w:val="001C769E"/>
    <w:rsid w:val="001D1782"/>
    <w:rsid w:val="001D3629"/>
    <w:rsid w:val="001E502E"/>
    <w:rsid w:val="001F76C7"/>
    <w:rsid w:val="00200436"/>
    <w:rsid w:val="002012E2"/>
    <w:rsid w:val="00212135"/>
    <w:rsid w:val="00215E9D"/>
    <w:rsid w:val="00220C29"/>
    <w:rsid w:val="002252EB"/>
    <w:rsid w:val="00225951"/>
    <w:rsid w:val="002274AE"/>
    <w:rsid w:val="00227CAA"/>
    <w:rsid w:val="00231C1A"/>
    <w:rsid w:val="00235A6E"/>
    <w:rsid w:val="0023666E"/>
    <w:rsid w:val="00236C8C"/>
    <w:rsid w:val="00243246"/>
    <w:rsid w:val="00243B0B"/>
    <w:rsid w:val="0024468B"/>
    <w:rsid w:val="00244879"/>
    <w:rsid w:val="00246A7F"/>
    <w:rsid w:val="0025188A"/>
    <w:rsid w:val="00254887"/>
    <w:rsid w:val="00257253"/>
    <w:rsid w:val="002660B3"/>
    <w:rsid w:val="00270D24"/>
    <w:rsid w:val="00271166"/>
    <w:rsid w:val="00273555"/>
    <w:rsid w:val="002749E8"/>
    <w:rsid w:val="002757E0"/>
    <w:rsid w:val="00280800"/>
    <w:rsid w:val="002815F7"/>
    <w:rsid w:val="00282117"/>
    <w:rsid w:val="00284063"/>
    <w:rsid w:val="00284BA5"/>
    <w:rsid w:val="00286289"/>
    <w:rsid w:val="0028774A"/>
    <w:rsid w:val="002944EF"/>
    <w:rsid w:val="00296342"/>
    <w:rsid w:val="00296DB3"/>
    <w:rsid w:val="002A20A4"/>
    <w:rsid w:val="002B053F"/>
    <w:rsid w:val="002B0FE4"/>
    <w:rsid w:val="002B503F"/>
    <w:rsid w:val="002C3C34"/>
    <w:rsid w:val="002C72FA"/>
    <w:rsid w:val="002C7364"/>
    <w:rsid w:val="002D17AC"/>
    <w:rsid w:val="002D24AD"/>
    <w:rsid w:val="002D36BB"/>
    <w:rsid w:val="002D68B7"/>
    <w:rsid w:val="002E18FF"/>
    <w:rsid w:val="002E1E55"/>
    <w:rsid w:val="002E3F9C"/>
    <w:rsid w:val="002F3AA2"/>
    <w:rsid w:val="002F4E01"/>
    <w:rsid w:val="002F6993"/>
    <w:rsid w:val="00307202"/>
    <w:rsid w:val="0031041F"/>
    <w:rsid w:val="003111D9"/>
    <w:rsid w:val="00322FC3"/>
    <w:rsid w:val="003252E6"/>
    <w:rsid w:val="0033183D"/>
    <w:rsid w:val="00332A1F"/>
    <w:rsid w:val="00332EDE"/>
    <w:rsid w:val="003369DE"/>
    <w:rsid w:val="00337779"/>
    <w:rsid w:val="00340655"/>
    <w:rsid w:val="00343D6E"/>
    <w:rsid w:val="003468FD"/>
    <w:rsid w:val="00354045"/>
    <w:rsid w:val="0035668F"/>
    <w:rsid w:val="00356E1C"/>
    <w:rsid w:val="0035709C"/>
    <w:rsid w:val="00361486"/>
    <w:rsid w:val="00364675"/>
    <w:rsid w:val="00372E08"/>
    <w:rsid w:val="00372F9D"/>
    <w:rsid w:val="00394B27"/>
    <w:rsid w:val="00395241"/>
    <w:rsid w:val="003A1624"/>
    <w:rsid w:val="003A4E70"/>
    <w:rsid w:val="003B2375"/>
    <w:rsid w:val="003B2E96"/>
    <w:rsid w:val="003C0FD4"/>
    <w:rsid w:val="003C2072"/>
    <w:rsid w:val="003C4CB2"/>
    <w:rsid w:val="003C5732"/>
    <w:rsid w:val="003D5586"/>
    <w:rsid w:val="003E2A2E"/>
    <w:rsid w:val="003E4106"/>
    <w:rsid w:val="003F34E0"/>
    <w:rsid w:val="003F35A8"/>
    <w:rsid w:val="003F72E4"/>
    <w:rsid w:val="00405311"/>
    <w:rsid w:val="00407859"/>
    <w:rsid w:val="00414333"/>
    <w:rsid w:val="00415060"/>
    <w:rsid w:val="00416A69"/>
    <w:rsid w:val="004174A6"/>
    <w:rsid w:val="00421EB8"/>
    <w:rsid w:val="00422CC7"/>
    <w:rsid w:val="004313D6"/>
    <w:rsid w:val="00432E5E"/>
    <w:rsid w:val="00434963"/>
    <w:rsid w:val="0044522F"/>
    <w:rsid w:val="004555E6"/>
    <w:rsid w:val="00455759"/>
    <w:rsid w:val="00461D2D"/>
    <w:rsid w:val="00467CA0"/>
    <w:rsid w:val="004719C9"/>
    <w:rsid w:val="00480869"/>
    <w:rsid w:val="004834C6"/>
    <w:rsid w:val="0048535F"/>
    <w:rsid w:val="00487BBA"/>
    <w:rsid w:val="00493166"/>
    <w:rsid w:val="004A0984"/>
    <w:rsid w:val="004A1F9D"/>
    <w:rsid w:val="004A4CD5"/>
    <w:rsid w:val="004A50E3"/>
    <w:rsid w:val="004A6256"/>
    <w:rsid w:val="004B4D1C"/>
    <w:rsid w:val="004B656D"/>
    <w:rsid w:val="004B6B6B"/>
    <w:rsid w:val="004C2542"/>
    <w:rsid w:val="004C690F"/>
    <w:rsid w:val="004C6CF4"/>
    <w:rsid w:val="004D213D"/>
    <w:rsid w:val="004D715A"/>
    <w:rsid w:val="004E0F94"/>
    <w:rsid w:val="004E36C6"/>
    <w:rsid w:val="00503D98"/>
    <w:rsid w:val="0050763C"/>
    <w:rsid w:val="00512B59"/>
    <w:rsid w:val="00514F68"/>
    <w:rsid w:val="00515D26"/>
    <w:rsid w:val="00520AE2"/>
    <w:rsid w:val="0052333C"/>
    <w:rsid w:val="00527881"/>
    <w:rsid w:val="00530CE4"/>
    <w:rsid w:val="0053260E"/>
    <w:rsid w:val="00543040"/>
    <w:rsid w:val="0054466F"/>
    <w:rsid w:val="0055102A"/>
    <w:rsid w:val="005539F0"/>
    <w:rsid w:val="005578C2"/>
    <w:rsid w:val="00562177"/>
    <w:rsid w:val="00572179"/>
    <w:rsid w:val="0057679C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A4E90"/>
    <w:rsid w:val="005B27C4"/>
    <w:rsid w:val="005B61FF"/>
    <w:rsid w:val="005C011E"/>
    <w:rsid w:val="005C4E61"/>
    <w:rsid w:val="005D071C"/>
    <w:rsid w:val="005D0F9C"/>
    <w:rsid w:val="005D13CA"/>
    <w:rsid w:val="005D3CA9"/>
    <w:rsid w:val="005D652C"/>
    <w:rsid w:val="005D6E17"/>
    <w:rsid w:val="005D751D"/>
    <w:rsid w:val="005D7645"/>
    <w:rsid w:val="005E16AF"/>
    <w:rsid w:val="005E23D4"/>
    <w:rsid w:val="005E3E61"/>
    <w:rsid w:val="005F56B1"/>
    <w:rsid w:val="005F68C8"/>
    <w:rsid w:val="0060250E"/>
    <w:rsid w:val="00607BF1"/>
    <w:rsid w:val="00612426"/>
    <w:rsid w:val="00612836"/>
    <w:rsid w:val="00612DD4"/>
    <w:rsid w:val="0061748B"/>
    <w:rsid w:val="00617CF8"/>
    <w:rsid w:val="006200D0"/>
    <w:rsid w:val="0062198C"/>
    <w:rsid w:val="00625B1F"/>
    <w:rsid w:val="00626029"/>
    <w:rsid w:val="0063209D"/>
    <w:rsid w:val="0063453D"/>
    <w:rsid w:val="0064328C"/>
    <w:rsid w:val="0064457E"/>
    <w:rsid w:val="00647534"/>
    <w:rsid w:val="006504EF"/>
    <w:rsid w:val="00650FC3"/>
    <w:rsid w:val="00655F16"/>
    <w:rsid w:val="00656F16"/>
    <w:rsid w:val="006579DA"/>
    <w:rsid w:val="0066426E"/>
    <w:rsid w:val="006673E1"/>
    <w:rsid w:val="006735CA"/>
    <w:rsid w:val="0067516C"/>
    <w:rsid w:val="00675FDA"/>
    <w:rsid w:val="00677BC1"/>
    <w:rsid w:val="00681D23"/>
    <w:rsid w:val="0069699F"/>
    <w:rsid w:val="006969F8"/>
    <w:rsid w:val="006A22DD"/>
    <w:rsid w:val="006A530C"/>
    <w:rsid w:val="006A5CD9"/>
    <w:rsid w:val="006B54DF"/>
    <w:rsid w:val="006B5753"/>
    <w:rsid w:val="006B5979"/>
    <w:rsid w:val="006B5C82"/>
    <w:rsid w:val="006C348E"/>
    <w:rsid w:val="006C448B"/>
    <w:rsid w:val="006C609C"/>
    <w:rsid w:val="006C6DE8"/>
    <w:rsid w:val="006D3D68"/>
    <w:rsid w:val="006D4920"/>
    <w:rsid w:val="006E0FAE"/>
    <w:rsid w:val="006E5AE8"/>
    <w:rsid w:val="006E79AD"/>
    <w:rsid w:val="006F058F"/>
    <w:rsid w:val="006F63DC"/>
    <w:rsid w:val="007031B2"/>
    <w:rsid w:val="0071372B"/>
    <w:rsid w:val="0072234D"/>
    <w:rsid w:val="0072301D"/>
    <w:rsid w:val="007242EF"/>
    <w:rsid w:val="00726BE3"/>
    <w:rsid w:val="00731ECC"/>
    <w:rsid w:val="007322AC"/>
    <w:rsid w:val="007339C6"/>
    <w:rsid w:val="00740536"/>
    <w:rsid w:val="00740BA8"/>
    <w:rsid w:val="007425D1"/>
    <w:rsid w:val="007436F5"/>
    <w:rsid w:val="0076030B"/>
    <w:rsid w:val="00765124"/>
    <w:rsid w:val="00776DE6"/>
    <w:rsid w:val="00782B5B"/>
    <w:rsid w:val="007834AA"/>
    <w:rsid w:val="007851EE"/>
    <w:rsid w:val="007952AF"/>
    <w:rsid w:val="007A6994"/>
    <w:rsid w:val="007B1149"/>
    <w:rsid w:val="007B2B43"/>
    <w:rsid w:val="007B364E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32CA7"/>
    <w:rsid w:val="008403E0"/>
    <w:rsid w:val="00842281"/>
    <w:rsid w:val="008447EE"/>
    <w:rsid w:val="00844AD9"/>
    <w:rsid w:val="00851558"/>
    <w:rsid w:val="00853389"/>
    <w:rsid w:val="00854E68"/>
    <w:rsid w:val="008559A0"/>
    <w:rsid w:val="00857DE0"/>
    <w:rsid w:val="00860437"/>
    <w:rsid w:val="00866CEE"/>
    <w:rsid w:val="0087273E"/>
    <w:rsid w:val="008731B1"/>
    <w:rsid w:val="008743CC"/>
    <w:rsid w:val="00882FA5"/>
    <w:rsid w:val="0089011F"/>
    <w:rsid w:val="008905DF"/>
    <w:rsid w:val="00891A3C"/>
    <w:rsid w:val="00894DAA"/>
    <w:rsid w:val="00895FE6"/>
    <w:rsid w:val="008A5613"/>
    <w:rsid w:val="008B0489"/>
    <w:rsid w:val="008B5A10"/>
    <w:rsid w:val="008B6F86"/>
    <w:rsid w:val="008C434F"/>
    <w:rsid w:val="008C4458"/>
    <w:rsid w:val="008C5723"/>
    <w:rsid w:val="008C6D3B"/>
    <w:rsid w:val="008C6DDA"/>
    <w:rsid w:val="008D3115"/>
    <w:rsid w:val="008D3E48"/>
    <w:rsid w:val="008E0FF2"/>
    <w:rsid w:val="008E186E"/>
    <w:rsid w:val="008E1E32"/>
    <w:rsid w:val="008E7B5B"/>
    <w:rsid w:val="008F5E06"/>
    <w:rsid w:val="009031A9"/>
    <w:rsid w:val="00916305"/>
    <w:rsid w:val="00920F7D"/>
    <w:rsid w:val="009223C7"/>
    <w:rsid w:val="009248E5"/>
    <w:rsid w:val="00925A27"/>
    <w:rsid w:val="00931488"/>
    <w:rsid w:val="00932486"/>
    <w:rsid w:val="00934601"/>
    <w:rsid w:val="00935C2A"/>
    <w:rsid w:val="00936004"/>
    <w:rsid w:val="0093737A"/>
    <w:rsid w:val="009378F5"/>
    <w:rsid w:val="00937BB5"/>
    <w:rsid w:val="00942B94"/>
    <w:rsid w:val="009460DA"/>
    <w:rsid w:val="00954E94"/>
    <w:rsid w:val="00964BC5"/>
    <w:rsid w:val="00967949"/>
    <w:rsid w:val="00970C71"/>
    <w:rsid w:val="00983DC9"/>
    <w:rsid w:val="00991F73"/>
    <w:rsid w:val="00994DFC"/>
    <w:rsid w:val="009969B5"/>
    <w:rsid w:val="009A13EC"/>
    <w:rsid w:val="009A1E69"/>
    <w:rsid w:val="009A249C"/>
    <w:rsid w:val="009A3B05"/>
    <w:rsid w:val="009A5626"/>
    <w:rsid w:val="009A5A2F"/>
    <w:rsid w:val="009A6328"/>
    <w:rsid w:val="009A75E6"/>
    <w:rsid w:val="009B1B6B"/>
    <w:rsid w:val="009B3EDB"/>
    <w:rsid w:val="009B4D96"/>
    <w:rsid w:val="009B6AE4"/>
    <w:rsid w:val="009E5A87"/>
    <w:rsid w:val="009F2022"/>
    <w:rsid w:val="009F2C1C"/>
    <w:rsid w:val="009F2D9D"/>
    <w:rsid w:val="00A113EB"/>
    <w:rsid w:val="00A11423"/>
    <w:rsid w:val="00A12E72"/>
    <w:rsid w:val="00A159B0"/>
    <w:rsid w:val="00A2064D"/>
    <w:rsid w:val="00A20D7E"/>
    <w:rsid w:val="00A24E81"/>
    <w:rsid w:val="00A27CDF"/>
    <w:rsid w:val="00A30395"/>
    <w:rsid w:val="00A32642"/>
    <w:rsid w:val="00A35738"/>
    <w:rsid w:val="00A36A56"/>
    <w:rsid w:val="00A37921"/>
    <w:rsid w:val="00A37CB9"/>
    <w:rsid w:val="00A416CC"/>
    <w:rsid w:val="00A41B4E"/>
    <w:rsid w:val="00A43A81"/>
    <w:rsid w:val="00A43DBD"/>
    <w:rsid w:val="00A62A4C"/>
    <w:rsid w:val="00A6623D"/>
    <w:rsid w:val="00A67CC3"/>
    <w:rsid w:val="00A72C1B"/>
    <w:rsid w:val="00A752F6"/>
    <w:rsid w:val="00A91B9D"/>
    <w:rsid w:val="00A92C7D"/>
    <w:rsid w:val="00A961F2"/>
    <w:rsid w:val="00AA227A"/>
    <w:rsid w:val="00AA2680"/>
    <w:rsid w:val="00AA62C6"/>
    <w:rsid w:val="00AB6B0B"/>
    <w:rsid w:val="00AC5C0E"/>
    <w:rsid w:val="00AC6EA2"/>
    <w:rsid w:val="00AD017D"/>
    <w:rsid w:val="00AD1ACE"/>
    <w:rsid w:val="00AD3ADA"/>
    <w:rsid w:val="00AD5530"/>
    <w:rsid w:val="00AD7E78"/>
    <w:rsid w:val="00AF3B0C"/>
    <w:rsid w:val="00B01569"/>
    <w:rsid w:val="00B1317F"/>
    <w:rsid w:val="00B17D29"/>
    <w:rsid w:val="00B34A8C"/>
    <w:rsid w:val="00B43420"/>
    <w:rsid w:val="00B43C29"/>
    <w:rsid w:val="00B502CE"/>
    <w:rsid w:val="00B573ED"/>
    <w:rsid w:val="00B62ABF"/>
    <w:rsid w:val="00B630D4"/>
    <w:rsid w:val="00B64B45"/>
    <w:rsid w:val="00B6511F"/>
    <w:rsid w:val="00B82401"/>
    <w:rsid w:val="00B83CC2"/>
    <w:rsid w:val="00B91E5F"/>
    <w:rsid w:val="00B921C8"/>
    <w:rsid w:val="00B929F5"/>
    <w:rsid w:val="00BA3B6F"/>
    <w:rsid w:val="00BA573E"/>
    <w:rsid w:val="00BA5A16"/>
    <w:rsid w:val="00BA6910"/>
    <w:rsid w:val="00BB2B70"/>
    <w:rsid w:val="00BB3496"/>
    <w:rsid w:val="00BB7381"/>
    <w:rsid w:val="00BC4FBD"/>
    <w:rsid w:val="00BC738F"/>
    <w:rsid w:val="00BD1EA1"/>
    <w:rsid w:val="00BD4678"/>
    <w:rsid w:val="00BE67C5"/>
    <w:rsid w:val="00BE77C2"/>
    <w:rsid w:val="00BF09D4"/>
    <w:rsid w:val="00BF0DC6"/>
    <w:rsid w:val="00BF212A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3EA8"/>
    <w:rsid w:val="00C2683F"/>
    <w:rsid w:val="00C32014"/>
    <w:rsid w:val="00C35AEA"/>
    <w:rsid w:val="00C374FB"/>
    <w:rsid w:val="00C37C64"/>
    <w:rsid w:val="00C41486"/>
    <w:rsid w:val="00C42954"/>
    <w:rsid w:val="00C4684E"/>
    <w:rsid w:val="00C53F1F"/>
    <w:rsid w:val="00C6357B"/>
    <w:rsid w:val="00C7241A"/>
    <w:rsid w:val="00C749FC"/>
    <w:rsid w:val="00C752C7"/>
    <w:rsid w:val="00C8105A"/>
    <w:rsid w:val="00C85DCD"/>
    <w:rsid w:val="00C95DFA"/>
    <w:rsid w:val="00CB1612"/>
    <w:rsid w:val="00CB1BFE"/>
    <w:rsid w:val="00CB50C6"/>
    <w:rsid w:val="00CB78AF"/>
    <w:rsid w:val="00CC3D18"/>
    <w:rsid w:val="00CD118E"/>
    <w:rsid w:val="00CD37A3"/>
    <w:rsid w:val="00CD3E16"/>
    <w:rsid w:val="00CE496A"/>
    <w:rsid w:val="00CE6526"/>
    <w:rsid w:val="00CE6698"/>
    <w:rsid w:val="00CF0A35"/>
    <w:rsid w:val="00CF3022"/>
    <w:rsid w:val="00CF384F"/>
    <w:rsid w:val="00D01988"/>
    <w:rsid w:val="00D03FC6"/>
    <w:rsid w:val="00D066AD"/>
    <w:rsid w:val="00D143F3"/>
    <w:rsid w:val="00D146CB"/>
    <w:rsid w:val="00D14793"/>
    <w:rsid w:val="00D2053F"/>
    <w:rsid w:val="00D24796"/>
    <w:rsid w:val="00D24EFF"/>
    <w:rsid w:val="00D331FE"/>
    <w:rsid w:val="00D33347"/>
    <w:rsid w:val="00D3730B"/>
    <w:rsid w:val="00D4403D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4DD"/>
    <w:rsid w:val="00D57699"/>
    <w:rsid w:val="00D6285B"/>
    <w:rsid w:val="00D6734A"/>
    <w:rsid w:val="00D67A39"/>
    <w:rsid w:val="00D711B8"/>
    <w:rsid w:val="00D71368"/>
    <w:rsid w:val="00D7709A"/>
    <w:rsid w:val="00D770D4"/>
    <w:rsid w:val="00D806C9"/>
    <w:rsid w:val="00D811A0"/>
    <w:rsid w:val="00D87098"/>
    <w:rsid w:val="00D9778E"/>
    <w:rsid w:val="00DA42BB"/>
    <w:rsid w:val="00DA5C60"/>
    <w:rsid w:val="00DB3AF4"/>
    <w:rsid w:val="00DC225C"/>
    <w:rsid w:val="00DC4AAF"/>
    <w:rsid w:val="00DC580B"/>
    <w:rsid w:val="00DD0117"/>
    <w:rsid w:val="00DD02FC"/>
    <w:rsid w:val="00DD126E"/>
    <w:rsid w:val="00DD22E7"/>
    <w:rsid w:val="00DD2BCD"/>
    <w:rsid w:val="00DE3051"/>
    <w:rsid w:val="00DE35D2"/>
    <w:rsid w:val="00DE76D7"/>
    <w:rsid w:val="00DE7B8C"/>
    <w:rsid w:val="00DF6AFA"/>
    <w:rsid w:val="00E00A5A"/>
    <w:rsid w:val="00E01911"/>
    <w:rsid w:val="00E01C5D"/>
    <w:rsid w:val="00E02723"/>
    <w:rsid w:val="00E04213"/>
    <w:rsid w:val="00E0515B"/>
    <w:rsid w:val="00E07D66"/>
    <w:rsid w:val="00E20584"/>
    <w:rsid w:val="00E25080"/>
    <w:rsid w:val="00E25216"/>
    <w:rsid w:val="00E265D8"/>
    <w:rsid w:val="00E30450"/>
    <w:rsid w:val="00E35A9D"/>
    <w:rsid w:val="00E35FCF"/>
    <w:rsid w:val="00E36391"/>
    <w:rsid w:val="00E417C1"/>
    <w:rsid w:val="00E4479D"/>
    <w:rsid w:val="00E45AA8"/>
    <w:rsid w:val="00E50881"/>
    <w:rsid w:val="00E50935"/>
    <w:rsid w:val="00E54E56"/>
    <w:rsid w:val="00E57919"/>
    <w:rsid w:val="00E57BFD"/>
    <w:rsid w:val="00E61416"/>
    <w:rsid w:val="00E63995"/>
    <w:rsid w:val="00E71305"/>
    <w:rsid w:val="00E729A4"/>
    <w:rsid w:val="00E73384"/>
    <w:rsid w:val="00E77326"/>
    <w:rsid w:val="00E85A5D"/>
    <w:rsid w:val="00E9077E"/>
    <w:rsid w:val="00E91FDA"/>
    <w:rsid w:val="00E975B0"/>
    <w:rsid w:val="00E97633"/>
    <w:rsid w:val="00E9770F"/>
    <w:rsid w:val="00EA0F69"/>
    <w:rsid w:val="00EA5C3E"/>
    <w:rsid w:val="00EA5E6D"/>
    <w:rsid w:val="00EA6E6E"/>
    <w:rsid w:val="00EB7A53"/>
    <w:rsid w:val="00EC5BDE"/>
    <w:rsid w:val="00EC64E7"/>
    <w:rsid w:val="00ED22A9"/>
    <w:rsid w:val="00ED23F0"/>
    <w:rsid w:val="00EE4103"/>
    <w:rsid w:val="00EE5C20"/>
    <w:rsid w:val="00EF4673"/>
    <w:rsid w:val="00EF6FC8"/>
    <w:rsid w:val="00EF77DE"/>
    <w:rsid w:val="00F0317C"/>
    <w:rsid w:val="00F03242"/>
    <w:rsid w:val="00F11E41"/>
    <w:rsid w:val="00F14E45"/>
    <w:rsid w:val="00F157AF"/>
    <w:rsid w:val="00F15B51"/>
    <w:rsid w:val="00F23A65"/>
    <w:rsid w:val="00F26CFA"/>
    <w:rsid w:val="00F3118A"/>
    <w:rsid w:val="00F33A49"/>
    <w:rsid w:val="00F33F25"/>
    <w:rsid w:val="00F34AFC"/>
    <w:rsid w:val="00F40EB4"/>
    <w:rsid w:val="00F432DA"/>
    <w:rsid w:val="00F47222"/>
    <w:rsid w:val="00F51BBA"/>
    <w:rsid w:val="00F527F1"/>
    <w:rsid w:val="00F564C9"/>
    <w:rsid w:val="00F56F5D"/>
    <w:rsid w:val="00F60940"/>
    <w:rsid w:val="00F61F4C"/>
    <w:rsid w:val="00F64C80"/>
    <w:rsid w:val="00F65310"/>
    <w:rsid w:val="00F716AE"/>
    <w:rsid w:val="00F72F12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651"/>
    <w:rsid w:val="00FD2AE6"/>
    <w:rsid w:val="00FD3442"/>
    <w:rsid w:val="00FD42B1"/>
    <w:rsid w:val="00FD6446"/>
    <w:rsid w:val="00FE5515"/>
    <w:rsid w:val="00FE6F22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标题 2 字符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标题 3 字符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明显引用 字符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标题 字符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标题 字符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标题 4 字符"/>
    <w:basedOn w:val="a2"/>
    <w:link w:val="40"/>
    <w:uiPriority w:val="9"/>
    <w:rPr>
      <w:rFonts w:cs="Times New Roman"/>
      <w:caps/>
      <w:spacing w:val="14"/>
    </w:rPr>
  </w:style>
  <w:style w:type="character" w:customStyle="1" w:styleId="51">
    <w:name w:val="标题 5 字符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标题 6 字符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标题 7 字符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标题 8 字符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用 字符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8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styleId="aff9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jdev.it/deploying-your-war-file-from-jenkins-to-tomcat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enkins.io/download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5E888-2973-4201-9DD8-1F81531F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1640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 http://www.guapedu.com</dc:title>
  <dc:creator>James</dc:creator>
  <cp:keywords/>
  <cp:lastModifiedBy>蒋孟枝</cp:lastModifiedBy>
  <cp:revision>637</cp:revision>
  <cp:lastPrinted>2017-04-23T01:58:00Z</cp:lastPrinted>
  <dcterms:created xsi:type="dcterms:W3CDTF">2017-02-21T13:35:00Z</dcterms:created>
  <dcterms:modified xsi:type="dcterms:W3CDTF">2017-05-06T14:19:00Z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