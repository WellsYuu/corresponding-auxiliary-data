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ACL权限补充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很多同学练习setAcl权限的时候由于失误，导致节点无法删除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create /enjoy1/node1  enjoy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t>setAcl /</w:t>
      </w:r>
      <w:r>
        <w:rPr>
          <w:rFonts w:hint="eastAsia"/>
          <w:lang w:val="en-US" w:eastAsia="zh-CN"/>
        </w:rPr>
        <w:t xml:space="preserve">enjoy1 </w:t>
      </w:r>
      <w:r>
        <w:rPr>
          <w:rFonts w:hint="default"/>
        </w:rPr>
        <w:t xml:space="preserve"> world:anyone:</w:t>
      </w:r>
      <w:r>
        <w:rPr>
          <w:rFonts w:hint="eastAsia"/>
          <w:lang w:val="en-US" w:eastAsia="zh-CN"/>
        </w:rPr>
        <w:t>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这个时候无论是delete 还是rmr都没有权限删除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解决方式:启用super权限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>使用</w:t>
      </w:r>
      <w:r>
        <w:rPr>
          <w:rFonts w:hint="default"/>
          <w:sz w:val="21"/>
          <w:szCs w:val="21"/>
        </w:rPr>
        <w:t>DigestAuthenticationProvider.generateDigest("super:admin");</w:t>
      </w:r>
      <w:r>
        <w:rPr>
          <w:rFonts w:hint="eastAsia"/>
          <w:sz w:val="21"/>
          <w:szCs w:val="21"/>
          <w:lang w:val="en-US" w:eastAsia="zh-CN"/>
        </w:rPr>
        <w:t xml:space="preserve"> 获得密码</w:t>
      </w:r>
      <w:bookmarkStart w:id="0" w:name="_GoBack"/>
      <w:bookmarkEnd w:id="0"/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修改zkServer启动脚本增加</w:t>
      </w:r>
    </w:p>
    <w:p>
      <w:pPr>
        <w:numPr>
          <w:numId w:val="0"/>
        </w:numPr>
        <w:ind w:left="315" w:left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"-Dzookeeper.DigestAuthenticationProvider.superDigest=super:xQJmxLMiHGwaqBvst5y6rkB6HQs="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启动客户端用管理员登陆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t xml:space="preserve">addauth digest </w:t>
      </w:r>
      <w:r>
        <w:rPr>
          <w:rFonts w:hint="eastAsia"/>
          <w:lang w:val="en-US" w:eastAsia="zh-CN"/>
        </w:rPr>
        <w:t>super</w:t>
      </w:r>
      <w:r>
        <w:t>:</w:t>
      </w:r>
      <w:r>
        <w:rPr>
          <w:rFonts w:hint="eastAsia"/>
          <w:lang w:val="en-US" w:eastAsia="zh-CN"/>
        </w:rPr>
        <w:t>admin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Zookeeper高级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一致性协议概述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前面已经讨论过，在分布式环境下，有很多不确定性因素，故障随时都回发生，也讲了CAP理论，BASE理论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我们希望达到，在分布式环境下能搭建一个高可用的，且数据高一致性的服务，目标是这样，但CAP理论告诉我们要达到这样的理想环境是不可能的。这三者最多完全满足2个。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在这个前提下，P（分区容错性）是必然要满足的，因为毕竟是分布式，不能把所有的应用全放到一个服务器里面，这样服务器是吃不消的，而且也存在单点故障问题。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所以，只能从一致性和可用性中找平衡。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怎么个平衡法？在这种环境下出现了BASE理论：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即使无法做到强一致性，但分布式系统可以根据自己的业务特点，采用适当的方式来使系统达到最终的一致性；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BASE由Basically Avaliable  基本可用、Soft state 软状态、Eventually consistent 最终一致性组成，一句话概括就是：平时系统要求是基本可用，除开成功失败，运行有可容忍的延迟状态，但是，无论如何经过一段时间的延迟后系统最终必须达成数据是一致的。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其实可能发现不管是CAP理论，还是BASE理论，他们都是理论，这些理论是需要算法来实现的，今天讲的2PC、3PC、Paxos算法，ZAB算法就是干这事情。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所以今天要讲的这些的前提一定是分布式，解决的问题全部都是在分布式环境下，怎么让系统尽可能的高可用，而且数据能最终能达到一致。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两阶段提交 two-phase commit (2PC)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首先来看下2PC，翻译过来叫两阶段提交算法，它本身是一致强一致性算法，所以很适合用作数据库的分布式事务。其实数据库的经常用到的TCC本身就是一种2PC.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回想下数据库的事务，数据库不管是MySQL还是MSSql，本身都提供的很完善的事务支持。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MySQL后面学分表分库的时候会讲到在innodb存储引擎，对数据库的修改都会写到undo和redo中，不只是数据库，很多需要事务支持的都会用到这个思路。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对一条数据的修改操作首先写undo日志，记录的数据原来的样子，接下来执行事务修改操作，把数据写到redo日志里面，万一捅娄子，事务失败了，可从undo里面回复数据。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只是数据库，在很多企业里面，比如华为等提交数据库修改都回要求这样，你要新增一个字段，首先要把修改数据库的字段SQL提交给DBA（redo），这不够，还需要把删除你提交字段，把数据还原成你修改之前的语句也一并提交者叫（undo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数据库通过undo与redo能保证数据的强一致性，要解决分布式事务的前提就是当个节点是支持事务的。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在个前提下，2pc借鉴这失效，首先把整个分布式事务分两节点，首先第一阶段叫准备节点，事务的请求都发送给一个个的资源，这里的资源可以是数据库，也可以是其他支持事务的框架，他们会分别执行自己的事务，写日志到undo与redo，但是不提交事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事务管理器收到了所以资源的反馈，事务都执行没报错后，事务管理器再发送commit指令让资源把事务提交，一旦发现任何一个资源在准备阶段没有执行成功，事务管理器会发送rollback，让所有的资源都回滚。这就是2pc，非常非常简单。</w:t>
      </w:r>
    </w:p>
    <w:p>
      <w:r>
        <w:drawing>
          <wp:inline distT="0" distB="0" distL="114300" distR="114300">
            <wp:extent cx="2741295" cy="231013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说他是强一致性的是他需要保证任何一个资源都成功，整个分布式事务才成功。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t>优点：原理简单，实现方便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  <w:r>
        <w:t>同步阻塞，单点问题，数据不一致，容错性不好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19"/>
        <w:rPr>
          <w:rFonts w:hint="eastAsia"/>
          <w:lang w:val="en-US" w:eastAsia="zh-CN"/>
        </w:rPr>
      </w:pPr>
      <w:r>
        <w:t>同步阻塞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在二阶段提交的过程中，所有的节点都在等待其他节点的响应，无法进行其他操作。这种同步阻塞极大的限制了分布式系统的性能。</w:t>
      </w:r>
    </w:p>
    <w:p>
      <w:pPr>
        <w:pStyle w:val="19"/>
      </w:pPr>
      <w:r>
        <w:t>单点问题</w:t>
      </w:r>
    </w:p>
    <w:p>
      <w:r>
        <w:t>协调者在整个二阶段提交过程中很重要，如果协调者在提交阶段出现问题，那么整个流程将无法运转。更重要的是，其他参与者将会处于一直锁定事务资源的状态中，而无法继续完成事务操作。</w:t>
      </w:r>
    </w:p>
    <w:p>
      <w:pPr>
        <w:pStyle w:val="19"/>
      </w:pPr>
      <w:r>
        <w:t>数据不一致</w:t>
      </w:r>
    </w:p>
    <w:p>
      <w:r>
        <w:t>假设当协调者向所有的参与者发送commit请求之后，发生了局部网络异常，或者是协调者在尚未发送完所有 commit请求之前自身发生了崩溃，导致最终只有部分参与者收到了commit请求。这将导致严重的数据不一致问题。</w:t>
      </w:r>
    </w:p>
    <w:p>
      <w:pPr>
        <w:pStyle w:val="19"/>
        <w:rPr>
          <w:rFonts w:hint="eastAsia"/>
          <w:lang w:val="en-US" w:eastAsia="zh-CN"/>
        </w:rPr>
      </w:pPr>
      <w:r>
        <w:t>容错性不好</w:t>
      </w:r>
    </w:p>
    <w:p>
      <w:pPr>
        <w:rPr>
          <w:rFonts w:hint="eastAsia"/>
          <w:lang w:val="en-US" w:eastAsia="zh-CN"/>
        </w:rPr>
      </w:pPr>
      <w:r>
        <w:t>二阶段提交协议没有设计较为完善的容错机制，任意一个节点是失败都会导致整个事务的失败。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三阶段提交 three-phase commit (3PC)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由于二阶段提交存在着诸如同步阻塞、单点问题，所以，研究者们在二阶段提交的基础上做了改进，提出了三阶段提交。</w:t>
      </w:r>
    </w:p>
    <w:p>
      <w:r>
        <w:drawing>
          <wp:inline distT="0" distB="0" distL="114300" distR="114300">
            <wp:extent cx="3590925" cy="2369185"/>
            <wp:effectExtent l="0" t="0" r="952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第一阶段canCommit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确认所有的资源是否都是健康、在线的，以约女孩举例，你会打个电话问下她是不是在家，而且可以约个会。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如果女孩有空，你在去约她。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就因为有了这一阶段，大大的减少了2段提交的阻塞时间，在2段提交，如果有3个数据库,恰恰第三个数据库出现问题，其他两个都会执行耗费时间的事务操作，到第三个却发现连接不上。3段优化了这种情况</w:t>
      </w:r>
    </w:p>
    <w:p>
      <w:pPr>
        <w:pStyle w:val="5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第二阶段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PreCommit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如果所有服务都ok，可以接收事务请求，这一阶段就可以执行事务了，这时候也是每个资源都回写redo与undo日志，事务执行成功，返回ack（yes）,否则返回no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第三阶段doCommit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这阶段和前面说的2阶段提交大同小异，这个时候协调者发现所有提交者事务提交者事务都正常执行后，给所有资源发送commit指令。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和二阶段提交有所不同的是，他要求所有事务在协调者出现问题，没给资源发送commit指令的时候，三阶段提交算法要求资源在一段时间超时后回默认提交做commit操作。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这样的要求就减少了前面说的单点故障，万一事务管理器出现问题，事务也回提交。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但回顾整个过程，不管是2pc,还是3pc，同步阻塞，单点故障，容错机制不完善这些问题都没本质上得到解决，尤其是前面说得数据一致性问题，反而更糟糕了。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所有数据库的分布式事务一般都是二阶段提交，而者三阶段的思想更多的被借鉴扩散成其他的算法。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Paxos算法</w:t>
      </w:r>
    </w:p>
    <w:p>
      <w:r>
        <w:drawing>
          <wp:inline distT="0" distB="0" distL="114300" distR="114300">
            <wp:extent cx="4312920" cy="4126865"/>
            <wp:effectExtent l="0" t="0" r="11430" b="6985"/>
            <wp:docPr id="9221" name="Picture 2" descr="http://codemacro.com/assets/res/paxos/paxos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2" descr="http://codemacro.com/assets/res/paxos/paxos-flow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412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这个算法还是有点难度的，本身这算法的提出者</w:t>
      </w:r>
      <w:r>
        <w:t>莱斯利·兰伯特</w:t>
      </w:r>
      <w:r>
        <w:rPr>
          <w:rFonts w:hint="eastAsia"/>
          <w:lang w:val="en-US" w:eastAsia="zh-CN"/>
        </w:rPr>
        <w:t>在前面几篇论文中都不是以严谨的数学公式进行的。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其实这个paxos算法也分成两阶段。首先这个图有2个角色，提议者与接收者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提议者对接收者吼了一嗓子，我有个事情要告诉你们，当然这里接受者不只一个，它也是个分布式集群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相当于星期一开早会，可耻的领导吼了句：“要开会了啊，我要公布一个编号为001的提案，收到请回复”。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这个时候领导就会等着，等员工回复1“好的”，如果回复的数目超过一半，就会进行下一步。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如果由于某些原因（接收者死机，网络问题，本身业务问题），导通过的协议未超过一半，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的领导又会再吼一嗓子，当然气势没那凶残：“好了，怕了你们了，我要公布一个新的编号未002的提案，收到请回复1”【就其实和老师讲课很像，老师经常问听懂了吗？听懂的回1，没懂的回2，只有回复1的占了大多数，才能讲下个知识点】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到第二阶段，领导苦口婆心的把你们叫来开会了，今天编号002提案的内容是：“由于项目紧张，今天加班到12点，同意的请举手”这个时候如果绝大多少的接收者都同意，那么好，议案就这么决定了，如果员工反对或者直接夺门而去，那么领导又只能从第一个阶段开始：“大哥，大姐们，我有个新的提案003，快回会议室吧。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【注意：不懂没事，记住上面那简单情况就好，面试足够】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上面那个故事描绘的是个苦逼的领导和凶神恶煞的员工之间的斗争，通过这个故事你们起码要懂paxos协议的流程是什么样的（paxos的核心就是少数服从多数）。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上面的故事有两个问题：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苦逼的领导（单点问题）</w:t>
      </w:r>
      <w:r>
        <w:rPr>
          <w:rFonts w:hint="eastAsia"/>
          <w:lang w:val="en-US" w:eastAsia="zh-CN"/>
        </w:rPr>
        <w:t>：有这一帮凶残的下属，这领导要不可能被气死，要不也会辞职，这是单点问题。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凶神恶煞的下属（一致性问题）</w:t>
      </w:r>
      <w:r>
        <w:rPr>
          <w:rFonts w:hint="eastAsia"/>
          <w:lang w:val="en-US" w:eastAsia="zh-CN"/>
        </w:rPr>
        <w:t>：如果员工一种都拒绝，故意和领导抬杆，最终要产生一个一致性的解决方案是不可能的。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所以paxos协议肯定不会只有一个提议者，作为下属的员工也不会那么强势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协议要求：如果接收者没有收到过提案编号，他必须接受第一个提案编号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如果接收者没有收到过其他协议，他必须接受第一个协议。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举一个例子：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Proposer</w:t>
      </w:r>
      <w:r>
        <w:rPr>
          <w:rFonts w:hint="eastAsia"/>
          <w:lang w:val="en-US" w:eastAsia="zh-CN"/>
        </w:rPr>
        <w:t>(老板，老板之间是竞争关系)和3个Acceptor(政府官员)：</w:t>
      </w:r>
    </w:p>
    <w:p>
      <w:pPr>
        <w:rPr>
          <w:rFonts w:hint="eastAsia"/>
          <w:lang w:val="en-US" w:eastAsia="zh-CN"/>
        </w:rPr>
      </w:pP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1.现在需要对一项议题来进行paxos过程，议题是“A项目我要中标！”，这里的“我”指每个带着他的秘书Proposer的Client老板。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2.Proposer当然听老板的话了，赶紧带着议题和现金去找Acceptor政府官员。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3.作为政府官员，当然想谁给的钱多就把项目给谁。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Proposer-1小姐带着现金同时找到了Acceptor-1~Acceptor-3官员，1与2号官员分别收取了10比特币，找到第3号官员时，没想到遭到了3号官员的鄙视，3号官员告诉她，Proposer-2给了11比特币。不过没关系，Proposer-1已经得到了1,2两个官员的认可，形成了多数派(如果没有形成多数派，Proposer-1会去银行提款在来找官员们给每人20比特币，这个过程一直重复每次+10比特币，直到多数派的形成)，满意的找老板复命去了，但是此时Proposer-2保镖找到了1,2号官员，分别给了他们11比特币，1,2号官员的态度立刻转变，都说Proposer-2的老板懂事，这下子Proposer-2放心了，搞定了3个官员，找老板复命去了，当然这个过程是第一阶段提交，只是官员们初步接受贿赂而已。故事中的比特币是编号，议题是value。</w:t>
      </w:r>
    </w:p>
    <w:p>
      <w:pPr>
        <w:rPr>
          <w:rFonts w:hint="eastAsia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FF0000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22"/>
          <w:szCs w:val="22"/>
          <w:shd w:val="clear" w:fill="FFFFFF"/>
        </w:rPr>
        <w:t>这个过程保证了在某一时刻，某一个proposer的议题会形成一个多数派进行初步支持</w:t>
      </w:r>
    </w:p>
    <w:p>
      <w:pPr>
        <w:rPr>
          <w:rFonts w:hint="eastAsia"/>
          <w:lang w:val="en-US" w:eastAsia="zh-CN"/>
        </w:rPr>
      </w:pP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　现在进入第二阶段提交，现在proposer-1小姐使用分身术(多线程并发)分了3个自己分别去找3位官员，最先找到了1号官员签合同，遭到了1号官员的鄙视，1号官员告诉他proposer-2先生给了他11比特币，因为上一条规则的性质proposer-1小姐知道proposer-2第一阶段在她之后又形成了多数派(至少有2位官员的赃款被更新了);此时她赶紧去提款准备重新贿赂这3个官员(重新进入第一阶段)，每人20比特币。刚给1号官员20比特币， 1号官员很高兴初步接受了议题，还没来得及见到2,3号官员的时候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proposer-2先生也使用分身术分别找3位官员(注意这里是proposer-2的第二阶段)，被第1号官员拒绝了告诉他收到了20比特币，第2,3号官员顺利签了合同，这时2，3号官员记录client-2老板用了11比特币中标，因为形成了多数派，所以最终接受了Client2老板中标这个议题，对于proposer-2先生已经出色的完成了工作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proposer-1小姐找到了2号官员，官员告诉她合同已经签了，将合同给她看，proposer-1小姐是一个没有什么职业操守的聪明人，觉得跟Client1老板混没什么前途，所以将自己的议题修改为“Client2老板中标”，并且给了2号官员20比特币，这样形成了一个多数派。顺利的再次进入第二阶段。由于此时没有人竞争了，顺利的找3位官员签合同，3位官员看到议题与上次一次的合同是一致的，所以最终接受了，形成了多数派，proposer-1小姐跳槽到Client2老板的公司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  <w:r>
        <w:t>Paxos过程结束了，这样，一致性得到了保证，算法运行到最后所有的proposer都投“client2中标”所有的acceptor都接受这个议题，也就是说在最初的第二阶段，议题是先入为主的，谁先占了先机，后面的proposer在第一阶段就会学习到这个议题而修改自己本身的议题，因为这样没职业操守，才能让一致性得到保证，这就是paxos算法的一个过程。原来paxos算法里的角色都是这样的不靠谱，不过没关系，结果靠谱就可以了。该算法就是为了追求结果的一致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ZK集群解析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Zookeeper集群特点</w:t>
      </w:r>
    </w:p>
    <w:p>
      <w:r>
        <w:drawing>
          <wp:inline distT="0" distB="0" distL="114300" distR="114300">
            <wp:extent cx="4317365" cy="2511425"/>
            <wp:effectExtent l="0" t="0" r="6985" b="3175"/>
            <wp:docPr id="11269" name="Picture 12" descr="http://images.cnitblog.com/blog/671563/201412/041834156393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Picture 12" descr="http://images.cnitblog.com/blog/671563/201412/041834156393063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前面一种研究的单节点，现在来研究下zk集群，首先来看下zk集群的特点。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顺序一致性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客户端的更新顺序与它们被发送的顺序相一致。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更新操作要么成功要么失败，没有第三种结果。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单一视图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无论客户端连接到哪一个服务器，客户端将看到相同的 ZooKeeper 视图。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一旦一个更新操作被应用，那么在客户端再次更新它之前，它的值将不会改变。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连接上一个服务端数据修改，所以其他的服务端都会实时的跟新，不算完全的实时，有一点延时的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角色轮换避免单点故障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当leader出现问题的时候，会选举从follower中选举一个新的leader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集群中的角色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  集群工作机制中的核心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事务请求的唯一调度和处理者，保证集群事务处理的顺序性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集群内部个服务器的调度者(管理follower,数据同步)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Follower  集群工作机制中的跟随者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处理非事务请求，转发事务请求给Leader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参与事务请求proposal投票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参与leader选举投票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Observer 观察者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3.30以上版本提供，和follower功能相同，但不参与任何形式投票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处理非事务请求，转发事务请求给Leader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提高集群非事务处理能力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Zookeeper集群配置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vertAlign w:val="baseline"/>
          <w:lang w:val="en-US" w:eastAsia="zh-CN"/>
        </w:rPr>
        <w:t>1.安装jdk运行jdk环境</w:t>
      </w:r>
    </w:p>
    <w:tbl>
      <w:tblPr>
        <w:tblStyle w:val="18"/>
        <w:tblpPr w:leftFromText="180" w:rightFromText="180" w:vertAnchor="text" w:horzAnchor="page" w:tblpX="1617" w:tblpY="184"/>
        <w:tblOverlap w:val="never"/>
        <w:tblW w:w="9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上传jdk1.8安装包</w:t>
            </w:r>
          </w:p>
        </w:tc>
      </w:tr>
    </w:tbl>
    <w:p>
      <w:pPr>
        <w:ind w:firstLine="420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vertAlign w:val="baseline"/>
          <w:lang w:val="en-US" w:eastAsia="zh-CN"/>
        </w:rPr>
        <w:t>2.安装jdk1.8环境变量</w:t>
      </w:r>
    </w:p>
    <w:tbl>
      <w:tblPr>
        <w:tblStyle w:val="18"/>
        <w:tblW w:w="9202" w:type="dxa"/>
        <w:tblInd w:w="-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</w:trPr>
        <w:tc>
          <w:tcPr>
            <w:tcW w:w="92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vi /etc/profile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ascii="楷体" w:hAnsi="楷体" w:eastAsia="楷体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楷体" w:hAnsi="楷体" w:eastAsia="楷体"/>
                <w:color w:val="3F3F3F"/>
                <w:sz w:val="23"/>
                <w:szCs w:val="23"/>
                <w:shd w:val="clear" w:color="auto" w:fill="FFFFFF"/>
              </w:rPr>
              <w:t>export JAVA_HOME=</w:t>
            </w:r>
            <w:r>
              <w:rPr>
                <w:rFonts w:hint="eastAsia" w:ascii="楷体" w:hAnsi="楷体" w:eastAsia="楷体"/>
                <w:color w:val="3F3F3F"/>
                <w:sz w:val="23"/>
                <w:szCs w:val="23"/>
                <w:shd w:val="clear" w:color="auto" w:fill="FFFFFF"/>
              </w:rPr>
              <w:t>/usr/local/jdk1.8.0_181</w:t>
            </w:r>
          </w:p>
          <w:p>
            <w:pPr>
              <w:rPr>
                <w:rFonts w:ascii="楷体" w:hAnsi="楷体" w:eastAsia="楷体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楷体" w:hAnsi="楷体" w:eastAsia="楷体"/>
                <w:color w:val="3F3F3F"/>
                <w:sz w:val="23"/>
                <w:szCs w:val="23"/>
                <w:shd w:val="clear" w:color="auto" w:fill="FFFFFF"/>
              </w:rPr>
              <w:t>export ZOOKEEPER_HOME=/usr/local/zookeeper</w:t>
            </w:r>
          </w:p>
          <w:p>
            <w:pPr>
              <w:rPr>
                <w:rFonts w:ascii="楷体" w:hAnsi="楷体" w:eastAsia="楷体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楷体" w:hAnsi="楷体" w:eastAsia="楷体"/>
                <w:color w:val="3F3F3F"/>
                <w:sz w:val="23"/>
                <w:szCs w:val="23"/>
                <w:shd w:val="clear" w:color="auto" w:fill="FFFFFF"/>
              </w:rPr>
              <w:t>export CLASSPATH=.:$JAVA_HOME/lib/dt.jar:$JAVA_HOME/lib/tools.jar</w:t>
            </w:r>
          </w:p>
          <w:p>
            <w:pPr>
              <w:rPr>
                <w:rFonts w:ascii="楷体" w:hAnsi="楷体" w:eastAsia="楷体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楷体" w:hAnsi="楷体" w:eastAsia="楷体"/>
                <w:color w:val="3F3F3F"/>
                <w:sz w:val="23"/>
                <w:szCs w:val="23"/>
                <w:shd w:val="clear" w:color="auto" w:fill="FFFFFF"/>
              </w:rPr>
              <w:t>export PATH=$JAVA_HOME/bin:$ZOOKEEPER_HOME/bin:$PATH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刷新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profile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文件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source /etc/profile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关闭防火墙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3.下载zookeeper安装包</w:t>
      </w:r>
    </w:p>
    <w:tbl>
      <w:tblPr>
        <w:tblStyle w:val="18"/>
        <w:tblW w:w="9140" w:type="dxa"/>
        <w:tblInd w:w="-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wget https://mirrors.tuna.tsinghua.edu.cn/apache/zookeeper/zookeeper-3.4.10/zookeeper-3.4.10.tar.gz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4.解压Zookeeper安装包</w:t>
      </w:r>
    </w:p>
    <w:tbl>
      <w:tblPr>
        <w:tblStyle w:val="18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tar -zxvf zookeeper-3.4.10.tar.gz 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5.修改Zookeeper文件夹名称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t xml:space="preserve">重命名： mv </w:t>
            </w:r>
            <w:r>
              <w:rPr>
                <w:rFonts w:hint="eastAsia"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t>zookeeper-3.4.10</w:t>
            </w:r>
            <w:r>
              <w:rPr>
                <w:rFonts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t xml:space="preserve"> zookeeper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修改zoo_sample.cfg文件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numPr>
                <w:ilvl w:val="0"/>
                <w:numId w:val="0"/>
              </w:numPr>
              <w:spacing w:line="240" w:lineRule="auto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cd /usr/local/zookeeper/con</w:t>
            </w:r>
            <w:r>
              <w:rPr>
                <w:rFonts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t>f</w:t>
            </w:r>
            <w:r>
              <w:rPr>
                <w:rFonts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br w:type="textWrapping"/>
            </w:r>
            <w:r>
              <w:rPr>
                <w:rFonts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t>mv zoo_sample.cfg zoo.cfg</w:t>
            </w:r>
            <w:r>
              <w:rPr>
                <w:rFonts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br w:type="textWrapping"/>
            </w:r>
            <w:r>
              <w:rPr>
                <w:rFonts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t>修改conf: vi zoo.cfg 修改两处</w:t>
            </w:r>
            <w:r>
              <w:rPr>
                <w:rFonts w:hint="eastAsia"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br w:type="textWrapping"/>
            </w:r>
            <w:r>
              <w:rPr>
                <w:rFonts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t>（1） dataDir=/usr/local/zookeeper/data</w:t>
            </w:r>
            <w:r>
              <w:rPr>
                <w:rFonts w:hint="eastAsia"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t>（注意</w:t>
            </w:r>
            <w:r>
              <w:rPr>
                <w:rFonts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t>同时在zookeeper</w:t>
            </w:r>
            <w:r>
              <w:rPr>
                <w:rFonts w:hint="eastAsia"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t>创建</w:t>
            </w:r>
            <w:r>
              <w:rPr>
                <w:rFonts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t>data目录</w:t>
            </w:r>
            <w:r>
              <w:rPr>
                <w:rFonts w:hint="eastAsia"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t>）</w:t>
            </w:r>
            <w:r>
              <w:rPr>
                <w:rFonts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br w:type="textWrapping"/>
            </w:r>
            <w:r>
              <w:rPr>
                <w:rFonts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t>（2）最后面添加</w:t>
            </w:r>
            <w:r>
              <w:rPr>
                <w:rFonts w:hint="eastAsia"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br w:type="textWrapping"/>
            </w:r>
            <w:r>
              <w:rPr>
                <w:rFonts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t>server.0=</w:t>
            </w:r>
            <w:r>
              <w:rPr>
                <w:rFonts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  <w:lang w:val="en-US"/>
              </w:rPr>
              <w:t>192.168.212.154</w:t>
            </w:r>
            <w:r>
              <w:rPr>
                <w:rFonts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t>:2888:3888</w:t>
            </w:r>
            <w:r>
              <w:rPr>
                <w:rFonts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br w:type="textWrapping"/>
            </w:r>
            <w:r>
              <w:rPr>
                <w:rFonts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t>server.1=</w:t>
            </w:r>
            <w:r>
              <w:rPr>
                <w:rFonts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  <w:lang w:val="en-US"/>
              </w:rPr>
              <w:t>192.168.212.156</w:t>
            </w:r>
            <w:r>
              <w:rPr>
                <w:rFonts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t>:2888:3888</w:t>
            </w:r>
            <w:r>
              <w:rPr>
                <w:rFonts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br w:type="textWrapping"/>
            </w:r>
            <w:r>
              <w:rPr>
                <w:rFonts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t>server.2=</w:t>
            </w:r>
            <w:r>
              <w:rPr>
                <w:rFonts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  <w:lang w:val="en-US"/>
              </w:rPr>
              <w:t>192.168.212.157</w:t>
            </w:r>
            <w:r>
              <w:rPr>
                <w:rFonts w:ascii="楷体" w:hAnsi="楷体" w:eastAsia="楷体" w:cstheme="minorBidi"/>
                <w:b w:val="0"/>
                <w:bCs w:val="0"/>
                <w:color w:val="3F3F3F"/>
                <w:sz w:val="23"/>
                <w:szCs w:val="23"/>
                <w:shd w:val="clear" w:color="auto" w:fill="FFFFFF"/>
              </w:rPr>
              <w:t>:2888:3888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楷体" w:hAnsi="楷体" w:eastAsia="楷体" w:cstheme="minorBidi"/>
          <w:b w:val="0"/>
          <w:bCs w:val="0"/>
          <w:color w:val="3F3F3F"/>
          <w:sz w:val="23"/>
          <w:szCs w:val="23"/>
          <w:shd w:val="clear" w:color="auto" w:fill="FFFFFF"/>
        </w:rPr>
      </w:pPr>
      <w:r>
        <w:rPr>
          <w:rFonts w:hint="eastAsia"/>
          <w:vertAlign w:val="baseline"/>
          <w:lang w:val="en-US" w:eastAsia="zh-CN"/>
        </w:rPr>
        <w:t>7.创建服务器标识</w:t>
      </w:r>
      <w:r>
        <w:rPr>
          <w:rFonts w:ascii="楷体" w:hAnsi="楷体" w:eastAsia="楷体" w:cstheme="minorBidi"/>
          <w:b w:val="0"/>
          <w:bCs w:val="0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楷体" w:hAnsi="楷体" w:eastAsia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服务器标识配置：</w:t>
      </w:r>
      <w:r>
        <w:rPr>
          <w:rFonts w:hint="eastAsia" w:ascii="楷体" w:hAnsi="楷体" w:eastAsia="楷体" w:cstheme="minorBidi"/>
          <w:b w:val="0"/>
          <w:bCs w:val="0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楷体" w:hAnsi="楷体" w:eastAsia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创建文件夹： mkdir data</w:t>
      </w:r>
      <w:r>
        <w:rPr>
          <w:rFonts w:ascii="楷体" w:hAnsi="楷体" w:eastAsia="楷体" w:cstheme="minorBidi"/>
          <w:b w:val="0"/>
          <w:bCs w:val="0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楷体" w:hAnsi="楷体" w:eastAsia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创建文件myid并填写内容为0： vi</w:t>
      </w:r>
      <w:r>
        <w:rPr>
          <w:rFonts w:ascii="楷体" w:hAnsi="楷体" w:eastAsia="楷体" w:cstheme="minorBidi"/>
          <w:b w:val="0"/>
          <w:bCs w:val="0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楷体" w:hAnsi="楷体" w:eastAsia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myid (内容为服务器标识 ： 0)</w:t>
      </w:r>
    </w:p>
    <w:p>
      <w:pPr>
        <w:numPr>
          <w:ilvl w:val="0"/>
          <w:numId w:val="0"/>
        </w:numPr>
        <w:ind w:leftChars="0"/>
      </w:pPr>
      <w:r>
        <w:rPr>
          <w:rFonts w:hint="eastAsia" w:ascii="楷体" w:hAnsi="楷体" w:eastAsia="楷体" w:cstheme="minorBidi"/>
          <w:b w:val="0"/>
          <w:bCs w:val="0"/>
          <w:color w:val="3F3F3F"/>
          <w:sz w:val="23"/>
          <w:szCs w:val="23"/>
          <w:shd w:val="clear" w:color="auto" w:fill="FFFFFF"/>
          <w:lang w:val="en-US" w:eastAsia="zh-CN"/>
        </w:rPr>
        <w:t>8.</w:t>
      </w:r>
      <w:r>
        <w:rPr>
          <w:rFonts w:hint="eastAsia"/>
        </w:rPr>
        <w:t>复制</w:t>
      </w:r>
      <w:r>
        <w:t>zookeeper</w:t>
      </w:r>
    </w:p>
    <w:p>
      <w:pPr>
        <w:rPr>
          <w:rFonts w:ascii="楷体" w:hAnsi="楷体" w:eastAsia="楷体"/>
          <w:color w:val="3F3F3F"/>
          <w:sz w:val="23"/>
          <w:szCs w:val="23"/>
          <w:shd w:val="clear" w:color="auto" w:fill="FFFFFF"/>
        </w:rPr>
      </w:pPr>
      <w:r>
        <w:rPr>
          <w:rFonts w:ascii="楷体" w:hAnsi="楷体" w:eastAsia="楷体"/>
          <w:color w:val="3F3F3F"/>
          <w:sz w:val="23"/>
          <w:szCs w:val="23"/>
          <w:shd w:val="clear" w:color="auto" w:fill="FFFFFF"/>
        </w:rPr>
        <w:t>进行复制zookeeper目录到</w:t>
      </w:r>
      <w:r>
        <w:rPr>
          <w:rFonts w:hint="eastAsia" w:ascii="楷体" w:hAnsi="楷体" w:eastAsia="楷体"/>
          <w:color w:val="3F3F3F"/>
          <w:sz w:val="23"/>
          <w:szCs w:val="23"/>
          <w:shd w:val="clear" w:color="auto" w:fill="FFFFFF"/>
          <w:lang w:val="en-US" w:eastAsia="zh-CN"/>
        </w:rPr>
        <w:t>node1</w:t>
      </w:r>
      <w:r>
        <w:rPr>
          <w:rFonts w:ascii="楷体" w:hAnsi="楷体" w:eastAsia="楷体"/>
          <w:color w:val="3F3F3F"/>
          <w:sz w:val="23"/>
          <w:szCs w:val="23"/>
          <w:shd w:val="clear" w:color="auto" w:fill="FFFFFF"/>
        </w:rPr>
        <w:t>和</w:t>
      </w:r>
      <w:r>
        <w:rPr>
          <w:rFonts w:hint="eastAsia" w:ascii="楷体" w:hAnsi="楷体" w:eastAsia="楷体"/>
          <w:color w:val="3F3F3F"/>
          <w:sz w:val="23"/>
          <w:szCs w:val="23"/>
          <w:shd w:val="clear" w:color="auto" w:fill="FFFFFF"/>
          <w:lang w:val="en-US" w:eastAsia="zh-CN"/>
        </w:rPr>
        <w:t>node2</w:t>
      </w:r>
      <w:r>
        <w:rPr>
          <w:rFonts w:ascii="楷体" w:hAnsi="楷体" w:eastAsia="楷体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楷体" w:hAnsi="楷体" w:eastAsia="楷体"/>
          <w:color w:val="3F3F3F"/>
          <w:sz w:val="23"/>
          <w:szCs w:val="23"/>
          <w:shd w:val="clear" w:color="auto" w:fill="FFFFFF"/>
        </w:rPr>
        <w:t>还有/etc/profile文件</w:t>
      </w:r>
      <w:r>
        <w:rPr>
          <w:rFonts w:hint="eastAsia" w:ascii="楷体" w:hAnsi="楷体" w:eastAsia="楷体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楷体" w:hAnsi="楷体" w:eastAsia="楷体"/>
          <w:color w:val="3F3F3F"/>
          <w:sz w:val="23"/>
          <w:szCs w:val="23"/>
          <w:shd w:val="clear" w:color="auto" w:fill="FFFFFF"/>
        </w:rPr>
        <w:t>把</w:t>
      </w:r>
      <w:r>
        <w:rPr>
          <w:rFonts w:hint="eastAsia" w:ascii="楷体" w:hAnsi="楷体" w:eastAsia="楷体"/>
          <w:color w:val="3F3F3F"/>
          <w:sz w:val="23"/>
          <w:szCs w:val="23"/>
          <w:shd w:val="clear" w:color="auto" w:fill="FFFFFF"/>
          <w:lang w:val="en-US" w:eastAsia="zh-CN"/>
        </w:rPr>
        <w:t>node1</w:t>
      </w:r>
      <w:r>
        <w:rPr>
          <w:rFonts w:ascii="楷体" w:hAnsi="楷体" w:eastAsia="楷体"/>
          <w:color w:val="3F3F3F"/>
          <w:sz w:val="23"/>
          <w:szCs w:val="23"/>
          <w:shd w:val="clear" w:color="auto" w:fill="FFFFFF"/>
        </w:rPr>
        <w:t xml:space="preserve">、 </w:t>
      </w:r>
      <w:r>
        <w:rPr>
          <w:rFonts w:hint="eastAsia" w:ascii="楷体" w:hAnsi="楷体" w:eastAsia="楷体"/>
          <w:color w:val="3F3F3F"/>
          <w:sz w:val="23"/>
          <w:szCs w:val="23"/>
          <w:shd w:val="clear" w:color="auto" w:fill="FFFFFF"/>
          <w:lang w:val="en-US" w:eastAsia="zh-CN"/>
        </w:rPr>
        <w:t>node</w:t>
      </w:r>
      <w:r>
        <w:rPr>
          <w:rFonts w:ascii="楷体" w:hAnsi="楷体" w:eastAsia="楷体"/>
          <w:color w:val="3F3F3F"/>
          <w:sz w:val="23"/>
          <w:szCs w:val="23"/>
          <w:shd w:val="clear" w:color="auto" w:fill="FFFFFF"/>
        </w:rPr>
        <w:t>2中的myid文件里的值修改为1和2</w:t>
      </w:r>
      <w:r>
        <w:rPr>
          <w:rFonts w:ascii="楷体" w:hAnsi="楷体" w:eastAsia="楷体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楷体" w:hAnsi="楷体" w:eastAsia="楷体"/>
          <w:color w:val="3F3F3F"/>
          <w:sz w:val="23"/>
          <w:szCs w:val="23"/>
          <w:shd w:val="clear" w:color="auto" w:fill="FFFFFF"/>
        </w:rPr>
        <w:t>路径(vi /usr/local/zookeeper/data/myid)</w:t>
      </w:r>
    </w:p>
    <w:p>
      <w:pPr>
        <w:rPr>
          <w:rFonts w:ascii="楷体" w:hAnsi="楷体" w:eastAsia="楷体" w:cstheme="minorBidi"/>
          <w:b w:val="0"/>
          <w:bCs w:val="0"/>
          <w:color w:val="3F3F3F"/>
          <w:sz w:val="23"/>
          <w:szCs w:val="23"/>
          <w:shd w:val="clear" w:color="auto" w:fill="FFFFFF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启动</w:t>
      </w:r>
      <w:r>
        <w:t>zookeeper</w:t>
      </w:r>
      <w:r>
        <w:br w:type="textWrapping"/>
      </w:r>
      <w:r>
        <w:rPr>
          <w:rFonts w:ascii="楷体" w:hAnsi="楷体" w:eastAsia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启动zookeeper：</w:t>
      </w:r>
      <w:r>
        <w:rPr>
          <w:rFonts w:hint="eastAsia" w:ascii="楷体" w:hAnsi="楷体" w:eastAsia="楷体" w:cstheme="minorBidi"/>
          <w:b w:val="0"/>
          <w:bCs w:val="0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楷体" w:hAnsi="楷体" w:eastAsia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路径： /usr/local/zookeeper/bin</w:t>
      </w:r>
      <w:r>
        <w:rPr>
          <w:rFonts w:ascii="楷体" w:hAnsi="楷体" w:eastAsia="楷体" w:cstheme="minorBidi"/>
          <w:b w:val="0"/>
          <w:bCs w:val="0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楷体" w:hAnsi="楷体" w:eastAsia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执行： zkServer.sh start</w:t>
      </w:r>
      <w:r>
        <w:rPr>
          <w:rFonts w:ascii="楷体" w:hAnsi="楷体" w:eastAsia="楷体" w:cstheme="minorBidi"/>
          <w:b w:val="0"/>
          <w:bCs w:val="0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楷体" w:hAnsi="楷体" w:eastAsia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(注意这里3台机器都要进行启动)</w:t>
      </w:r>
      <w:r>
        <w:rPr>
          <w:rFonts w:ascii="楷体" w:hAnsi="楷体" w:eastAsia="楷体" w:cstheme="minorBidi"/>
          <w:b w:val="0"/>
          <w:bCs w:val="0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楷体" w:hAnsi="楷体" w:eastAsia="楷体" w:cstheme="minorBidi"/>
          <w:b w:val="0"/>
          <w:bCs w:val="0"/>
          <w:color w:val="3F3F3F"/>
          <w:sz w:val="23"/>
          <w:szCs w:val="23"/>
          <w:shd w:val="clear" w:color="auto" w:fill="FFFFFF"/>
        </w:rPr>
        <w:t xml:space="preserve">状态： zkServer.sh </w:t>
      </w:r>
      <w:r>
        <w:rPr>
          <w:rFonts w:ascii="楷体" w:hAnsi="楷体" w:eastAsia="楷体" w:cstheme="minorBidi"/>
          <w:b w:val="0"/>
          <w:bCs w:val="0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楷体" w:hAnsi="楷体" w:eastAsia="楷体" w:cstheme="minorBidi"/>
          <w:b w:val="0"/>
          <w:bCs w:val="0"/>
          <w:color w:val="3F3F3F"/>
          <w:sz w:val="23"/>
          <w:szCs w:val="23"/>
          <w:shd w:val="clear" w:color="auto" w:fill="FFFFFF"/>
        </w:rPr>
        <w:t>status(在三个节点上检验zk的mode,一个leader和俩个follower)</w:t>
      </w:r>
    </w:p>
    <w:p>
      <w:pPr>
        <w:rPr>
          <w:rFonts w:ascii="楷体" w:hAnsi="楷体" w:eastAsia="楷体" w:cstheme="minorBidi"/>
          <w:b w:val="0"/>
          <w:bCs w:val="0"/>
          <w:color w:val="3F3F3F"/>
          <w:sz w:val="23"/>
          <w:szCs w:val="23"/>
          <w:shd w:val="clear" w:color="auto" w:fill="FFFFFF"/>
        </w:rPr>
      </w:pPr>
    </w:p>
    <w:p>
      <w:pPr>
        <w:rPr>
          <w:rFonts w:ascii="楷体" w:hAnsi="楷体" w:eastAsia="楷体" w:cstheme="minorBidi"/>
          <w:b w:val="0"/>
          <w:bCs w:val="0"/>
          <w:color w:val="3F3F3F"/>
          <w:sz w:val="23"/>
          <w:szCs w:val="23"/>
          <w:shd w:val="clear" w:color="auto" w:fill="FFFFFF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Zookeeper集群一致性协议ZAB解析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懂了paxos算法，其实zab就很好理解了。很多论文和资料都证明zab其实就是paxos的一种简化实现，但Apache 自己的立场说zab不是paxos算法的实现，这个不需要去计较。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zab协议解决的问题和paxos一样，是解决分布式系统的数据一致性问题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就是根据zab协议建立了主备模型完成集群的数据同步（保证数据的一致性），前面介绍了集群的各种角色，这说所说的主备架构模型指的是，在zookeeper集群中，只有一台leader（主节点）负责处理外部客户端的事务请求（写操作），leader节点负责将客户端的写操作数据同步到所有的follower节点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60370" cy="2759075"/>
            <wp:effectExtent l="0" t="0" r="11430" b="3175"/>
            <wp:docPr id="10" name="图片 10" descr="20170825170158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7082517015849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协议核心是在整个zookeeper集群中只有一个节点既leader将所有客户端的写操作转化为事务（提议proposal）.leader节点再数据写完之后，将向所有的follower节点发送数据广播请求（数据复制），等所有的follower节点的反馈，在zab协议中，只要超过半数follower节点反馈ok,leader节点会向所有follower服务器发送commit消息，既将leader节点上的数据同步到follower节点之上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17340" cy="3178810"/>
            <wp:effectExtent l="0" t="0" r="16510" b="2540"/>
            <wp:docPr id="11" name="图片 11" descr="20170825173220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708251732204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发现，整个流程其实和paxos协议其实大同小异。说zab是paxos的一种实现方式其实并不过分。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Zab再细看可以分成两部分。第一的消息广播模式，第二是崩溃恢复模式。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941195"/>
            <wp:effectExtent l="0" t="0" r="4445" b="190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正常情况下当客户端对zk有写的数据请求时，leader节点会把数据同步到follower节点，这个过程其实就是消息的广播模式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在新启动的时候，或者leader节点奔溃的时候会要选举新的leader，选好新的leader之后会进行一次数据同步操作，整个过程就是奔溃恢复。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</w:pPr>
      <w:r>
        <w:rPr>
          <w:rFonts w:hint="default"/>
        </w:rPr>
        <w:t>消息广播模式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为了保证分区容错性，zookeeper是要让每个节点副本必须是一致的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在zookeeper集群中数据副本的传递策略就是采用的广播模式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Zab协议中的leader等待follower的ack反馈，只要半数以上的follower成功反馈就好，不需要收到全部的follower反馈。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74035" cy="3113405"/>
            <wp:effectExtent l="0" t="0" r="12065" b="10795"/>
            <wp:docPr id="13" name="图片 13" descr="20170830143129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7083014312997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zookeeper中消息广播的具体步骤如下：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客户端发起一个写操作请求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Leader服务器将客户端的request请求转化为事物proposql提案，同时为每个proposal分配一个全局唯一的ID，即ZXID。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leader服务器与每个follower之间都有一个队列，leader将消息发送到该队列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follower机器从队列中取出消息处理完(写入本地事物日志中)毕后，向leader服务器发送ACK确认。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leader服务器收到半数以上的follower的ACK后，即认为可以发送commit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leader向所有的follower服务器发送commit消息。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</w:rPr>
      </w:pPr>
      <w:r>
        <w:rPr>
          <w:color w:val="FF0000"/>
        </w:rPr>
        <w:t>zookeeper采用ZAB协议的核心就是只要有一台服务器提交了proposal，就要确保所有的服务器最终都能正确提交proposal。这也是CAP/BASE最终实现一致性的一个体现</w:t>
      </w:r>
      <w:r>
        <w:rPr>
          <w:rFonts w:hint="default"/>
          <w:color w:val="FF0000"/>
        </w:rPr>
        <w:t>。</w:t>
      </w:r>
    </w:p>
    <w:p>
      <w:pPr>
        <w:rPr>
          <w:rFonts w:hint="eastAsia" w:eastAsiaTheme="minor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回顾一下：前面还讲了2pc协议，也就是两阶段提交，发现流程2pc和zab还是挺像的，</w:t>
      </w:r>
    </w:p>
    <w:p>
      <w:pPr>
        <w:rPr>
          <w:rFonts w:hint="eastAsia"/>
          <w:lang w:val="en-US" w:eastAsia="zh-CN"/>
        </w:rPr>
      </w:pPr>
      <w:r>
        <w:t>zookeeper中数据副本的同步方式与二阶段提交相似但是却又不同。二阶段提交的要求协调者必须等到所有的参与者全部反馈ACK确认消息后，再发送commit消息。要求所有的参与者要么全部成功要么全部失败。二阶段提交会产生严重阻塞问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但paxos和2pc没有这要求。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为了进一步防止阻塞，</w:t>
      </w:r>
      <w:r>
        <w:t>leader服务器与每个follower之间都有一个单独的队列进行收发消息，使用队列消息可以做到异步解耦。leader和follower之间只要往队列中发送了消息即可。如果使用同步方式容易引起阻塞。性能上要下降很多</w:t>
      </w:r>
    </w:p>
    <w:p/>
    <w:p>
      <w:pPr>
        <w:pStyle w:val="5"/>
      </w:pPr>
      <w:r>
        <w:rPr>
          <w:rFonts w:hint="default"/>
        </w:rPr>
        <w:t>崩溃恢复</w:t>
      </w:r>
    </w:p>
    <w:p/>
    <w:p>
      <w:r>
        <w:drawing>
          <wp:inline distT="0" distB="0" distL="114300" distR="114300">
            <wp:extent cx="5269865" cy="2470785"/>
            <wp:effectExtent l="0" t="0" r="6985" b="571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背景（什么情况下会崩溃恢复）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zookeeper集群中为保证任何所有进程能够有序的顺序执行，只能是leader服务器接受写请求，即使是follower服务器接受到客户端的请求，也会转发到leader服务器进行处理。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如果leader服务器发生崩溃(重启是一种特殊的奔溃，这时候也没leader)，则zab协议要求zookeeper集群进行崩溃恢复和leader服务器选举。</w:t>
      </w:r>
    </w:p>
    <w:p>
      <w:pPr>
        <w:rPr>
          <w:rFonts w:hint="eastAsia"/>
          <w:lang w:val="en-US" w:eastAsia="zh-CN"/>
        </w:rPr>
      </w:pP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最终目的（恢复成什么样）</w:t>
      </w:r>
    </w:p>
    <w:p>
      <w:pPr>
        <w:rPr>
          <w:rFonts w:hint="default"/>
          <w:color w:val="FF0000"/>
        </w:rPr>
      </w:pPr>
      <w:r>
        <w:t>ZAB协议崩溃恢复要求满足如下2个要求：</w:t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  <w:color w:val="FF0000"/>
        </w:rPr>
        <w:t>确保已经被leader提交的proposal必须最终被所有的follower服务器提交。 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FF0000"/>
        </w:rPr>
        <w:t>确保丢弃已经被leader出的但是没有被提交的proposal。</w:t>
      </w:r>
    </w:p>
    <w:p>
      <w:pPr>
        <w:rPr>
          <w:rFonts w:hint="default"/>
          <w:color w:val="FF0000"/>
        </w:rPr>
      </w:pPr>
    </w:p>
    <w:p>
      <w:r>
        <w:t>新选举出来的leader不能包含未提交的proposal，即新选举的leader必须都是已经提交了的proposal的follower服务器节点。同时，新选举的leader节点中含有最高的ZXID。这样做的好处就是可以避免了leader服务器检查proposal的提交和丢弃工作。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每个Server会发出一个投票,第一次都是投自己。投票信息：（myid，ZXID）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收集来自各个服务器的投票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处理投票并重新投票，处理逻辑：优先比较ZXID,然后比较myid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统计投票，只要超过半数的机器接收到同样的投票信息，就可以确定leader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改变服务器状态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问题：为什么优先选大的zxid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Java客户端连接集群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320675"/>
            <wp:effectExtent l="0" t="0" r="11430" b="317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ZK连接集群很简单，只需要把连接地址用逗号分隔就好。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典型应用场景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数据发布与订阅（配置中心）</w:t>
      </w:r>
    </w:p>
    <w:p>
      <w:r>
        <w:drawing>
          <wp:inline distT="0" distB="0" distL="114300" distR="114300">
            <wp:extent cx="5269230" cy="3230245"/>
            <wp:effectExtent l="0" t="0" r="762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集群管理（服务注册于发现）</w:t>
      </w:r>
    </w:p>
    <w:p>
      <w:r>
        <w:drawing>
          <wp:inline distT="0" distB="0" distL="114300" distR="114300">
            <wp:extent cx="5267325" cy="2664460"/>
            <wp:effectExtent l="0" t="0" r="952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r>
        <w:drawing>
          <wp:inline distT="0" distB="0" distL="114300" distR="114300">
            <wp:extent cx="4329430" cy="2200910"/>
            <wp:effectExtent l="0" t="0" r="1397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基于同名节点的分布式锁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51045" cy="5354955"/>
            <wp:effectExtent l="0" t="0" r="0" b="0"/>
            <wp:docPr id="8" name="图片 4" descr="未命名文件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未命名文件 (7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高性能分布式锁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94535" cy="2577465"/>
            <wp:effectExtent l="0" t="0" r="5715" b="133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257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87700" cy="5050790"/>
            <wp:effectExtent l="9525" t="9525" r="22225" b="26035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818" cy="5051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Master选举</w:t>
      </w:r>
    </w:p>
    <w:p>
      <w:r>
        <w:drawing>
          <wp:inline distT="0" distB="0" distL="114300" distR="114300">
            <wp:extent cx="4856480" cy="2900680"/>
            <wp:effectExtent l="0" t="0" r="1270" b="1397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290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28765" cy="3322320"/>
            <wp:effectExtent l="0" t="0" r="635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命名服务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ZK使用注意事项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Zk数据与日志清理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dataDir目录、dataLogDir两个目录会随着时间推移变得庞大，容易造成硬盘满了，清理办法：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自己编写shell脚本，保留最新的n个文件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使用zk自带的zkClient.sh保留最新的n个文件，zkClient.sh –n 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配置autopurge.snapRetainCount和autopurge.purgeInterval两个参数配合使用；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 many connections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配置maxClientCnxns参数，配置单个客户端机器创建的最大连接数；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磁盘的I/O性能直接制约zookeeper更新操作速度，为了提高zk的写性能建议：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使用单独的磁盘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Jvm堆内存设置要小心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磁盘管理集群数量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集群中机器的数量并不是越多越好，一个写操作需要半数以上的节点ack，所以集群节点数越多，整个集群可以抗挂点的节点数越多(越可靠)，但是吞吐量越差。集群的数量必须为奇数；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磁盘管理集群数量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zk是基于内存进行读写操作的，有时候会进行消息广播，因此不建议在节点存取容量比较大的数据；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  <wne:keymap wne:kcmPrimary="0636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NQA=" wne:acdName="acd4" wne:fciIndexBasedOn="0065"/>
    <wne:acd wne:argValue="AgA3aA9fNg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EE982A"/>
    <w:multiLevelType w:val="singleLevel"/>
    <w:tmpl w:val="B9EE98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09EA10C"/>
    <w:multiLevelType w:val="singleLevel"/>
    <w:tmpl w:val="C09EA1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2">
    <w:nsid w:val="F1966431"/>
    <w:multiLevelType w:val="singleLevel"/>
    <w:tmpl w:val="F19664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F729630"/>
    <w:multiLevelType w:val="singleLevel"/>
    <w:tmpl w:val="1F7296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16A1D3A"/>
    <w:multiLevelType w:val="singleLevel"/>
    <w:tmpl w:val="616A1D3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AE5BA22"/>
    <w:multiLevelType w:val="multilevel"/>
    <w:tmpl w:val="6AE5BA2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7EC5F23F"/>
    <w:multiLevelType w:val="singleLevel"/>
    <w:tmpl w:val="7EC5F2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B6BA6"/>
    <w:rsid w:val="009D2F2C"/>
    <w:rsid w:val="00A61C8C"/>
    <w:rsid w:val="00AF6492"/>
    <w:rsid w:val="00C30489"/>
    <w:rsid w:val="010D11D6"/>
    <w:rsid w:val="011C6ADF"/>
    <w:rsid w:val="013D44EF"/>
    <w:rsid w:val="0188757D"/>
    <w:rsid w:val="018C7F2E"/>
    <w:rsid w:val="01DD4881"/>
    <w:rsid w:val="01F64F5F"/>
    <w:rsid w:val="02547518"/>
    <w:rsid w:val="02641584"/>
    <w:rsid w:val="02BA5BA3"/>
    <w:rsid w:val="02C404DE"/>
    <w:rsid w:val="03017952"/>
    <w:rsid w:val="031209E1"/>
    <w:rsid w:val="03125231"/>
    <w:rsid w:val="03521C39"/>
    <w:rsid w:val="038077DA"/>
    <w:rsid w:val="03877522"/>
    <w:rsid w:val="03AD3A4E"/>
    <w:rsid w:val="03B125B8"/>
    <w:rsid w:val="045469DD"/>
    <w:rsid w:val="047D1804"/>
    <w:rsid w:val="048F2ECC"/>
    <w:rsid w:val="04AD0527"/>
    <w:rsid w:val="04AD0ABC"/>
    <w:rsid w:val="05300A75"/>
    <w:rsid w:val="05542B8B"/>
    <w:rsid w:val="056D5B16"/>
    <w:rsid w:val="05D1497A"/>
    <w:rsid w:val="062F651D"/>
    <w:rsid w:val="06D51551"/>
    <w:rsid w:val="073D7D34"/>
    <w:rsid w:val="075F439E"/>
    <w:rsid w:val="07902FD4"/>
    <w:rsid w:val="0791479E"/>
    <w:rsid w:val="07A51303"/>
    <w:rsid w:val="07AE6EE0"/>
    <w:rsid w:val="07B4739E"/>
    <w:rsid w:val="07BC4ECF"/>
    <w:rsid w:val="07C15124"/>
    <w:rsid w:val="08485FD0"/>
    <w:rsid w:val="08E1269A"/>
    <w:rsid w:val="09034A5C"/>
    <w:rsid w:val="092307F6"/>
    <w:rsid w:val="09931013"/>
    <w:rsid w:val="09AC46B8"/>
    <w:rsid w:val="09F53189"/>
    <w:rsid w:val="09F56F2F"/>
    <w:rsid w:val="0AC160F7"/>
    <w:rsid w:val="0B0E0FC6"/>
    <w:rsid w:val="0B483970"/>
    <w:rsid w:val="0B4D0569"/>
    <w:rsid w:val="0BA6323A"/>
    <w:rsid w:val="0C176F4C"/>
    <w:rsid w:val="0C7E4459"/>
    <w:rsid w:val="0CBA06A8"/>
    <w:rsid w:val="0CD33B86"/>
    <w:rsid w:val="0CDD1ED0"/>
    <w:rsid w:val="0CE31A61"/>
    <w:rsid w:val="0CED3676"/>
    <w:rsid w:val="0D1143E3"/>
    <w:rsid w:val="0D387C6F"/>
    <w:rsid w:val="0D4E5F47"/>
    <w:rsid w:val="0D660592"/>
    <w:rsid w:val="0DA20230"/>
    <w:rsid w:val="0DBB667F"/>
    <w:rsid w:val="0E1277F3"/>
    <w:rsid w:val="0E3C604F"/>
    <w:rsid w:val="0E447483"/>
    <w:rsid w:val="0EC6176E"/>
    <w:rsid w:val="0EC84ADF"/>
    <w:rsid w:val="0ED37535"/>
    <w:rsid w:val="0ED94B7E"/>
    <w:rsid w:val="0F267AC0"/>
    <w:rsid w:val="0F27187B"/>
    <w:rsid w:val="0F6F30B2"/>
    <w:rsid w:val="0F7D1782"/>
    <w:rsid w:val="10710933"/>
    <w:rsid w:val="10880082"/>
    <w:rsid w:val="109A2793"/>
    <w:rsid w:val="1107567B"/>
    <w:rsid w:val="112D6922"/>
    <w:rsid w:val="114C3DE9"/>
    <w:rsid w:val="11922FA9"/>
    <w:rsid w:val="1196303D"/>
    <w:rsid w:val="119C50B2"/>
    <w:rsid w:val="11F47EBB"/>
    <w:rsid w:val="11F94145"/>
    <w:rsid w:val="12227F87"/>
    <w:rsid w:val="122A2E45"/>
    <w:rsid w:val="1246689B"/>
    <w:rsid w:val="12BD0D4A"/>
    <w:rsid w:val="1302717B"/>
    <w:rsid w:val="13107AD3"/>
    <w:rsid w:val="1326434E"/>
    <w:rsid w:val="13E36756"/>
    <w:rsid w:val="14174AEA"/>
    <w:rsid w:val="14224C43"/>
    <w:rsid w:val="143E5DB2"/>
    <w:rsid w:val="143F742B"/>
    <w:rsid w:val="159268DB"/>
    <w:rsid w:val="1663127D"/>
    <w:rsid w:val="1671660E"/>
    <w:rsid w:val="17054F3B"/>
    <w:rsid w:val="17437896"/>
    <w:rsid w:val="17591C58"/>
    <w:rsid w:val="176B55D8"/>
    <w:rsid w:val="17AE1BA0"/>
    <w:rsid w:val="17E95E78"/>
    <w:rsid w:val="18397353"/>
    <w:rsid w:val="18C6476C"/>
    <w:rsid w:val="19225527"/>
    <w:rsid w:val="19373A5D"/>
    <w:rsid w:val="19BC40D5"/>
    <w:rsid w:val="1A1A2B01"/>
    <w:rsid w:val="1A783EE9"/>
    <w:rsid w:val="1A7A0D2B"/>
    <w:rsid w:val="1AF46348"/>
    <w:rsid w:val="1B242DA6"/>
    <w:rsid w:val="1B407B63"/>
    <w:rsid w:val="1B427182"/>
    <w:rsid w:val="1B8E7C5D"/>
    <w:rsid w:val="1BA8345B"/>
    <w:rsid w:val="1BA87D09"/>
    <w:rsid w:val="1BCE7E26"/>
    <w:rsid w:val="1BEC2078"/>
    <w:rsid w:val="1BED2ED2"/>
    <w:rsid w:val="1BEF18C6"/>
    <w:rsid w:val="1C427D2D"/>
    <w:rsid w:val="1C4756D1"/>
    <w:rsid w:val="1C8D7C79"/>
    <w:rsid w:val="1C972E6A"/>
    <w:rsid w:val="1CB805EB"/>
    <w:rsid w:val="1CD37E36"/>
    <w:rsid w:val="1D747AB9"/>
    <w:rsid w:val="1D7A4CC6"/>
    <w:rsid w:val="1D872DEA"/>
    <w:rsid w:val="1DAA33CB"/>
    <w:rsid w:val="1DF613CD"/>
    <w:rsid w:val="1E44206F"/>
    <w:rsid w:val="1E7969BE"/>
    <w:rsid w:val="1EC46BFF"/>
    <w:rsid w:val="1EFD29C7"/>
    <w:rsid w:val="1F0E6D6F"/>
    <w:rsid w:val="1F7219ED"/>
    <w:rsid w:val="1F8A712C"/>
    <w:rsid w:val="203E75B5"/>
    <w:rsid w:val="20B013AE"/>
    <w:rsid w:val="20E94E3D"/>
    <w:rsid w:val="20F307FD"/>
    <w:rsid w:val="20FD6689"/>
    <w:rsid w:val="211E3F05"/>
    <w:rsid w:val="21EE4E58"/>
    <w:rsid w:val="224A3D90"/>
    <w:rsid w:val="22512D82"/>
    <w:rsid w:val="22AE4C7E"/>
    <w:rsid w:val="22DD5FF3"/>
    <w:rsid w:val="22F73FC2"/>
    <w:rsid w:val="231D42F4"/>
    <w:rsid w:val="237471C9"/>
    <w:rsid w:val="238716F5"/>
    <w:rsid w:val="2389090B"/>
    <w:rsid w:val="23BE3FDD"/>
    <w:rsid w:val="23BE6EB3"/>
    <w:rsid w:val="23D13ED1"/>
    <w:rsid w:val="23EF44C7"/>
    <w:rsid w:val="23FE4A06"/>
    <w:rsid w:val="240F36C3"/>
    <w:rsid w:val="24517F0D"/>
    <w:rsid w:val="245B1568"/>
    <w:rsid w:val="24721A35"/>
    <w:rsid w:val="247F51D1"/>
    <w:rsid w:val="249F1FA5"/>
    <w:rsid w:val="24C44B55"/>
    <w:rsid w:val="259C2FD1"/>
    <w:rsid w:val="25C7131D"/>
    <w:rsid w:val="25ED45A4"/>
    <w:rsid w:val="26557DB3"/>
    <w:rsid w:val="26A522C0"/>
    <w:rsid w:val="26B21844"/>
    <w:rsid w:val="271D7265"/>
    <w:rsid w:val="27201E2C"/>
    <w:rsid w:val="272A0F32"/>
    <w:rsid w:val="273E6974"/>
    <w:rsid w:val="275A1AA9"/>
    <w:rsid w:val="27C14330"/>
    <w:rsid w:val="286C0488"/>
    <w:rsid w:val="28A25CB2"/>
    <w:rsid w:val="28AA770F"/>
    <w:rsid w:val="28C52C0F"/>
    <w:rsid w:val="29340518"/>
    <w:rsid w:val="297D1516"/>
    <w:rsid w:val="298A2B1F"/>
    <w:rsid w:val="29B36EA5"/>
    <w:rsid w:val="29BE1ACF"/>
    <w:rsid w:val="29CE193D"/>
    <w:rsid w:val="29E264CA"/>
    <w:rsid w:val="2A184BF0"/>
    <w:rsid w:val="2A783362"/>
    <w:rsid w:val="2AC311FC"/>
    <w:rsid w:val="2AF02198"/>
    <w:rsid w:val="2B770604"/>
    <w:rsid w:val="2BC972BE"/>
    <w:rsid w:val="2BFE7361"/>
    <w:rsid w:val="2C2F28A3"/>
    <w:rsid w:val="2C6E1349"/>
    <w:rsid w:val="2C9334B5"/>
    <w:rsid w:val="2CBD2DAF"/>
    <w:rsid w:val="2CD317B0"/>
    <w:rsid w:val="2D2A4DA2"/>
    <w:rsid w:val="2D3C4E1F"/>
    <w:rsid w:val="2D76562F"/>
    <w:rsid w:val="2D883A5A"/>
    <w:rsid w:val="2D9F6DC8"/>
    <w:rsid w:val="2DA76EAB"/>
    <w:rsid w:val="2E0454E3"/>
    <w:rsid w:val="2E1053B2"/>
    <w:rsid w:val="2E553C84"/>
    <w:rsid w:val="2EB46165"/>
    <w:rsid w:val="2F0B21F6"/>
    <w:rsid w:val="2F512028"/>
    <w:rsid w:val="2F6253AB"/>
    <w:rsid w:val="2FD35900"/>
    <w:rsid w:val="30974512"/>
    <w:rsid w:val="30FF2E0F"/>
    <w:rsid w:val="31163E1A"/>
    <w:rsid w:val="312A0220"/>
    <w:rsid w:val="314E7866"/>
    <w:rsid w:val="31EA0C88"/>
    <w:rsid w:val="320E230A"/>
    <w:rsid w:val="32250B34"/>
    <w:rsid w:val="322B5999"/>
    <w:rsid w:val="323356E7"/>
    <w:rsid w:val="323A2E88"/>
    <w:rsid w:val="325B16CE"/>
    <w:rsid w:val="329B4E0C"/>
    <w:rsid w:val="330013BD"/>
    <w:rsid w:val="330861FF"/>
    <w:rsid w:val="335D6D4A"/>
    <w:rsid w:val="339E4C9E"/>
    <w:rsid w:val="345617BA"/>
    <w:rsid w:val="34791A1D"/>
    <w:rsid w:val="34945DAE"/>
    <w:rsid w:val="349765F6"/>
    <w:rsid w:val="34E311B2"/>
    <w:rsid w:val="35430D37"/>
    <w:rsid w:val="3549759E"/>
    <w:rsid w:val="35567B37"/>
    <w:rsid w:val="359D009F"/>
    <w:rsid w:val="35C07834"/>
    <w:rsid w:val="361B4F37"/>
    <w:rsid w:val="362A1F11"/>
    <w:rsid w:val="362C0B4B"/>
    <w:rsid w:val="365B6C37"/>
    <w:rsid w:val="36CA687E"/>
    <w:rsid w:val="36DA448F"/>
    <w:rsid w:val="36E23C8F"/>
    <w:rsid w:val="36E61513"/>
    <w:rsid w:val="36FD06B1"/>
    <w:rsid w:val="36FF3BE7"/>
    <w:rsid w:val="37122732"/>
    <w:rsid w:val="37470634"/>
    <w:rsid w:val="37566622"/>
    <w:rsid w:val="376E581D"/>
    <w:rsid w:val="378C7ABE"/>
    <w:rsid w:val="37C146C2"/>
    <w:rsid w:val="37E96C46"/>
    <w:rsid w:val="37FF1445"/>
    <w:rsid w:val="383A03CC"/>
    <w:rsid w:val="389F3E92"/>
    <w:rsid w:val="38D11E8B"/>
    <w:rsid w:val="38D40A06"/>
    <w:rsid w:val="39BE6F49"/>
    <w:rsid w:val="3A12402C"/>
    <w:rsid w:val="3A402675"/>
    <w:rsid w:val="3A9344BF"/>
    <w:rsid w:val="3AD717CF"/>
    <w:rsid w:val="3B18609D"/>
    <w:rsid w:val="3B2B5FE8"/>
    <w:rsid w:val="3B650B47"/>
    <w:rsid w:val="3B7C24C2"/>
    <w:rsid w:val="3C227716"/>
    <w:rsid w:val="3CA30B98"/>
    <w:rsid w:val="3CC41B81"/>
    <w:rsid w:val="3CD6453C"/>
    <w:rsid w:val="3D0D56AC"/>
    <w:rsid w:val="3D5567DE"/>
    <w:rsid w:val="3DC311C3"/>
    <w:rsid w:val="3DC50D53"/>
    <w:rsid w:val="3DC71217"/>
    <w:rsid w:val="3DD434D8"/>
    <w:rsid w:val="3E567032"/>
    <w:rsid w:val="3E6E7D1F"/>
    <w:rsid w:val="3E7446CD"/>
    <w:rsid w:val="3E801878"/>
    <w:rsid w:val="3E8D302B"/>
    <w:rsid w:val="3EA02A79"/>
    <w:rsid w:val="3EA36E3D"/>
    <w:rsid w:val="3EF21CEA"/>
    <w:rsid w:val="3F32038F"/>
    <w:rsid w:val="3F5E32F4"/>
    <w:rsid w:val="3F743665"/>
    <w:rsid w:val="3F837A96"/>
    <w:rsid w:val="3FC057BE"/>
    <w:rsid w:val="3FD24DF1"/>
    <w:rsid w:val="3FD31DB5"/>
    <w:rsid w:val="3FFA3C40"/>
    <w:rsid w:val="400230C5"/>
    <w:rsid w:val="400B0EE7"/>
    <w:rsid w:val="40806C56"/>
    <w:rsid w:val="40D47014"/>
    <w:rsid w:val="40F4023C"/>
    <w:rsid w:val="40F637E6"/>
    <w:rsid w:val="4115533E"/>
    <w:rsid w:val="41B07338"/>
    <w:rsid w:val="422E7C2B"/>
    <w:rsid w:val="426C6C0D"/>
    <w:rsid w:val="42850425"/>
    <w:rsid w:val="42A50786"/>
    <w:rsid w:val="42E22C9F"/>
    <w:rsid w:val="43437DAE"/>
    <w:rsid w:val="43C45518"/>
    <w:rsid w:val="43E45D7A"/>
    <w:rsid w:val="440A5A1B"/>
    <w:rsid w:val="44A572AB"/>
    <w:rsid w:val="44BA2AF0"/>
    <w:rsid w:val="44BE07BE"/>
    <w:rsid w:val="451F36D7"/>
    <w:rsid w:val="458C292B"/>
    <w:rsid w:val="45E333B7"/>
    <w:rsid w:val="45E429C3"/>
    <w:rsid w:val="46040FED"/>
    <w:rsid w:val="46231C83"/>
    <w:rsid w:val="462C70D9"/>
    <w:rsid w:val="468E28C9"/>
    <w:rsid w:val="469A4810"/>
    <w:rsid w:val="46A873B1"/>
    <w:rsid w:val="46DF7027"/>
    <w:rsid w:val="470B01DE"/>
    <w:rsid w:val="475C7BF3"/>
    <w:rsid w:val="479A74EA"/>
    <w:rsid w:val="47A26C1B"/>
    <w:rsid w:val="4818070A"/>
    <w:rsid w:val="48AE1EC7"/>
    <w:rsid w:val="48DE19E8"/>
    <w:rsid w:val="48DF774D"/>
    <w:rsid w:val="48FE2B69"/>
    <w:rsid w:val="49083564"/>
    <w:rsid w:val="49566AC8"/>
    <w:rsid w:val="497F2E66"/>
    <w:rsid w:val="49AA22A0"/>
    <w:rsid w:val="49C86E27"/>
    <w:rsid w:val="4A8D4A74"/>
    <w:rsid w:val="4AFE6BD7"/>
    <w:rsid w:val="4B196195"/>
    <w:rsid w:val="4B6A1C45"/>
    <w:rsid w:val="4B7D3547"/>
    <w:rsid w:val="4BC27840"/>
    <w:rsid w:val="4BC5199F"/>
    <w:rsid w:val="4BCC276B"/>
    <w:rsid w:val="4C0D15C9"/>
    <w:rsid w:val="4C1C5AF5"/>
    <w:rsid w:val="4C661ACA"/>
    <w:rsid w:val="4C704675"/>
    <w:rsid w:val="4C73095B"/>
    <w:rsid w:val="4C8434C9"/>
    <w:rsid w:val="4CAD2C93"/>
    <w:rsid w:val="4D186360"/>
    <w:rsid w:val="4D67286D"/>
    <w:rsid w:val="4D6F5EE6"/>
    <w:rsid w:val="4DB23890"/>
    <w:rsid w:val="4DF45B23"/>
    <w:rsid w:val="4E0A0656"/>
    <w:rsid w:val="4E716DDB"/>
    <w:rsid w:val="4EA17B52"/>
    <w:rsid w:val="4EDA6C3F"/>
    <w:rsid w:val="4F1A0D44"/>
    <w:rsid w:val="4F31697D"/>
    <w:rsid w:val="4F380D88"/>
    <w:rsid w:val="4F9F336C"/>
    <w:rsid w:val="4FD20091"/>
    <w:rsid w:val="4FEE2D79"/>
    <w:rsid w:val="4FEF648E"/>
    <w:rsid w:val="502508C0"/>
    <w:rsid w:val="502B7899"/>
    <w:rsid w:val="504F3F18"/>
    <w:rsid w:val="50650408"/>
    <w:rsid w:val="50A179C9"/>
    <w:rsid w:val="50AC5134"/>
    <w:rsid w:val="50BD1C04"/>
    <w:rsid w:val="50ED3A03"/>
    <w:rsid w:val="50FF6F14"/>
    <w:rsid w:val="512A2ECF"/>
    <w:rsid w:val="51B71606"/>
    <w:rsid w:val="51EC1292"/>
    <w:rsid w:val="521B7B5A"/>
    <w:rsid w:val="522E2F5C"/>
    <w:rsid w:val="52397ACB"/>
    <w:rsid w:val="526C57D1"/>
    <w:rsid w:val="52F574B0"/>
    <w:rsid w:val="52FA2E19"/>
    <w:rsid w:val="532223EE"/>
    <w:rsid w:val="53321067"/>
    <w:rsid w:val="53C212CD"/>
    <w:rsid w:val="53CA7E9E"/>
    <w:rsid w:val="54180297"/>
    <w:rsid w:val="5481417E"/>
    <w:rsid w:val="54A1699C"/>
    <w:rsid w:val="54C935FA"/>
    <w:rsid w:val="54D41DD7"/>
    <w:rsid w:val="55141661"/>
    <w:rsid w:val="55580087"/>
    <w:rsid w:val="55AA2164"/>
    <w:rsid w:val="55C11658"/>
    <w:rsid w:val="55D76935"/>
    <w:rsid w:val="55F162F6"/>
    <w:rsid w:val="55FC78CB"/>
    <w:rsid w:val="560D6A4A"/>
    <w:rsid w:val="564579F9"/>
    <w:rsid w:val="5696153E"/>
    <w:rsid w:val="56CB2A01"/>
    <w:rsid w:val="56D737D9"/>
    <w:rsid w:val="57496119"/>
    <w:rsid w:val="5808660F"/>
    <w:rsid w:val="586A54BB"/>
    <w:rsid w:val="58D471F7"/>
    <w:rsid w:val="58F76D59"/>
    <w:rsid w:val="59307755"/>
    <w:rsid w:val="593F6CB2"/>
    <w:rsid w:val="598235DA"/>
    <w:rsid w:val="59DB764D"/>
    <w:rsid w:val="5A76139A"/>
    <w:rsid w:val="5A7A3612"/>
    <w:rsid w:val="5A843E79"/>
    <w:rsid w:val="5AD33A38"/>
    <w:rsid w:val="5B0F4C5D"/>
    <w:rsid w:val="5B2722A2"/>
    <w:rsid w:val="5B3D4114"/>
    <w:rsid w:val="5B703188"/>
    <w:rsid w:val="5BB62623"/>
    <w:rsid w:val="5BF279B8"/>
    <w:rsid w:val="5C3F0ECF"/>
    <w:rsid w:val="5C493CFA"/>
    <w:rsid w:val="5C4D2BB2"/>
    <w:rsid w:val="5C8C3B50"/>
    <w:rsid w:val="5CDA6493"/>
    <w:rsid w:val="5D184D1B"/>
    <w:rsid w:val="5D6B2E75"/>
    <w:rsid w:val="5DCD3454"/>
    <w:rsid w:val="5E242BE8"/>
    <w:rsid w:val="5E60794A"/>
    <w:rsid w:val="5E771E6C"/>
    <w:rsid w:val="5E9809AF"/>
    <w:rsid w:val="5ED065E4"/>
    <w:rsid w:val="5F78418B"/>
    <w:rsid w:val="5FE23821"/>
    <w:rsid w:val="5FE92BE2"/>
    <w:rsid w:val="600B13D1"/>
    <w:rsid w:val="601C23D7"/>
    <w:rsid w:val="603F25A9"/>
    <w:rsid w:val="60702801"/>
    <w:rsid w:val="60A00BE2"/>
    <w:rsid w:val="60AE0068"/>
    <w:rsid w:val="60CA5A77"/>
    <w:rsid w:val="60CE62B9"/>
    <w:rsid w:val="60ED22D1"/>
    <w:rsid w:val="610112FE"/>
    <w:rsid w:val="611750D2"/>
    <w:rsid w:val="611E1E42"/>
    <w:rsid w:val="61624E85"/>
    <w:rsid w:val="61A71868"/>
    <w:rsid w:val="61D23BDE"/>
    <w:rsid w:val="62BA0B51"/>
    <w:rsid w:val="6322005D"/>
    <w:rsid w:val="633C71B7"/>
    <w:rsid w:val="63880F70"/>
    <w:rsid w:val="63A6695A"/>
    <w:rsid w:val="63EC08CF"/>
    <w:rsid w:val="63F21D64"/>
    <w:rsid w:val="64862B79"/>
    <w:rsid w:val="64F42902"/>
    <w:rsid w:val="6500694B"/>
    <w:rsid w:val="651274C2"/>
    <w:rsid w:val="652D5192"/>
    <w:rsid w:val="65C34859"/>
    <w:rsid w:val="660271B4"/>
    <w:rsid w:val="660E1A6E"/>
    <w:rsid w:val="668A47EF"/>
    <w:rsid w:val="66D05181"/>
    <w:rsid w:val="66E60308"/>
    <w:rsid w:val="678B55E9"/>
    <w:rsid w:val="681221CE"/>
    <w:rsid w:val="68B406D5"/>
    <w:rsid w:val="68B8562E"/>
    <w:rsid w:val="692433B0"/>
    <w:rsid w:val="69435073"/>
    <w:rsid w:val="695D4F53"/>
    <w:rsid w:val="697F6F7C"/>
    <w:rsid w:val="69EE4366"/>
    <w:rsid w:val="69F43280"/>
    <w:rsid w:val="6A445692"/>
    <w:rsid w:val="6A920F44"/>
    <w:rsid w:val="6A995C04"/>
    <w:rsid w:val="6A9D37D8"/>
    <w:rsid w:val="6A9F6C93"/>
    <w:rsid w:val="6AA746FC"/>
    <w:rsid w:val="6AD72A43"/>
    <w:rsid w:val="6AF74B85"/>
    <w:rsid w:val="6B5213E7"/>
    <w:rsid w:val="6BBF051B"/>
    <w:rsid w:val="6BF4272F"/>
    <w:rsid w:val="6C7537E1"/>
    <w:rsid w:val="6C77267D"/>
    <w:rsid w:val="6D535020"/>
    <w:rsid w:val="6DDE4353"/>
    <w:rsid w:val="6E3273D1"/>
    <w:rsid w:val="6E534516"/>
    <w:rsid w:val="6E62541F"/>
    <w:rsid w:val="6E7E239B"/>
    <w:rsid w:val="6E96459C"/>
    <w:rsid w:val="6EA9645E"/>
    <w:rsid w:val="6F570965"/>
    <w:rsid w:val="6F921FF2"/>
    <w:rsid w:val="6FA3740B"/>
    <w:rsid w:val="6FF90096"/>
    <w:rsid w:val="70085C7C"/>
    <w:rsid w:val="70855A57"/>
    <w:rsid w:val="70D55A6A"/>
    <w:rsid w:val="71271DD9"/>
    <w:rsid w:val="71F17E21"/>
    <w:rsid w:val="722B2637"/>
    <w:rsid w:val="7292335E"/>
    <w:rsid w:val="72D625CB"/>
    <w:rsid w:val="72F04308"/>
    <w:rsid w:val="72F62D54"/>
    <w:rsid w:val="73013861"/>
    <w:rsid w:val="73014F28"/>
    <w:rsid w:val="73835978"/>
    <w:rsid w:val="73C06FEE"/>
    <w:rsid w:val="741E0DC7"/>
    <w:rsid w:val="746F56FB"/>
    <w:rsid w:val="74826991"/>
    <w:rsid w:val="74CB53C4"/>
    <w:rsid w:val="753C6622"/>
    <w:rsid w:val="75422626"/>
    <w:rsid w:val="75BB272A"/>
    <w:rsid w:val="75E708F3"/>
    <w:rsid w:val="764C53FB"/>
    <w:rsid w:val="765E69F1"/>
    <w:rsid w:val="76A340C2"/>
    <w:rsid w:val="76E86F12"/>
    <w:rsid w:val="77270DED"/>
    <w:rsid w:val="772B637E"/>
    <w:rsid w:val="775A5A7A"/>
    <w:rsid w:val="77D216EC"/>
    <w:rsid w:val="77E12AEA"/>
    <w:rsid w:val="78571F15"/>
    <w:rsid w:val="78D77F68"/>
    <w:rsid w:val="78F87406"/>
    <w:rsid w:val="790D04FB"/>
    <w:rsid w:val="79345845"/>
    <w:rsid w:val="79C148C6"/>
    <w:rsid w:val="7A2343CC"/>
    <w:rsid w:val="7A410ADF"/>
    <w:rsid w:val="7A767A83"/>
    <w:rsid w:val="7A973238"/>
    <w:rsid w:val="7AA657E4"/>
    <w:rsid w:val="7AD25D55"/>
    <w:rsid w:val="7B19175F"/>
    <w:rsid w:val="7B375764"/>
    <w:rsid w:val="7B4F175F"/>
    <w:rsid w:val="7B97469B"/>
    <w:rsid w:val="7BBE1612"/>
    <w:rsid w:val="7BC7440E"/>
    <w:rsid w:val="7C1D5567"/>
    <w:rsid w:val="7C2E6AE9"/>
    <w:rsid w:val="7C362EAD"/>
    <w:rsid w:val="7C7D7B82"/>
    <w:rsid w:val="7CA93442"/>
    <w:rsid w:val="7CAE7704"/>
    <w:rsid w:val="7D1062F4"/>
    <w:rsid w:val="7D3F6A1F"/>
    <w:rsid w:val="7D8160F1"/>
    <w:rsid w:val="7DB372FE"/>
    <w:rsid w:val="7DD713FE"/>
    <w:rsid w:val="7E50630C"/>
    <w:rsid w:val="7EB017D9"/>
    <w:rsid w:val="7EC32844"/>
    <w:rsid w:val="7F0D7332"/>
    <w:rsid w:val="7F825529"/>
    <w:rsid w:val="7F8510C6"/>
    <w:rsid w:val="7F8B4DEC"/>
    <w:rsid w:val="7FBB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HTML Code"/>
    <w:basedOn w:val="13"/>
    <w:uiPriority w:val="0"/>
    <w:rPr>
      <w:rFonts w:ascii="Courier New" w:hAnsi="Courier New"/>
      <w:sz w:val="20"/>
    </w:rPr>
  </w:style>
  <w:style w:type="table" w:styleId="18">
    <w:name w:val="Table Grid"/>
    <w:basedOn w:val="1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9">
    <w:name w:val="样式5"/>
    <w:basedOn w:val="6"/>
    <w:next w:val="1"/>
    <w:link w:val="22"/>
    <w:qFormat/>
    <w:uiPriority w:val="0"/>
    <w:rPr>
      <w:rFonts w:asciiTheme="minorAscii" w:hAnsiTheme="minorAscii"/>
    </w:rPr>
  </w:style>
  <w:style w:type="paragraph" w:customStyle="1" w:styleId="20">
    <w:name w:val="样式6"/>
    <w:basedOn w:val="7"/>
    <w:next w:val="1"/>
    <w:qFormat/>
    <w:uiPriority w:val="0"/>
    <w:rPr>
      <w:rFonts w:asciiTheme="minorAscii" w:hAnsiTheme="minorAscii"/>
    </w:rPr>
  </w:style>
  <w:style w:type="character" w:customStyle="1" w:styleId="21">
    <w:name w:val="标题 1 Char"/>
    <w:link w:val="2"/>
    <w:qFormat/>
    <w:uiPriority w:val="0"/>
    <w:rPr>
      <w:rFonts w:asciiTheme="minorAscii" w:hAnsiTheme="minorAscii"/>
      <w:b/>
      <w:kern w:val="44"/>
      <w:sz w:val="44"/>
    </w:rPr>
  </w:style>
  <w:style w:type="character" w:customStyle="1" w:styleId="22">
    <w:name w:val="样式5 Char"/>
    <w:link w:val="19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microsoft.com/office/2006/relationships/keyMapCustomizations" Target="customizations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2018-09-05T02:44:00Z</dcterms:created>
  <dc:creator>那你呢</dc:creator>
  <cp:lastModifiedBy>那你呢</cp:lastModifiedBy>
  <dcterms:modified xsi:type="dcterms:W3CDTF">2018-11-01T07:11:28Z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  <property fmtid="{D5CDD505-2E9C-101B-9397-08002B2CF9AE}" pid="3" name="KSORubyTemplateID" linkTarget="0">
    <vt:lpwstr>6</vt:lpwstr>
  </property>
</Properties>
</file>