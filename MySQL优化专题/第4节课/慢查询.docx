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慢查询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什么是慢查询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日志，顾名思义，就是查询慢的日志，是指mysql记录所有执行超过long_query_time参数设定的时间阈值的SQL语句的日志。该日志能为SQL语句的优化带来很好的帮助。默认情况下，慢查询日志是关闭的，要使用慢查询日志功能，首先要开启慢查询日志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慢查询基本配置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slow_query_log 启动停止技术慢查询日志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slow_query_log_file 指定慢查询日志得存储路径及文件（默认和数据文件放一起）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long_query_time 指定记录慢查询日志SQL执行时间得伐值（单位：秒，默认10秒）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log_queries_not_using_indexes  是否记录未使用索引的SQL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log_output 日志存放的地方【TABLE】【FILE】【FILE,TABLE】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配置了慢查询后，它会记录符合条件的SQL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数据修改语句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已经回滚得SQL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通过下面命令查看下上面的配置：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'%slow_query_log%'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'%slow_query_log_file%'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'%long_query_time%'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'%log_queries_not_using_indexes%'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'log_output'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global long_query_time=0;   ---默认10秒，这里为了演示方便设置为0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 slow_query_log = 1; --开启慢查询日志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log_output='FILE,TABLE'  --项目开发中日志只能记录在日志文件中，不能记表中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设置完成后，查询一些列表可以发现慢查询的日志文件里面有数据了。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470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慢查询解读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从慢查询日志里面摘选一条慢查询日志，数据组成如下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1990" cy="556895"/>
            <wp:effectExtent l="0" t="0" r="1016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把为解读放吧，慢查询格式显示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11620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第一行：用户名 、用户的IP信息、线程ID号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第二行：执行花费的时间【单位：毫秒】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第三行：执行获得锁的时间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第四行：获得的结果行数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第五行：扫描的数据行数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第六行：这SQL执行的具体时间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第七行：具体的SQL语句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慢查询的日志记录非常多，要从里面找寻一条查询慢的日志并不是很容易的事情，一般来说都需要一些工具辅助才能快速定位到需要优化的SQL语句，下面介绍两个慢查询辅助工具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Mysqldumpslow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常用的慢查询日志分析工具，汇总除查询条件外其他完全相同的SQL，并将分析结果按照参数中所指定的顺序输出。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mysqldumpslow -s r -t 10 slow-mysql.log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 order (c,t,l,r,at,al,ar)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c:总次数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t:总时间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l:锁的时间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r:总数据行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at,al,ar  :t,l,r平均数  【例如：at = 总时间/总次数】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-t  top   指定取前面几天作为结果输出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mysqldumpslow.pl -s t -t 10 D:\DESKTOP-2EKGEE5-slow.log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13170" cy="3190875"/>
            <wp:effectExtent l="0" t="0" r="1143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pt_query_digest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是用于分析mysql慢查询的一个工具，与mysqldumpshow工具相比，py-query_digest 工具的分析结果更具体，更完善。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有时因为某些原因如权限不足等，无法在服务器上记录查询。这样的限制我们也常常碰到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首先来看下一个命令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perl .\pt-query-digest  --explain h=127.0.0.1,u=root,p=root1234% D:\DESKTOP-2EKGEE5-slow.log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6063615" cy="3526790"/>
            <wp:effectExtent l="0" t="0" r="1333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汇总的信息【总的查询时间】、【总的锁定时间】、【总的获取数据量】、【扫描的数据量】、【查询大小】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 总的响应时间。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该查询在本次分析中总的时间占比。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calls: 执行次数，即本次分析总共有多少条这种类型的查询语句。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R/Call: 平均每次执行的响应时间。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 : 查询对象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扩展阅读：</w:t>
      </w:r>
    </w:p>
    <w:p>
      <w:pPr>
        <w:pStyle w:val="17"/>
        <w:rPr>
          <w:rStyle w:val="14"/>
          <w:rFonts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14"/>
          <w:rFonts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EEEEEE"/>
          <w14:textFill>
            <w14:solidFill>
              <w14:schemeClr w14:val="tx1"/>
            </w14:solidFill>
          </w14:textFill>
        </w:rPr>
        <w:t>pt-query-digest语法及重要选项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r>
        <w:t>pt-query-digest [OPTIONS] [FILES] [DSN]</w:t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--create-review-table 当使用--review参数把分析结果输出到表中时，如果没有表就自动创建。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--create-history-table 当使用--history参数把分析结果输出到表中时，如果没有表就自动创建。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--filter 对输入的慢查询按指定的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"http://www.php.cn/wiki/57.html" \t "http://www.php.cn/_blank"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r>
        <w:rPr>
          <w:rFonts w:hint="default"/>
        </w:rPr>
        <w:t>进行匹配过滤后再进行分析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--limit 限制输出结果百分比或数量，默认值是20,即将最慢的20条语句输出，如果是50%则按总响应时间占比从大到小排序，输出到总和达到50%位置截止。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--host mysql服务器地址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--user mysql用户名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--password mysql用户密码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--history 将分析结果保存到表中，分析结果比较详细，下次再使用--history时，如果存在相同的语句，且查询所在的时间区间和历史表中的不同，则会记录到数据表中，可以通过查询同一CHECKSUM来比较某类型查询的历史变化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--review 将分析结果保存到表中，这个分析只是对查询条件进行参数化，一个类型的查询一条记录，比较简单。当下次使用--review时，如果存在相同的语句分析，就不会记录到数据表中。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--output 分析结果输出类型，值可以是report(标准分析报告)、slowlog(Mysql slow log)、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"http://www.php.cn/wiki/1488.html" \t "http://www.php.cn/_blank" </w:instrText>
      </w:r>
      <w:r>
        <w:rPr>
          <w:rFonts w:hint="default"/>
        </w:rPr>
        <w:fldChar w:fldCharType="separate"/>
      </w:r>
      <w:r>
        <w:rPr>
          <w:rFonts w:hint="default"/>
        </w:rPr>
        <w:t>json</w:t>
      </w:r>
      <w:r>
        <w:rPr>
          <w:rFonts w:hint="default"/>
        </w:rPr>
        <w:fldChar w:fldCharType="end"/>
      </w:r>
      <w:r>
        <w:rPr>
          <w:rFonts w:hint="default"/>
        </w:rPr>
        <w:t>、json-anon，一般使用report，以便于阅读。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--since 从什么时间开始分析，值为字符串，可以是指定的某个”yyyy-mm-dd [hh:mm:ss]”格式的时间点，也可以是简单的一个时间值：s(秒)、h(小时)、m(分钟)、d(天)，如12h就表示从12小时前开始统计。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--until 截止时间，配合—since可以分析一段时间内的慢查询。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17"/>
        <w:rPr>
          <w:rStyle w:val="14"/>
          <w:rFonts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EEEEEE"/>
          <w14:textFill>
            <w14:solidFill>
              <w14:schemeClr w14:val="tx1"/>
            </w14:solidFill>
          </w14:textFill>
        </w:rPr>
      </w:pPr>
      <w:r>
        <w:rPr>
          <w:rStyle w:val="14"/>
          <w:rFonts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EEEEEE"/>
          <w14:textFill>
            <w14:solidFill>
              <w14:schemeClr w14:val="tx1"/>
            </w14:solidFill>
          </w14:textFill>
        </w:rPr>
        <w:t>分析pt-query-digest输出结果</w:t>
      </w:r>
    </w:p>
    <w:p>
      <w:pPr>
        <w:rPr>
          <w:rStyle w:val="14"/>
          <w:rFonts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EEEEEE"/>
          <w14:textFill>
            <w14:solidFill>
              <w14:schemeClr w14:val="tx1"/>
            </w14:solidFill>
          </w14:textFill>
        </w:rPr>
      </w:pPr>
    </w:p>
    <w:p>
      <w:pPr>
        <w:pStyle w:val="18"/>
      </w:pPr>
      <w:r>
        <w:rPr>
          <w:rFonts w:hint="default"/>
        </w:rPr>
        <w:t>第一部分：总体统计结果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Overall：总共有多少条查询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Time range：查询执行的时间范围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unique：唯一查询数量，即对查询条件进行参数化以后，总共有多少个不同的查询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total：总计 min：最小 max：最大 avg：平均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95%：把所有值从小到大排列，位置位于95%的那个数，这个数一般最具有参考价值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median：中位数，把所有值从小到大排列，位置位于中间那个数</w:t>
      </w:r>
    </w:p>
    <w:p>
      <w:pPr>
        <w:rPr>
          <w:rStyle w:val="14"/>
          <w:rFonts w:hint="default" w:ascii="Helvetica" w:hAnsi="Helvetica" w:eastAsia="Helvetica" w:cs="Helvetic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EEEEEE"/>
          <w14:textFill>
            <w14:solidFill>
              <w14:schemeClr w14:val="tx1"/>
            </w14:solidFill>
          </w14:textFill>
        </w:rPr>
      </w:pPr>
    </w:p>
    <w:p/>
    <w:p>
      <w:r>
        <w:t># 该工具执行日志分析的用户时间，系统时间，物理内存占用大小，虚拟内存占用大小</w:t>
      </w:r>
    </w:p>
    <w:p>
      <w:r>
        <w:t># 340ms user time, 140ms system time, 23.99M rss, 203.11M vsz</w:t>
      </w:r>
    </w:p>
    <w:p>
      <w:r>
        <w:t># 工具执行时间</w:t>
      </w:r>
    </w:p>
    <w:p>
      <w:r>
        <w:t># Current date: Fri Nov 25 02:37:18 2016</w:t>
      </w:r>
    </w:p>
    <w:p>
      <w:r>
        <w:t># 运行分析工具的主机名</w:t>
      </w:r>
    </w:p>
    <w:p>
      <w:r>
        <w:t># Hostname: localhost.localdomain</w:t>
      </w:r>
    </w:p>
    <w:p>
      <w:r>
        <w:t># 被分析的文件名</w:t>
      </w:r>
    </w:p>
    <w:p>
      <w:r>
        <w:t># Files: slow.log</w:t>
      </w:r>
    </w:p>
    <w:p>
      <w:r>
        <w:t># 语句总数量，唯一的语句数量，QPS，并发数</w:t>
      </w:r>
    </w:p>
    <w:p>
      <w:r>
        <w:t xml:space="preserve"># Overall: 2 total, 2 unique, 0.01 QPS, 0.01x concurrency </w:t>
      </w:r>
    </w:p>
    <w:p>
      <w:r>
        <w:t># 日志记录的时间范围</w:t>
      </w:r>
    </w:p>
    <w:p>
      <w:r>
        <w:t># Time range: 2016-11-22 06:06:18 to 06:11:40</w:t>
      </w:r>
    </w:p>
    <w:p>
      <w:r>
        <w:t># 属性    总计  最小 最大 平均 95% 标准 中等</w:t>
      </w:r>
    </w:p>
    <w:p>
      <w:r>
        <w:t># Attribute   total  min  max  avg  95% stddev median</w:t>
      </w:r>
    </w:p>
    <w:p>
      <w:r>
        <w:t># ============  ======= ======= ======= ======= ======= ======= =======</w:t>
      </w:r>
    </w:p>
    <w:p>
      <w:r>
        <w:t># 语句执行时间</w:t>
      </w:r>
    </w:p>
    <w:p>
      <w:r>
        <w:t># Exec time    3s 640ms  2s  1s  2s 999ms  1s</w:t>
      </w:r>
    </w:p>
    <w:p>
      <w:r>
        <w:t># 锁占用时间</w:t>
      </w:r>
    </w:p>
    <w:p>
      <w:r>
        <w:t># Lock time   1ms  0  1ms 723us  1ms  1ms 723us</w:t>
      </w:r>
    </w:p>
    <w:p>
      <w:r>
        <w:t># 发送到客户端的行数</w:t>
      </w:r>
    </w:p>
    <w:p>
      <w:r>
        <w:t># Rows sent    5  1  4 2.50  4 2.12 2.50</w:t>
      </w:r>
    </w:p>
    <w:p>
      <w:r>
        <w:t># select语句扫描行数</w:t>
      </w:r>
    </w:p>
    <w:p>
      <w:r>
        <w:t># Rows examine  186.17k  0 186.17k 93.09k 186.17k 131.64k 93.09k</w:t>
      </w:r>
    </w:p>
    <w:p>
      <w:r>
        <w:t># 查询的字符数</w:t>
      </w:r>
    </w:p>
    <w:p>
      <w:r>
        <w:t># Query size   455  15  440 227.50  440 300.52 227.50</w:t>
      </w:r>
    </w:p>
    <w:p/>
    <w:p>
      <w:pPr>
        <w:pStyle w:val="18"/>
      </w:pPr>
      <w:r>
        <w:rPr>
          <w:rStyle w:val="14"/>
          <w:rFonts w:ascii="Helvetica" w:hAnsi="Helvetica" w:eastAsia="Helvetica" w:cs="Helvetica"/>
          <w:b/>
          <w:i w:val="0"/>
          <w:caps w:val="0"/>
          <w:color w:val="3D464D"/>
          <w:spacing w:val="0"/>
          <w:sz w:val="24"/>
          <w:szCs w:val="24"/>
        </w:rPr>
        <w:t>第二部分：查询分组统计结果</w:t>
      </w:r>
    </w:p>
    <w:p/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Rank：所有语句的排名，默认按查询时间降序排列，通过--order-by指定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Query ID：语句的ID，（去掉多余空格和文本字符，计算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"http://www.php.cn/wiki/762.html" \t "http://www.php.cn/_blank" </w:instrText>
      </w:r>
      <w:r>
        <w:rPr>
          <w:rFonts w:hint="default"/>
        </w:rPr>
        <w:fldChar w:fldCharType="separate"/>
      </w:r>
      <w:r>
        <w:rPr>
          <w:rFonts w:hint="default"/>
        </w:rPr>
        <w:t>hash</w:t>
      </w:r>
      <w:r>
        <w:rPr>
          <w:rFonts w:hint="default"/>
        </w:rPr>
        <w:fldChar w:fldCharType="end"/>
      </w:r>
      <w:r>
        <w:rPr>
          <w:rFonts w:hint="default"/>
        </w:rPr>
        <w:t>值）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Response：总的响应时间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time：该查询在本次分析中总的时间占比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calls：执行次数，即本次分析总共有多少条这种类型的查询语句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R/Call：平均每次执行的响应时间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V/M：响应时间Variance-to-mean的比率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Item：查询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"http://www.php.cn/wiki/60.html" \t "http://www.php.cn/_blank"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t># Profile</w:t>
      </w:r>
    </w:p>
    <w:p>
      <w:r>
        <w:t># Rank Query ID   Response time Calls R/Call V/M Item</w:t>
      </w:r>
    </w:p>
    <w:p>
      <w:r>
        <w:t># ==== ================== ============= ===== ====== ===== ===============</w:t>
      </w:r>
    </w:p>
    <w:p>
      <w:r>
        <w:t># 1 0xF9A57DD5A41825CA 2.0529 76.2%  1 2.0529 0.00 SELECT</w:t>
      </w:r>
    </w:p>
    <w:p>
      <w:r>
        <w:t># 2 0x4194D8F83F4F9365 0.6401 23.8%  1 0.6401 0.00 SELECT wx_member_base</w:t>
      </w:r>
    </w:p>
    <w:p/>
    <w:p>
      <w:pPr>
        <w:pStyle w:val="18"/>
      </w:pPr>
      <w:r>
        <w:t>第三部分：每一种查询的详细统计结果</w:t>
      </w:r>
    </w:p>
    <w:p>
      <w:r>
        <w:rPr>
          <w:rFonts w:hint="default"/>
        </w:rPr>
        <w:t>由下面查询的详细统计结果，最上面的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"http://www.php.cn/code/5947.html" \t "http://www.php.cn/_blank" </w:instrText>
      </w:r>
      <w:r>
        <w:rPr>
          <w:rFonts w:hint="default"/>
        </w:rPr>
        <w:fldChar w:fldCharType="separate"/>
      </w:r>
      <w:r>
        <w:rPr>
          <w:rFonts w:hint="default"/>
        </w:rPr>
        <w:t>表格</w:t>
      </w:r>
      <w:r>
        <w:rPr>
          <w:rFonts w:hint="default"/>
        </w:rPr>
        <w:fldChar w:fldCharType="end"/>
      </w:r>
      <w:r>
        <w:rPr>
          <w:rFonts w:hint="default"/>
        </w:rPr>
        <w:t>列出了执行次数、最大、最小、平均、95%等各项目的统计。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ID：查询的ID号，和上图的Query ID对应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Databases：数据库名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Users：各个用户执行的次数（占比）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Query_time distribution ：查询时间分布, 长短体现区间占比，本例中1s-10s之间查询数量是10s以上的两倍。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Tables：查询中涉及到的表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Explain：SQL语句</w:t>
      </w:r>
    </w:p>
    <w:p>
      <w:r>
        <w:t xml:space="preserve"># Query 1: 0 QPS, 0x concurrency, ID 0xF9A57DD5A41825CA at byte 802 </w:t>
      </w:r>
    </w:p>
    <w:p>
      <w:r>
        <w:t># This item is included in the report because it matches --limit.</w:t>
      </w:r>
    </w:p>
    <w:p>
      <w:r>
        <w:t># Scores: V/M = 0.00</w:t>
      </w:r>
    </w:p>
    <w:p>
      <w:r>
        <w:t># Time range: all events occurred at 2016-11-22 06:11:40</w:t>
      </w:r>
    </w:p>
    <w:p>
      <w:r>
        <w:t># Attribute pct total  min  max  avg  95% stddev median</w:t>
      </w:r>
    </w:p>
    <w:p>
      <w:r>
        <w:t># ============ === ======= ======= ======= ======= ======= ======= =======</w:t>
      </w:r>
    </w:p>
    <w:p>
      <w:r>
        <w:t># Count   50  1</w:t>
      </w:r>
    </w:p>
    <w:p>
      <w:r>
        <w:t># Exec time  76  2s  2s  2s  2s  2s  0  2s</w:t>
      </w:r>
    </w:p>
    <w:p>
      <w:r>
        <w:t># Lock time  0  0  0  0  0  0  0  0</w:t>
      </w:r>
    </w:p>
    <w:p>
      <w:r>
        <w:t># Rows sent  20  1  1  1  1  1  0  1</w:t>
      </w:r>
    </w:p>
    <w:p>
      <w:r>
        <w:t># Rows examine 0  0  0  0  0  0  0  0</w:t>
      </w:r>
    </w:p>
    <w:p>
      <w:r>
        <w:t># Query size  3  15  15  15  15  15  0  15</w:t>
      </w:r>
    </w:p>
    <w:p>
      <w:r>
        <w:t># String:</w:t>
      </w:r>
    </w:p>
    <w:p>
      <w:r>
        <w:t># Databases test</w:t>
      </w:r>
    </w:p>
    <w:p>
      <w:r>
        <w:t># Hosts  192.168.8.1</w:t>
      </w:r>
    </w:p>
    <w:p>
      <w:r>
        <w:t># Users  mysql</w:t>
      </w:r>
    </w:p>
    <w:p>
      <w:r>
        <w:t># Query_time distribution</w:t>
      </w:r>
    </w:p>
    <w:p>
      <w:r>
        <w:t># 1us</w:t>
      </w:r>
    </w:p>
    <w:p>
      <w:r>
        <w:t># 10us</w:t>
      </w:r>
    </w:p>
    <w:p>
      <w:r>
        <w:t># 100us</w:t>
      </w:r>
    </w:p>
    <w:p>
      <w:r>
        <w:t># 1ms</w:t>
      </w:r>
    </w:p>
    <w:p>
      <w:r>
        <w:t># 10ms</w:t>
      </w:r>
    </w:p>
    <w:p>
      <w:r>
        <w:t># 100ms</w:t>
      </w:r>
    </w:p>
    <w:p>
      <w:r>
        <w:t># 1s ################################################################</w:t>
      </w:r>
    </w:p>
    <w:p>
      <w:r>
        <w:t># 10s+</w:t>
      </w:r>
    </w:p>
    <w:p>
      <w:r>
        <w:t># EXPLAIN /*!50100 PARTITIONS*/</w:t>
      </w:r>
    </w:p>
    <w:p>
      <w:r>
        <w:t>select sleep(2)\G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NQA=" wne:acdName="acd4" wne:fciIndexBasedOn="0065"/>
    <wne:acd wne:argValue="AgA3aA9fNg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1695"/>
    <w:multiLevelType w:val="singleLevel"/>
    <w:tmpl w:val="280B16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017D9"/>
    <w:rsid w:val="0ED37535"/>
    <w:rsid w:val="11922FA9"/>
    <w:rsid w:val="14174AEA"/>
    <w:rsid w:val="1671660E"/>
    <w:rsid w:val="17054F3B"/>
    <w:rsid w:val="20F307FD"/>
    <w:rsid w:val="3D0D56AC"/>
    <w:rsid w:val="4C704675"/>
    <w:rsid w:val="52F574B0"/>
    <w:rsid w:val="5C493CFA"/>
    <w:rsid w:val="5C4D2BB2"/>
    <w:rsid w:val="63A6695A"/>
    <w:rsid w:val="6D535020"/>
    <w:rsid w:val="70855A57"/>
    <w:rsid w:val="7B97469B"/>
    <w:rsid w:val="7EB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7">
    <w:name w:val="样式5"/>
    <w:basedOn w:val="6"/>
    <w:next w:val="1"/>
    <w:uiPriority w:val="0"/>
    <w:rPr>
      <w:rFonts w:asciiTheme="minorAscii" w:hAnsiTheme="minorAscii"/>
    </w:rPr>
  </w:style>
  <w:style w:type="paragraph" w:customStyle="1" w:styleId="18">
    <w:name w:val="样式6"/>
    <w:basedOn w:val="7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LCA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2018-09-05T02:44:00Z</dcterms:created>
  <dc:creator>那你呢</dc:creator>
  <cp:lastModifiedBy>那你呢</cp:lastModifiedBy>
  <dcterms:modified xsi:type="dcterms:W3CDTF">2018-09-05T08:24:16Z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