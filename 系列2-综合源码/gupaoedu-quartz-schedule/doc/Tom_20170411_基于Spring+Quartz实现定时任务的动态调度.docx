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5"/>
        <w:rPr>
          <w:rFonts w:hint="eastAsia"/>
        </w:rPr>
      </w:pPr>
    </w:p>
    <w:p>
      <w:pPr>
        <w:pStyle w:val="36"/>
        <w:rPr>
          <w:rStyle w:val="61"/>
          <w:b w:val="0"/>
          <w:color w:val="auto"/>
          <w:spacing w:val="0"/>
          <w:kern w:val="24"/>
          <w:sz w:val="84"/>
          <w:szCs w:val="84"/>
        </w:rPr>
      </w:pPr>
      <w:r>
        <w:drawing>
          <wp:inline distT="0" distB="0" distL="0" distR="0">
            <wp:extent cx="6227445" cy="1868170"/>
            <wp:effectExtent l="0" t="0" r="1905" b="0"/>
            <wp:docPr id="2" name="图片 2" descr="https://10.url.cn/eth/ajNVdqHZLLAriaH0ZfoUicUvicyBD519yd6PSAGj6FjXdDZ8qvH6lK3RtBYFUGsJlyagEf8EPOtxIU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10.url.cn/eth/ajNVdqHZLLAriaH0ZfoUicUvicyBD519yd6PSAGj6FjXdDZ8qvH6lK3RtBYFUGsJlyagEf8EPOtxIU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186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Style w:val="61"/>
          <w:rFonts w:asciiTheme="minorEastAsia" w:hAnsiTheme="minorEastAsia"/>
          <w:b w:val="0"/>
          <w:color w:val="FFC000"/>
          <w:sz w:val="48"/>
          <w:szCs w:val="48"/>
        </w:rPr>
      </w:pPr>
      <w:r>
        <w:rPr>
          <w:rStyle w:val="61"/>
          <w:rFonts w:hint="eastAsia" w:ascii="幼圆" w:eastAsia="幼圆" w:hAnsiTheme="minorEastAsia"/>
          <w:b w:val="0"/>
          <w:color w:val="FFC000"/>
          <w:sz w:val="52"/>
          <w:szCs w:val="52"/>
        </w:rPr>
        <w:t>咕泡学院</w:t>
      </w:r>
      <w:r>
        <w:rPr>
          <w:rStyle w:val="61"/>
          <w:rFonts w:hint="eastAsia" w:asciiTheme="minorEastAsia" w:hAnsiTheme="minorEastAsia"/>
          <w:b w:val="0"/>
          <w:color w:val="FFC000"/>
          <w:sz w:val="48"/>
          <w:szCs w:val="48"/>
        </w:rPr>
        <w:t>（每天20：30腾讯课堂公开课）</w:t>
      </w:r>
    </w:p>
    <w:p/>
    <w:p>
      <w:pPr>
        <w:pStyle w:val="36"/>
        <w:rPr>
          <w:rStyle w:val="61"/>
          <w:rFonts w:ascii="Yu Gothic Medium" w:hAnsi="Yu Gothic Medium"/>
          <w:b w:val="0"/>
          <w:color w:val="auto"/>
          <w:sz w:val="30"/>
          <w:szCs w:val="30"/>
        </w:rPr>
      </w:pPr>
      <w:r>
        <w:rPr>
          <w:rStyle w:val="61"/>
          <w:rFonts w:hint="eastAsia" w:ascii="Yu Gothic Medium" w:hAnsi="Yu Gothic Medium"/>
          <w:color w:val="auto"/>
          <w:sz w:val="48"/>
          <w:szCs w:val="48"/>
        </w:rPr>
        <w:t>今日课程</w:t>
      </w:r>
      <w:r>
        <w:rPr>
          <w:rStyle w:val="61"/>
          <w:rFonts w:hint="eastAsia"/>
          <w:color w:val="auto"/>
          <w:sz w:val="48"/>
          <w:szCs w:val="48"/>
        </w:rPr>
        <w:t>：</w:t>
      </w:r>
      <w:r>
        <w:rPr>
          <w:rStyle w:val="61"/>
          <w:rFonts w:hint="eastAsia" w:cs="仿宋" w:asciiTheme="majorEastAsia" w:hAnsiTheme="majorEastAsia" w:eastAsiaTheme="majorEastAsia"/>
          <w:color w:val="auto"/>
          <w:sz w:val="48"/>
          <w:szCs w:val="48"/>
        </w:rPr>
        <w:t>基于Spring+Quartz实现定时任务的动态调度</w:t>
      </w:r>
      <w:r>
        <w:drawing>
          <wp:inline distT="0" distB="0" distL="114300" distR="114300">
            <wp:extent cx="6226175" cy="1351915"/>
            <wp:effectExtent l="0" t="0" r="317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rPr>
          <w:rStyle w:val="61"/>
          <w:rFonts w:ascii="Yu Gothic Medium" w:hAnsi="Yu Gothic Medium"/>
          <w:b w:val="0"/>
          <w:color w:val="auto"/>
          <w:sz w:val="30"/>
          <w:szCs w:val="30"/>
        </w:rPr>
      </w:pPr>
      <w:r>
        <w:rPr>
          <w:rStyle w:val="61"/>
          <w:rFonts w:hint="eastAsia" w:ascii="Yu Gothic Medium" w:hAnsi="Yu Gothic Medium"/>
          <w:b w:val="0"/>
          <w:color w:val="auto"/>
          <w:sz w:val="30"/>
          <w:szCs w:val="30"/>
        </w:rPr>
        <w:t>咕泡学院-Tom老师   QQ : 441221062</w:t>
      </w:r>
    </w:p>
    <w:p>
      <w:pPr>
        <w:pStyle w:val="36"/>
        <w:rPr>
          <w:rStyle w:val="61"/>
          <w:rFonts w:ascii="Yu Gothic Medium" w:hAnsi="Yu Gothic Medium"/>
          <w:b w:val="0"/>
          <w:color w:val="auto"/>
          <w:sz w:val="30"/>
          <w:szCs w:val="30"/>
        </w:rPr>
      </w:pPr>
      <w:r>
        <w:rPr>
          <w:rStyle w:val="61"/>
          <w:rFonts w:hint="eastAsia" w:ascii="Yu Gothic Medium" w:hAnsi="Yu Gothic Medium"/>
          <w:b w:val="0"/>
          <w:color w:val="auto"/>
          <w:sz w:val="30"/>
          <w:szCs w:val="30"/>
        </w:rPr>
        <w:t>咕泡学院-VIP咨询   Q</w:t>
      </w:r>
      <w:r>
        <w:rPr>
          <w:rStyle w:val="61"/>
          <w:rFonts w:ascii="Yu Gothic Medium" w:hAnsi="Yu Gothic Medium"/>
          <w:b w:val="0"/>
          <w:color w:val="auto"/>
          <w:sz w:val="30"/>
          <w:szCs w:val="30"/>
        </w:rPr>
        <w:t>Q : 2082233439</w:t>
      </w:r>
    </w:p>
    <w:p>
      <w:pPr>
        <w:pStyle w:val="36"/>
        <w:rPr>
          <w:rStyle w:val="61"/>
          <w:rFonts w:ascii="Yu Gothic Medium" w:hAnsi="Yu Gothic Medium"/>
          <w:b w:val="0"/>
          <w:color w:val="auto"/>
          <w:sz w:val="30"/>
          <w:szCs w:val="30"/>
        </w:rPr>
      </w:pPr>
      <w:r>
        <w:rPr>
          <w:rStyle w:val="61"/>
          <w:rFonts w:hint="eastAsia" w:ascii="Yu Gothic Medium" w:hAnsi="Yu Gothic Medium"/>
          <w:b w:val="0"/>
          <w:color w:val="auto"/>
          <w:sz w:val="30"/>
          <w:szCs w:val="30"/>
        </w:rPr>
        <w:t xml:space="preserve">咕泡学院-乐乐老师 </w:t>
      </w:r>
      <w:r>
        <w:rPr>
          <w:rStyle w:val="61"/>
          <w:rFonts w:ascii="Yu Gothic Medium" w:hAnsi="Yu Gothic Medium"/>
          <w:b w:val="0"/>
          <w:color w:val="auto"/>
          <w:sz w:val="30"/>
          <w:szCs w:val="30"/>
        </w:rPr>
        <w:t xml:space="preserve"> </w:t>
      </w:r>
      <w:r>
        <w:rPr>
          <w:rStyle w:val="61"/>
          <w:rFonts w:hint="eastAsia" w:ascii="Yu Gothic Medium" w:hAnsi="Yu Gothic Medium"/>
          <w:b w:val="0"/>
          <w:color w:val="auto"/>
          <w:sz w:val="30"/>
          <w:szCs w:val="30"/>
        </w:rPr>
        <w:t xml:space="preserve"> </w:t>
      </w:r>
      <w:r>
        <w:rPr>
          <w:rStyle w:val="61"/>
          <w:rFonts w:ascii="Yu Gothic Medium" w:hAnsi="Yu Gothic Medium"/>
          <w:b w:val="0"/>
          <w:color w:val="auto"/>
          <w:sz w:val="30"/>
          <w:szCs w:val="30"/>
        </w:rPr>
        <w:t xml:space="preserve">QQ </w:t>
      </w:r>
      <w:r>
        <w:rPr>
          <w:rStyle w:val="61"/>
          <w:rFonts w:hint="eastAsia" w:ascii="Yu Gothic Medium" w:hAnsi="Yu Gothic Medium"/>
          <w:b w:val="0"/>
          <w:color w:val="auto"/>
          <w:sz w:val="30"/>
          <w:szCs w:val="30"/>
        </w:rPr>
        <w:t>：</w:t>
      </w:r>
      <w:r>
        <w:rPr>
          <w:rStyle w:val="61"/>
          <w:rFonts w:ascii="Yu Gothic Medium" w:hAnsi="Yu Gothic Medium"/>
          <w:b w:val="0"/>
          <w:color w:val="auto"/>
          <w:sz w:val="30"/>
          <w:szCs w:val="30"/>
        </w:rPr>
        <w:t>2279002544  (</w:t>
      </w:r>
      <w:r>
        <w:rPr>
          <w:rStyle w:val="61"/>
          <w:rFonts w:hint="eastAsia" w:ascii="Yu Gothic Medium" w:hAnsi="Yu Gothic Medium"/>
          <w:b w:val="0"/>
          <w:color w:val="auto"/>
          <w:sz w:val="30"/>
          <w:szCs w:val="30"/>
        </w:rPr>
        <w:t>视频下载联系)</w:t>
      </w:r>
    </w:p>
    <w:p>
      <w:pPr>
        <w:pStyle w:val="36"/>
        <w:rPr>
          <w:rStyle w:val="61"/>
          <w:rFonts w:ascii="Yu Gothic Medium" w:hAnsi="Yu Gothic Medium"/>
          <w:b w:val="0"/>
          <w:color w:val="auto"/>
          <w:sz w:val="30"/>
          <w:szCs w:val="30"/>
        </w:rPr>
      </w:pPr>
      <w:r>
        <w:rPr>
          <w:rStyle w:val="61"/>
          <w:rFonts w:hint="eastAsia" w:ascii="Yu Gothic Medium" w:hAnsi="Yu Gothic Medium"/>
          <w:b w:val="0"/>
          <w:color w:val="auto"/>
          <w:sz w:val="30"/>
          <w:szCs w:val="30"/>
        </w:rPr>
        <w:t xml:space="preserve">咕泡学院-技术交流 </w:t>
      </w:r>
      <w:r>
        <w:rPr>
          <w:rStyle w:val="61"/>
          <w:rFonts w:ascii="Yu Gothic Medium" w:hAnsi="Yu Gothic Medium"/>
          <w:b w:val="0"/>
          <w:color w:val="auto"/>
          <w:sz w:val="30"/>
          <w:szCs w:val="30"/>
        </w:rPr>
        <w:t xml:space="preserve">  QQ </w:t>
      </w:r>
      <w:r>
        <w:rPr>
          <w:rStyle w:val="61"/>
          <w:rFonts w:hint="eastAsia" w:ascii="Yu Gothic Medium" w:hAnsi="Yu Gothic Medium"/>
          <w:b w:val="0"/>
          <w:color w:val="auto"/>
          <w:sz w:val="30"/>
          <w:szCs w:val="30"/>
        </w:rPr>
        <w:t>：608583947</w:t>
      </w:r>
      <w:r>
        <w:rPr>
          <w:rStyle w:val="61"/>
          <w:rFonts w:ascii="Yu Gothic Medium" w:hAnsi="Yu Gothic Medium"/>
          <w:b w:val="0"/>
          <w:color w:val="auto"/>
          <w:sz w:val="30"/>
          <w:szCs w:val="30"/>
        </w:rPr>
        <w:t xml:space="preserve"> </w:t>
      </w:r>
    </w:p>
    <w:p>
      <w:pPr>
        <w:pStyle w:val="36"/>
        <w:rPr>
          <w:rStyle w:val="61"/>
          <w:rFonts w:ascii="华文细黑" w:hAnsi="华文细黑" w:eastAsia="华文细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Style w:val="61"/>
          <w:rFonts w:hint="eastAsia" w:ascii="华文细黑" w:hAnsi="华文细黑" w:eastAsia="华文细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打开腾讯课堂 </w:t>
      </w:r>
      <w:r>
        <w:rPr>
          <w:rStyle w:val="61"/>
          <w:rFonts w:hint="eastAsia" w:ascii="华文细黑" w:hAnsi="华文细黑" w:eastAsia="华文细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搜索</w:t>
      </w:r>
      <w:r>
        <w:rPr>
          <w:rStyle w:val="61"/>
          <w:rFonts w:hint="eastAsia" w:ascii="华文细黑" w:hAnsi="华文细黑" w:eastAsia="华文细黑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咕泡学院，立即报名即可天天听老师讲课啦。</w:t>
      </w:r>
    </w:p>
    <w:p>
      <w:pPr>
        <w:pStyle w:val="36"/>
        <w:rPr>
          <w:rStyle w:val="61"/>
          <w:rFonts w:ascii="Yu Gothic Medium" w:hAnsi="Yu Gothic Medium"/>
          <w:b w:val="0"/>
          <w:color w:val="auto"/>
          <w:sz w:val="30"/>
          <w:szCs w:val="30"/>
        </w:rPr>
      </w:pPr>
    </w:p>
    <w:p>
      <w:pPr>
        <w:pStyle w:val="36"/>
        <w:rPr>
          <w:rStyle w:val="61"/>
          <w:rFonts w:ascii="Yu Gothic Medium" w:hAnsi="Yu Gothic Medium"/>
          <w:b w:val="0"/>
          <w:color w:val="auto"/>
          <w:sz w:val="32"/>
          <w:szCs w:val="32"/>
        </w:rPr>
      </w:pPr>
      <w:r>
        <w:rPr>
          <w:rStyle w:val="61"/>
          <w:rFonts w:hint="eastAsia" w:ascii="Yu Gothic Medium" w:hAnsi="Yu Gothic Medium"/>
          <w:b w:val="0"/>
          <w:color w:val="auto"/>
          <w:sz w:val="32"/>
          <w:szCs w:val="32"/>
        </w:rPr>
        <w:t>格言：不只做一个技术者，更要做一个思考者。</w:t>
      </w:r>
    </w:p>
    <w:p/>
    <w:p/>
    <w:p>
      <w:pPr>
        <w:jc w:val="center"/>
      </w:pPr>
    </w:p>
    <w:p>
      <w:pPr>
        <w:pStyle w:val="36"/>
        <w:rPr>
          <w:rStyle w:val="61"/>
          <w:color w:val="auto"/>
          <w:sz w:val="48"/>
          <w:szCs w:val="48"/>
        </w:rPr>
      </w:pPr>
    </w:p>
    <w:p>
      <w:pPr>
        <w:rPr>
          <w:rStyle w:val="61"/>
          <w:rFonts w:ascii="Yu Gothic Medium" w:hAnsi="Yu Gothic Medium"/>
          <w:b w:val="0"/>
          <w:color w:val="FFC000"/>
          <w:sz w:val="48"/>
          <w:szCs w:val="48"/>
        </w:rPr>
      </w:pPr>
    </w:p>
    <w:p>
      <w:pPr>
        <w:rPr>
          <w:rStyle w:val="61"/>
          <w:rFonts w:ascii="Yu Gothic Medium" w:hAnsi="Yu Gothic Medium"/>
          <w:b w:val="0"/>
          <w:color w:val="FFC000"/>
          <w:sz w:val="48"/>
          <w:szCs w:val="48"/>
        </w:rPr>
      </w:pPr>
      <w:r>
        <w:rPr>
          <w:rStyle w:val="61"/>
          <w:rFonts w:hint="eastAsia" w:ascii="Yu Gothic Medium" w:hAnsi="Yu Gothic Medium"/>
          <w:b w:val="0"/>
          <w:color w:val="FFC000"/>
          <w:sz w:val="48"/>
          <w:szCs w:val="48"/>
        </w:rPr>
        <w:t>课程安排</w:t>
      </w:r>
    </w:p>
    <w:p>
      <w:pPr>
        <w:pStyle w:val="2"/>
        <w:numPr>
          <w:ilvl w:val="0"/>
          <w:numId w:val="6"/>
        </w:numPr>
        <w:rPr>
          <w:rStyle w:val="61"/>
          <w:rFonts w:hint="eastAsia" w:ascii="Yu Gothic Medium" w:hAnsi="Yu Gothic Medium"/>
          <w:b w:val="0"/>
          <w:color w:val="auto"/>
          <w:sz w:val="48"/>
          <w:szCs w:val="48"/>
        </w:rPr>
      </w:pPr>
      <w:r>
        <w:rPr>
          <w:rStyle w:val="61"/>
          <w:rFonts w:hint="eastAsia" w:ascii="Yu Gothic Medium" w:hAnsi="Yu Gothic Medium"/>
          <w:b w:val="0"/>
          <w:color w:val="auto"/>
          <w:sz w:val="48"/>
          <w:szCs w:val="48"/>
        </w:rPr>
        <w:t>Quartz内部原理介绍</w:t>
      </w:r>
    </w:p>
    <w:p>
      <w:pPr>
        <w:rPr>
          <w:rFonts w:hint="eastAsia"/>
        </w:rPr>
      </w:pPr>
      <w:bookmarkStart w:id="0" w:name="_GoBack"/>
      <w:r>
        <w:drawing>
          <wp:inline distT="0" distB="0" distL="114300" distR="114300">
            <wp:extent cx="4658995" cy="2334895"/>
            <wp:effectExtent l="0" t="0" r="8255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233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rPr>
          <w:rFonts w:hint="eastAsia"/>
        </w:rPr>
        <w:t xml:space="preserve">           </w:t>
      </w:r>
      <w:r>
        <w:t xml:space="preserve"> </w:t>
      </w:r>
      <w:r>
        <w:rPr>
          <w14:ligatures w14:val="none"/>
        </w:rPr>
        <w:drawing>
          <wp:inline distT="0" distB="0" distL="0" distR="0">
            <wp:extent cx="4920615" cy="3597910"/>
            <wp:effectExtent l="0" t="0" r="13335" b="2540"/>
            <wp:docPr id="1" name="图片 1" descr="Macintosh HD:Users:tanyongde:Desktop:课件:Quartz:原理图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cintosh HD:Users:tanyongde:Desktop:课件:Quartz:原理图解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Style w:val="61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61"/>
          <w:rFonts w:hint="eastAsia" w:ascii="Yu Gothic Medium" w:hAnsi="Yu Gothic Medium"/>
          <w:b w:val="0"/>
          <w:color w:val="auto"/>
          <w:sz w:val="48"/>
          <w:szCs w:val="48"/>
        </w:rPr>
        <w:t>二、Quartz常用API</w:t>
      </w:r>
    </w:p>
    <w:p>
      <w:pPr>
        <w:pStyle w:val="35"/>
        <w:spacing w:before="602" w:after="300" w:line="390" w:lineRule="atLeast"/>
        <w:ind w:right="3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    1、常用API</w:t>
      </w:r>
    </w:p>
    <w:p>
      <w:pPr>
        <w:pStyle w:val="35"/>
        <w:spacing w:before="602" w:after="300" w:line="390" w:lineRule="atLeast"/>
        <w:ind w:right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1.Job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Job是一个接口，只有一个方法</w:t>
      </w:r>
    </w:p>
    <w:p>
      <w:pPr>
        <w:pStyle w:val="35"/>
        <w:spacing w:before="602" w:after="300" w:line="390" w:lineRule="atLeast"/>
        <w:ind w:right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void execute(JobExecutionContext ctx) throws JobExecutionException;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开发者实现该接口定义需要执行的任务。这个方法的参数JobExecutionContext var1提供了调度上下文中的信息。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下面的demo片段如下：</w:t>
      </w:r>
    </w:p>
    <w:p>
      <w:pPr>
        <w:pStyle w:val="35"/>
        <w:spacing w:before="602" w:after="300" w:line="390" w:lineRule="atLeast"/>
        <w:ind w:right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2.JobDetail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Quartz在每次执行job时，都重新创建一个job实例，所以，quartz不是接受一个job实例，而是一个Job实现类，在运行时，通过newInstance()的反射调用机制实例化Job。因此，需要通过一个对象来描述Job的实现类及一些静态信息，如Job名称，组名，关联监听器等信息。</w:t>
      </w:r>
    </w:p>
    <w:p>
      <w:pPr>
        <w:pStyle w:val="35"/>
        <w:spacing w:before="602" w:after="300" w:line="390" w:lineRule="atLeast"/>
        <w:ind w:right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3.Trigger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Trigger描述触发job执行的时间规则。有SimpleTrigger和CronTrigger这两个子类。SimpleTrigger主要用于触发一次或者固定频率触发；CronTrigger则可以通过Cron表达式定义各种复杂的触发时间，如每周一上午10点执行、每月的最后一个星期日执行。这个跟Linux中的cron定时任务是一样的，具体的定义规则，自己google吧。</w:t>
      </w:r>
    </w:p>
    <w:p>
      <w:pPr>
        <w:pStyle w:val="35"/>
        <w:spacing w:before="602" w:after="300" w:line="390" w:lineRule="atLeast"/>
        <w:ind w:right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4.Calendar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有时每月的最后一个星期日执行任务，但是如果遇到中秋节、春节就不执行，这种需求就用到了Calendar。也就是说，从tigger中排除若干个特殊日期，使用的就是Calendar。一个trigger可以和多Calendar配合使用。</w:t>
      </w:r>
    </w:p>
    <w:p>
      <w:pPr>
        <w:pStyle w:val="35"/>
        <w:spacing w:before="602" w:after="300" w:line="390" w:lineRule="atLeast"/>
        <w:ind w:right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5.Scheduler</w:t>
      </w:r>
    </w:p>
    <w:p>
      <w:pPr>
        <w:pStyle w:val="35"/>
        <w:spacing w:before="602" w:after="300" w:line="390" w:lineRule="atLeast"/>
        <w:ind w:right="3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Scheduler代表一个Quartz独立运行的容器,Trigger和JobDetail可以注册到Scheduler中,两者在Scheduler中拥有各自的组和名称, 组和名称是在Scheduler中定位一个对象的依据。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Spring中的</w:t>
      </w:r>
    </w:p>
    <w:p>
      <w:pPr>
        <w:pStyle w:val="35"/>
        <w:spacing w:before="602" w:after="300" w:line="390" w:lineRule="atLeast"/>
        <w:ind w:right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SchedulerFactory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2、CronExpression语法介绍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CronTrigger配置完整格式为： [秒] [分] [小时] [日] [月] [周] [年]</w:t>
      </w:r>
    </w:p>
    <w:p>
      <w:pPr>
        <w:pStyle w:val="35"/>
        <w:spacing w:before="602" w:after="300" w:line="390" w:lineRule="atLeast"/>
        <w:ind w:right="300"/>
        <w:rPr>
          <w:rFonts w:asciiTheme="minorEastAsia" w:hAnsiTheme="minorEastAsia" w:eastAsiaTheme="minorEastAsia"/>
        </w:rPr>
      </w:pP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 序号   说明   是否必填 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允许范围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允许的通配符    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 1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秒     是 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0-59   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, - * /    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 2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分     是 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0-59   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, - * /    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 3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时     是 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0-23  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, - * /    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 4 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日     是 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1-31 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, - * ? / L W    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 5 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月     是 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1-12 or JAN-DEC  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, - * /    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 6 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周     是 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1-7 or SUN-SAT  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, - * ? / L #  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 7 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年     否 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empty 或 1970-2099      , - * /  </w:t>
      </w:r>
    </w:p>
    <w:p>
      <w:pPr>
        <w:pStyle w:val="35"/>
        <w:spacing w:before="602" w:after="300" w:line="390" w:lineRule="atLeast"/>
        <w:ind w:right="300"/>
        <w:rPr>
          <w:rFonts w:asciiTheme="minorEastAsia" w:hAnsiTheme="minorEastAsia" w:eastAsiaTheme="minorEastAsia"/>
        </w:rPr>
      </w:pP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3、通配符说明：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1） * 表示所有值. 例如:在分的字段上设置 "*",表示每一分钟都会触发。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2） ? 表示不指定值。使用的场景为不需要关心当前设置这个字段的值。例如:要在每月的10号触发一个操作，但不关心是周几，所以需要周位置的那个字段设置为"?" 具体设置为 0 0 0 10 * ?- 表示区间。例如 在小时上设置 "10-12",表示 10,11,12点都会触发。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3） , 表示指定多个值，例如在周字段上设置 "MON,WED,FRI" 表示周一，周三和周五触发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4） /用于递增触发。如在秒上面设置"5/15" 表示从5秒开始，每增15秒触发(5,20,35,50)。 在月字段上设置'1/3'所示每月1号开始，每隔三天触发一次。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5） L 表示最后的意思。在日字段设置上，表示当月的最后一天(依据当前月份，如果是二月还会依据是否是润年[leap]), 在周字段上表示星期六，相当于"7"或"SAT"。如果在"L"前加上数字，则表示该数据的最后一个。例如在周字段上设置"6L"这样的格式,则表示“本月最后一个星期五" 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6） W 表示离指定日期的最近那个工作日(周一至周五). 例如在日字段上设置"15W"，表示离每月15号最近的那个工作日触发。如果15号正好是周六，则找最近的周五(14号)触发, 如果15号是周未，则找最近的下周一(16号)触发.如果15号正好在工作日(周一至周五)，则就在该天触发。如果指定格式为 "1W",它则表示每月1号往后最近的工作日触发。如果1号正是周六，则将在3号下周一触发。(注，"W"前只能设置具体的数字,不允许区间"-").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7） # 序号(表示每月的第几个周几)，例如在周字段上设置"6#3"表示在每月的第三个周六.注意如果指定"#5",正好第五周没有周六，则不会触发该配置(用在母亲节和父亲节再合适不过了) ；</w:t>
      </w:r>
    </w:p>
    <w:p>
      <w:pPr>
        <w:pStyle w:val="35"/>
        <w:spacing w:before="602" w:after="300" w:line="390" w:lineRule="atLeast"/>
        <w:ind w:right="300"/>
        <w:rPr>
          <w:rFonts w:asciiTheme="minorEastAsia" w:hAnsiTheme="minorEastAsia" w:eastAsiaTheme="minorEastAsia"/>
        </w:rPr>
      </w:pP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8） 小提示：'L'和 'W'可以一组合使用。如果在日字段上设置"LW",则表示在本月的最后一个工作日触发；周字段的设置，若使用英文字母是不区分大小写的，即MON与mon相同；</w:t>
      </w:r>
    </w:p>
    <w:p>
      <w:pPr>
        <w:pStyle w:val="35"/>
        <w:spacing w:before="602" w:after="300" w:line="390" w:lineRule="atLeast"/>
        <w:ind w:right="300"/>
        <w:rPr>
          <w:rFonts w:asciiTheme="minorEastAsia" w:hAnsiTheme="minorEastAsia" w:eastAsiaTheme="minorEastAsia"/>
        </w:rPr>
      </w:pPr>
    </w:p>
    <w:p>
      <w:pPr>
        <w:pStyle w:val="35"/>
        <w:spacing w:before="602" w:after="300" w:line="390" w:lineRule="atLeast"/>
        <w:ind w:right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4、举例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0 0 12 * * ?    每天12点触发    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0 15 10 ? * *    每天10点15分触发    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0 15 10 * * ?    每天10点15分触发    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0 15 10 * * ? *    每天10点15分触发    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0 15 10 * * ? 2005    2005年每天10点15分触发    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0 * 14 * * ?    每天下午的 2点到2点59分每分触发    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0 0/5 14 * * ?    每天下午的 2点到2点59分(整点开始，每隔5分触发)    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0 0/5 14,18 * * ?    每天下午的 2点到2点59分、18点到18点59分(整点开始，每隔5分触发)    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0 0-5 14 * * ?    每天下午的 2点到2点05分每分触发    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0 10,44 14 ? 3 WED    3月分每周三下午的 2点10分和2点44分触发    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0 15 10 ? * MON-FRI    从周一到周五每天上午的10点15分触发    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0 15 10 15 * ?    每月15号上午10点15分触发    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0 15 10 L * ?    每月最后一天的10点15分触发    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0 15 10 ? * 6L    每月最后一周的星期五的10点15分触发    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0 15 10 ? * 6L 2002-2005    从2002年到2005年每月最后一周的星期五的10点15分触发    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0 15 10 ? * 6#3    每月的第三周的星期五开始触发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0 0 12 1/5 * ?    每月的第一个中午开始每隔5天触发一次</w:t>
      </w:r>
    </w:p>
    <w:p>
      <w:pPr>
        <w:pStyle w:val="35"/>
        <w:spacing w:before="602" w:after="300" w:line="390" w:lineRule="atLeast"/>
        <w:ind w:right="3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 xml:space="preserve">0 11 11 11 11 ?    每年的11月11号 11点11分触发(光棍节)  </w:t>
      </w:r>
    </w:p>
    <w:p>
      <w:pPr>
        <w:pStyle w:val="35"/>
        <w:spacing w:before="602" w:after="300" w:line="390" w:lineRule="atLeast"/>
        <w:ind w:right="300"/>
        <w:rPr>
          <w:rFonts w:asciiTheme="minorEastAsia" w:hAnsiTheme="minorEastAsia" w:eastAsiaTheme="minorEastAsia"/>
        </w:rPr>
      </w:pPr>
    </w:p>
    <w:p>
      <w:pPr>
        <w:pStyle w:val="2"/>
        <w:rPr>
          <w:rStyle w:val="61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61"/>
          <w:rFonts w:hint="eastAsia" w:ascii="Yu Gothic Medium" w:hAnsi="Yu Gothic Medium"/>
          <w:b w:val="0"/>
          <w:color w:val="auto"/>
          <w:sz w:val="48"/>
          <w:szCs w:val="48"/>
        </w:rPr>
        <w:t>三、xml配置方式添加Quartz回顾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&lt;bean id="firstTimer" class="com.</w:t>
      </w:r>
      <w:r>
        <w:rPr>
          <w:rFonts w:hint="eastAsia"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gupaoedu</w:t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.timer.XmlTimer"&gt;&lt;/bean&gt;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&lt;bean id="firstTask"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class="org.springframework.scheduling.quartz.MethodInvokingJobDetailFactoryBean"&gt;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&lt;property name="targetObject"&gt;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&lt;ref bean="firstTimer" /&gt;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&lt;/property&gt;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&lt;property name="targetMethod"&gt;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&lt;value&gt;execute&lt;/value&gt;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&lt;/property&gt;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&lt;/bean&gt;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&lt;bean id="firstTrigger" class="org.springframework.scheduling.quartz.CronTriggerFactoryBean"&gt;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&lt;property name="jobDetail"&gt;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&lt;ref bean="firstTask" /&gt;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&lt;/property&gt;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&lt;property name="cronExpression"&gt;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&lt;value&gt;0/5 * * * * ?&lt;/value&gt;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&lt;/property&gt;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&lt;/bean&gt;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&lt;bean id="startQuertz" lazy-init="false" autowire="no"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class="org.springframework.scheduling.quartz.SchedulerFactoryBean"&gt;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&lt;property name="triggers"&gt;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&lt;list&gt;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&lt;ref bean="firstTrigger" /&gt;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&lt;/list&gt;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&lt;/property&gt;</w:t>
      </w:r>
    </w:p>
    <w:p>
      <w:pPr>
        <w:pStyle w:val="35"/>
        <w:spacing w:before="122" w:after="150" w:line="378" w:lineRule="atLeast"/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</w:pP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ab/>
      </w:r>
      <w:r>
        <w:rPr>
          <w:rFonts w:cs="Arial" w:asciiTheme="minorEastAsia" w:hAnsiTheme="minorEastAsia" w:eastAsiaTheme="minorEastAsia"/>
          <w:color w:val="362E2B"/>
          <w:sz w:val="21"/>
          <w:szCs w:val="21"/>
          <w:shd w:val="clear" w:color="auto" w:fill="FFFFFF"/>
          <w:lang w:bidi="ar"/>
        </w:rPr>
        <w:t>&lt;/bean&gt;</w:t>
      </w:r>
    </w:p>
    <w:p>
      <w:pPr>
        <w:pStyle w:val="2"/>
        <w:numPr>
          <w:ilvl w:val="0"/>
          <w:numId w:val="7"/>
        </w:numPr>
        <w:rPr>
          <w:color w:val="auto"/>
          <w:sz w:val="48"/>
          <w:szCs w:val="48"/>
        </w:rPr>
      </w:pPr>
      <w:r>
        <w:rPr>
          <w:rFonts w:hint="eastAsia"/>
          <w:color w:val="auto"/>
          <w:sz w:val="48"/>
          <w:szCs w:val="48"/>
        </w:rPr>
        <w:t>Annotation方式添加Quartz回顾</w:t>
      </w:r>
    </w:p>
    <w:p/>
    <w:p>
      <w:r>
        <w:t>xmlns:task="http://www.springframework.org/schema/task"</w:t>
      </w:r>
    </w:p>
    <w:p/>
    <w:p>
      <w:r>
        <w:tab/>
      </w:r>
      <w:r>
        <w:t>http://www.springframework.org/schema/task http://www.springframework.org/schema/task/spring-task-3.0.xsd</w:t>
      </w:r>
    </w:p>
    <w:p/>
    <w:p>
      <w:r>
        <w:tab/>
      </w:r>
      <w:r>
        <w:t>&lt;bean class="org.springframework.scheduling.quartz.SchedulerFactoryBean"&gt;&lt;/bean&gt;</w:t>
      </w:r>
    </w:p>
    <w:p>
      <w:pPr>
        <w:pStyle w:val="2"/>
        <w:numPr>
          <w:ilvl w:val="0"/>
          <w:numId w:val="7"/>
        </w:numPr>
        <w:rPr>
          <w:color w:val="auto"/>
          <w:sz w:val="48"/>
          <w:szCs w:val="48"/>
        </w:rPr>
      </w:pPr>
      <w:r>
        <w:rPr>
          <w:rFonts w:hint="eastAsia"/>
          <w:color w:val="auto"/>
          <w:sz w:val="48"/>
          <w:szCs w:val="48"/>
        </w:rPr>
        <w:t>利用反射机制实现定时任务的动态调度</w:t>
      </w:r>
    </w:p>
    <w:p>
      <w:pPr>
        <w:rPr>
          <w:rFonts w:hint="eastAsia"/>
        </w:rPr>
      </w:pPr>
      <w:r>
        <w:rPr>
          <w:rFonts w:hint="eastAsia"/>
        </w:rPr>
        <w:t>实现 ApplicationContextAware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扫描类</w:t>
      </w:r>
    </w:p>
    <w:p>
      <w:pPr>
        <w:pStyle w:val="2"/>
        <w:numPr>
          <w:ilvl w:val="0"/>
          <w:numId w:val="7"/>
        </w:numPr>
        <w:rPr>
          <w:color w:val="auto"/>
          <w:sz w:val="48"/>
          <w:szCs w:val="48"/>
        </w:rPr>
      </w:pPr>
      <w:r>
        <w:rPr>
          <w:rFonts w:hint="eastAsia"/>
          <w:color w:val="auto"/>
          <w:sz w:val="48"/>
          <w:szCs w:val="48"/>
        </w:rPr>
        <w:t>定时任务重复启动的问题</w:t>
      </w:r>
    </w:p>
    <w:p>
      <w:pPr>
        <w:rPr>
          <w:rFonts w:hint="eastAsia"/>
        </w:rPr>
      </w:pPr>
      <w:r>
        <w:rPr>
          <w:rFonts w:hint="eastAsia"/>
        </w:rPr>
        <w:t>1、定时任务重复启动的问题，避免注解和xml方式重复使用</w:t>
      </w:r>
    </w:p>
    <w:p>
      <w:pPr>
        <w:rPr>
          <w:rFonts w:hint="eastAsia"/>
        </w:rPr>
      </w:pPr>
      <w:r>
        <w:rPr>
          <w:rFonts w:hint="eastAsia"/>
        </w:rPr>
        <w:t>2、同一时间触发多个任务，有些任务不执行的问题，使用多线程异步解决 @Async</w:t>
      </w:r>
    </w:p>
    <w:p>
      <w:pPr>
        <w:pStyle w:val="2"/>
        <w:numPr>
          <w:ilvl w:val="0"/>
          <w:numId w:val="7"/>
        </w:numPr>
        <w:rPr>
          <w:color w:val="auto"/>
          <w:sz w:val="48"/>
          <w:szCs w:val="48"/>
        </w:rPr>
      </w:pPr>
      <w:r>
        <w:rPr>
          <w:rFonts w:hint="eastAsia"/>
          <w:color w:val="auto"/>
          <w:sz w:val="48"/>
          <w:szCs w:val="48"/>
        </w:rPr>
        <w:t>总结</w:t>
      </w:r>
    </w:p>
    <w:p>
      <w:pPr>
        <w:rPr>
          <w:rFonts w:hint="eastAsia"/>
        </w:rPr>
      </w:pP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7" w:h="16839"/>
      <w:pgMar w:top="1148" w:right="1050" w:bottom="1148" w:left="1050" w:header="709" w:footer="709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altName w:val="Wingdings"/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Yu Gothic Medium">
    <w:panose1 w:val="020B0500000000000000"/>
    <w:charset w:val="80"/>
    <w:family w:val="swiss"/>
    <w:pitch w:val="default"/>
    <w:sig w:usb0="E00002FF" w:usb1="2AC7FDFF" w:usb2="00000016" w:usb3="00000000" w:csb0="2002009F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00000003" w:csb1="00000000"/>
  </w:font>
  <w:font w:name="华文仿宋">
    <w:altName w:val="仿宋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幼圆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altName w:val="微软雅黑"/>
    <w:panose1 w:val="02010600040101010101"/>
    <w:charset w:val="50"/>
    <w:family w:val="auto"/>
    <w:pitch w:val="default"/>
    <w:sig w:usb0="00000000" w:usb1="00000000" w:usb2="0000001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pStyle w:val="73"/>
    </w:pPr>
    <w:r>
      <w:rPr>
        <w:lang w:val="zh-CN"/>
      </w:rPr>
      <w:t xml:space="preserve">页 </w:t>
    </w:r>
    <w:r>
      <w:fldChar w:fldCharType="begin"/>
    </w:r>
    <w:r>
      <w:instrText xml:space="preserve">PAGE   \* MERGEFORMAT</w:instrText>
    </w:r>
    <w:r>
      <w:fldChar w:fldCharType="separate"/>
    </w:r>
    <w:r>
      <w:rPr>
        <w:sz w:val="24"/>
        <w:szCs w:val="24"/>
        <w:lang w:val="zh-CN"/>
      </w:rPr>
      <w:t>1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pStyle w:val="72"/>
    </w:pPr>
    <w:r>
      <w:rPr>
        <w:lang w:val="zh-CN"/>
      </w:rPr>
      <w:t xml:space="preserve"> </w:t>
    </w:r>
    <w:r>
      <w:fldChar w:fldCharType="begin"/>
    </w:r>
    <w:r>
      <w:instrText xml:space="preserve">PAGE   \* MERGEFORMAT</w:instrText>
    </w:r>
    <w:r>
      <w:fldChar w:fldCharType="separate"/>
    </w:r>
    <w:r>
      <w:rPr>
        <w:sz w:val="24"/>
        <w:szCs w:val="24"/>
        <w:lang w:val="zh-CN"/>
      </w:rPr>
      <w:t>6</w:t>
    </w:r>
    <w:r>
      <w:rPr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5"/>
    </w:pPr>
    <w:sdt>
      <w:sdtPr>
        <w:alias w:val="标题"/>
        <w:id w:val="540932446"/>
        <w:text/>
      </w:sdtPr>
      <w:sdtContent>
        <w:r>
          <w:rPr>
            <w:rFonts w:hint="eastAsia"/>
          </w:rPr>
          <w:t>咕泡学院出品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4"/>
    </w:pPr>
    <w:sdt>
      <w:sdtPr>
        <w:rPr>
          <w:rFonts w:hint="eastAsia"/>
        </w:rPr>
        <w:alias w:val="标题"/>
        <w:id w:val="540890930"/>
        <w:text/>
      </w:sdtPr>
      <w:sdtEndPr>
        <w:rPr>
          <w:rFonts w:hint="eastAsia"/>
        </w:rPr>
      </w:sdtEndPr>
      <w:sdtContent>
        <w:r>
          <w:rPr>
            <w:rFonts w:hint="eastAsia"/>
          </w:rPr>
          <w:t>咕泡学院出品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22"/>
      <w:lvlText w:val=""/>
      <w:lvlJc w:val="left"/>
      <w:pPr>
        <w:ind w:left="1584" w:hanging="360"/>
      </w:pPr>
      <w:rPr>
        <w:rFonts w:hint="default" w:ascii="Wingdings" w:hAnsi="Wingdings" w:eastAsia="Wingdings" w:cs="Wingdings"/>
      </w:rPr>
    </w:lvl>
  </w:abstractNum>
  <w:abstractNum w:abstractNumId="1">
    <w:nsid w:val="FFFFFF81"/>
    <w:multiLevelType w:val="singleLevel"/>
    <w:tmpl w:val="FFFFFF81"/>
    <w:lvl w:ilvl="0" w:tentative="0">
      <w:start w:val="1"/>
      <w:numFmt w:val="bullet"/>
      <w:pStyle w:val="13"/>
      <w:lvlText w:val=""/>
      <w:lvlJc w:val="left"/>
      <w:pPr>
        <w:ind w:left="1440" w:hanging="360"/>
      </w:pPr>
      <w:rPr>
        <w:rFonts w:hint="default" w:ascii="Wingdings" w:hAnsi="Wingdings" w:eastAsia="Wingdings" w:cs="Wingdings"/>
      </w:r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7"/>
      <w:lvlText w:val=""/>
      <w:lvlJc w:val="left"/>
      <w:pPr>
        <w:ind w:left="864" w:hanging="360"/>
      </w:pPr>
      <w:rPr>
        <w:rFonts w:hint="default" w:ascii="Wingdings" w:hAnsi="Wingdings" w:eastAsia="Wingdings" w:cs="Wingdings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9"/>
      <w:lvlText w:val=""/>
      <w:lvlJc w:val="left"/>
      <w:pPr>
        <w:ind w:left="720" w:hanging="360"/>
      </w:pPr>
      <w:rPr>
        <w:rFonts w:hint="default" w:ascii="Wingdings 2" w:hAnsi="Wingdings 2" w:eastAsia="Wingdings 2"/>
      </w:rPr>
    </w:lvl>
  </w:abstractNum>
  <w:abstractNum w:abstractNumId="4">
    <w:nsid w:val="1ED86E60"/>
    <w:multiLevelType w:val="multilevel"/>
    <w:tmpl w:val="1ED86E60"/>
    <w:lvl w:ilvl="0" w:tentative="0">
      <w:start w:val="1"/>
      <w:numFmt w:val="japaneseCounting"/>
      <w:lvlText w:val="%1、"/>
      <w:lvlJc w:val="left"/>
      <w:pPr>
        <w:ind w:left="980" w:hanging="9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4212FCF"/>
    <w:multiLevelType w:val="multilevel"/>
    <w:tmpl w:val="24212FCF"/>
    <w:lvl w:ilvl="0" w:tentative="0">
      <w:start w:val="4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C880799"/>
    <w:multiLevelType w:val="multilevel"/>
    <w:tmpl w:val="2C880799"/>
    <w:lvl w:ilvl="0" w:tentative="0">
      <w:start w:val="1"/>
      <w:numFmt w:val="bullet"/>
      <w:pStyle w:val="15"/>
      <w:lvlText w:val=""/>
      <w:lvlJc w:val="left"/>
      <w:pPr>
        <w:ind w:left="360" w:hanging="360"/>
      </w:pPr>
      <w:rPr>
        <w:rFonts w:hint="default" w:ascii="Wingdings 2" w:hAnsi="Wingdings 2" w:eastAsia="Wingdings 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attachedTemplate r:id="rId1"/>
  <w:documentProtection w:enforcement="0"/>
  <w:defaultTabStop w:val="720"/>
  <w:evenAndOddHeaders w:val="1"/>
  <w:drawingGridHorizontalSpacing w:val="115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3D6"/>
    <w:rsid w:val="00002C2D"/>
    <w:rsid w:val="0000457F"/>
    <w:rsid w:val="00004EFE"/>
    <w:rsid w:val="00007651"/>
    <w:rsid w:val="00012BD2"/>
    <w:rsid w:val="00023DBA"/>
    <w:rsid w:val="00040E30"/>
    <w:rsid w:val="00044353"/>
    <w:rsid w:val="000525C7"/>
    <w:rsid w:val="00053C2A"/>
    <w:rsid w:val="00054091"/>
    <w:rsid w:val="00060D03"/>
    <w:rsid w:val="000748A4"/>
    <w:rsid w:val="00082388"/>
    <w:rsid w:val="000830F4"/>
    <w:rsid w:val="0008388C"/>
    <w:rsid w:val="00086818"/>
    <w:rsid w:val="000925AA"/>
    <w:rsid w:val="000952C6"/>
    <w:rsid w:val="000A15EE"/>
    <w:rsid w:val="000A71A2"/>
    <w:rsid w:val="000A79C2"/>
    <w:rsid w:val="000B2564"/>
    <w:rsid w:val="000B381D"/>
    <w:rsid w:val="000B4767"/>
    <w:rsid w:val="000C4357"/>
    <w:rsid w:val="000D1435"/>
    <w:rsid w:val="000D2750"/>
    <w:rsid w:val="000D3EA7"/>
    <w:rsid w:val="000D4E3B"/>
    <w:rsid w:val="000D6318"/>
    <w:rsid w:val="000E00D4"/>
    <w:rsid w:val="000E1E1F"/>
    <w:rsid w:val="000E272F"/>
    <w:rsid w:val="000E5ACD"/>
    <w:rsid w:val="000E6060"/>
    <w:rsid w:val="000F1C7F"/>
    <w:rsid w:val="000F387B"/>
    <w:rsid w:val="000F3CCC"/>
    <w:rsid w:val="000F3F34"/>
    <w:rsid w:val="000F59CB"/>
    <w:rsid w:val="000F67C4"/>
    <w:rsid w:val="000F73AF"/>
    <w:rsid w:val="000F7F82"/>
    <w:rsid w:val="00110AAB"/>
    <w:rsid w:val="001137F5"/>
    <w:rsid w:val="0011741C"/>
    <w:rsid w:val="00117CCA"/>
    <w:rsid w:val="00124A1F"/>
    <w:rsid w:val="00126FD5"/>
    <w:rsid w:val="00127649"/>
    <w:rsid w:val="001312FC"/>
    <w:rsid w:val="0014164E"/>
    <w:rsid w:val="00145B48"/>
    <w:rsid w:val="001503D0"/>
    <w:rsid w:val="00153C7A"/>
    <w:rsid w:val="00155FEE"/>
    <w:rsid w:val="00157CC3"/>
    <w:rsid w:val="00162AED"/>
    <w:rsid w:val="00163570"/>
    <w:rsid w:val="00165ECB"/>
    <w:rsid w:val="00165F78"/>
    <w:rsid w:val="00166D44"/>
    <w:rsid w:val="00173BA2"/>
    <w:rsid w:val="0017779F"/>
    <w:rsid w:val="00177C65"/>
    <w:rsid w:val="00182785"/>
    <w:rsid w:val="001851B9"/>
    <w:rsid w:val="001907E9"/>
    <w:rsid w:val="001922CE"/>
    <w:rsid w:val="00193804"/>
    <w:rsid w:val="00193B62"/>
    <w:rsid w:val="00194028"/>
    <w:rsid w:val="001A0BCA"/>
    <w:rsid w:val="001A197F"/>
    <w:rsid w:val="001A1D7E"/>
    <w:rsid w:val="001A1E27"/>
    <w:rsid w:val="001A4CAA"/>
    <w:rsid w:val="001A641E"/>
    <w:rsid w:val="001A6EA8"/>
    <w:rsid w:val="001B3663"/>
    <w:rsid w:val="001B5007"/>
    <w:rsid w:val="001B6497"/>
    <w:rsid w:val="001C5769"/>
    <w:rsid w:val="001C5CE5"/>
    <w:rsid w:val="001C7346"/>
    <w:rsid w:val="001C76BB"/>
    <w:rsid w:val="001D1782"/>
    <w:rsid w:val="001D2744"/>
    <w:rsid w:val="001D2C8D"/>
    <w:rsid w:val="001D3629"/>
    <w:rsid w:val="001E4295"/>
    <w:rsid w:val="001F2E63"/>
    <w:rsid w:val="001F309D"/>
    <w:rsid w:val="00200436"/>
    <w:rsid w:val="0021066A"/>
    <w:rsid w:val="00215E9D"/>
    <w:rsid w:val="00220C29"/>
    <w:rsid w:val="00225217"/>
    <w:rsid w:val="002252EB"/>
    <w:rsid w:val="00225951"/>
    <w:rsid w:val="002266AB"/>
    <w:rsid w:val="00226A0F"/>
    <w:rsid w:val="002274AE"/>
    <w:rsid w:val="00230FAB"/>
    <w:rsid w:val="00237E2F"/>
    <w:rsid w:val="00243B0B"/>
    <w:rsid w:val="0024468B"/>
    <w:rsid w:val="0025061F"/>
    <w:rsid w:val="00250EDB"/>
    <w:rsid w:val="0025188A"/>
    <w:rsid w:val="00253064"/>
    <w:rsid w:val="00257253"/>
    <w:rsid w:val="002815F7"/>
    <w:rsid w:val="00284063"/>
    <w:rsid w:val="00286289"/>
    <w:rsid w:val="00296342"/>
    <w:rsid w:val="00296DB3"/>
    <w:rsid w:val="002A1986"/>
    <w:rsid w:val="002A1DE2"/>
    <w:rsid w:val="002A20A4"/>
    <w:rsid w:val="002A471D"/>
    <w:rsid w:val="002B053F"/>
    <w:rsid w:val="002B0FE4"/>
    <w:rsid w:val="002B5DA7"/>
    <w:rsid w:val="002B74D3"/>
    <w:rsid w:val="002C0F13"/>
    <w:rsid w:val="002C3C34"/>
    <w:rsid w:val="002D17AC"/>
    <w:rsid w:val="002D2174"/>
    <w:rsid w:val="002D36BB"/>
    <w:rsid w:val="002D68B7"/>
    <w:rsid w:val="002E11BD"/>
    <w:rsid w:val="002E18FF"/>
    <w:rsid w:val="002E5A61"/>
    <w:rsid w:val="002E7CEF"/>
    <w:rsid w:val="002F4E01"/>
    <w:rsid w:val="003128AB"/>
    <w:rsid w:val="003242E3"/>
    <w:rsid w:val="003251BC"/>
    <w:rsid w:val="00336227"/>
    <w:rsid w:val="003369DE"/>
    <w:rsid w:val="003370EC"/>
    <w:rsid w:val="00337779"/>
    <w:rsid w:val="003427FB"/>
    <w:rsid w:val="00343D6E"/>
    <w:rsid w:val="00346B15"/>
    <w:rsid w:val="003474AC"/>
    <w:rsid w:val="0035249A"/>
    <w:rsid w:val="00353D86"/>
    <w:rsid w:val="0035551A"/>
    <w:rsid w:val="00356837"/>
    <w:rsid w:val="00361486"/>
    <w:rsid w:val="00364675"/>
    <w:rsid w:val="00371CBF"/>
    <w:rsid w:val="00373C1C"/>
    <w:rsid w:val="00376A0D"/>
    <w:rsid w:val="00394B27"/>
    <w:rsid w:val="00395241"/>
    <w:rsid w:val="003A4E70"/>
    <w:rsid w:val="003A642A"/>
    <w:rsid w:val="003B6D80"/>
    <w:rsid w:val="003B7632"/>
    <w:rsid w:val="003C2072"/>
    <w:rsid w:val="003C41C6"/>
    <w:rsid w:val="003C7240"/>
    <w:rsid w:val="003E4106"/>
    <w:rsid w:val="003F10FA"/>
    <w:rsid w:val="003F34E0"/>
    <w:rsid w:val="003F5D08"/>
    <w:rsid w:val="003F77C5"/>
    <w:rsid w:val="004005ED"/>
    <w:rsid w:val="00407859"/>
    <w:rsid w:val="00414333"/>
    <w:rsid w:val="00416A69"/>
    <w:rsid w:val="00416FB7"/>
    <w:rsid w:val="00422CC7"/>
    <w:rsid w:val="00426C6D"/>
    <w:rsid w:val="004313D6"/>
    <w:rsid w:val="00432E5E"/>
    <w:rsid w:val="00434963"/>
    <w:rsid w:val="0044522F"/>
    <w:rsid w:val="00453ECA"/>
    <w:rsid w:val="004544E7"/>
    <w:rsid w:val="00455759"/>
    <w:rsid w:val="004719C9"/>
    <w:rsid w:val="00473A36"/>
    <w:rsid w:val="00477B13"/>
    <w:rsid w:val="00480869"/>
    <w:rsid w:val="004834C6"/>
    <w:rsid w:val="004843CB"/>
    <w:rsid w:val="0048535F"/>
    <w:rsid w:val="00485B4B"/>
    <w:rsid w:val="00493166"/>
    <w:rsid w:val="004967B5"/>
    <w:rsid w:val="004A0C97"/>
    <w:rsid w:val="004A0D4E"/>
    <w:rsid w:val="004A2DEA"/>
    <w:rsid w:val="004A3F64"/>
    <w:rsid w:val="004A6256"/>
    <w:rsid w:val="004B4D1C"/>
    <w:rsid w:val="004B5A45"/>
    <w:rsid w:val="004B656D"/>
    <w:rsid w:val="004B6724"/>
    <w:rsid w:val="004C44A7"/>
    <w:rsid w:val="004C475C"/>
    <w:rsid w:val="004C4B54"/>
    <w:rsid w:val="004C5145"/>
    <w:rsid w:val="004C690F"/>
    <w:rsid w:val="004C6D78"/>
    <w:rsid w:val="004C7CE5"/>
    <w:rsid w:val="004D685B"/>
    <w:rsid w:val="004D715A"/>
    <w:rsid w:val="004E0E32"/>
    <w:rsid w:val="004E3753"/>
    <w:rsid w:val="00501C97"/>
    <w:rsid w:val="0050351C"/>
    <w:rsid w:val="005038C4"/>
    <w:rsid w:val="00503D98"/>
    <w:rsid w:val="00512A65"/>
    <w:rsid w:val="00514F68"/>
    <w:rsid w:val="00515DC4"/>
    <w:rsid w:val="00515E13"/>
    <w:rsid w:val="005168DC"/>
    <w:rsid w:val="00530CE4"/>
    <w:rsid w:val="00537EB1"/>
    <w:rsid w:val="00537FCF"/>
    <w:rsid w:val="0054209A"/>
    <w:rsid w:val="00543040"/>
    <w:rsid w:val="00543517"/>
    <w:rsid w:val="00545E4B"/>
    <w:rsid w:val="0055102A"/>
    <w:rsid w:val="005531D6"/>
    <w:rsid w:val="005539F0"/>
    <w:rsid w:val="005561A5"/>
    <w:rsid w:val="005578C2"/>
    <w:rsid w:val="00557B3C"/>
    <w:rsid w:val="00562177"/>
    <w:rsid w:val="005645D0"/>
    <w:rsid w:val="00572179"/>
    <w:rsid w:val="005843BE"/>
    <w:rsid w:val="00585EA2"/>
    <w:rsid w:val="00586FE7"/>
    <w:rsid w:val="00591D2F"/>
    <w:rsid w:val="00594066"/>
    <w:rsid w:val="00594BA1"/>
    <w:rsid w:val="00594FD3"/>
    <w:rsid w:val="005A3CFE"/>
    <w:rsid w:val="005A6EF4"/>
    <w:rsid w:val="005A732D"/>
    <w:rsid w:val="005B1F94"/>
    <w:rsid w:val="005C4E61"/>
    <w:rsid w:val="005D1A29"/>
    <w:rsid w:val="005D2A8D"/>
    <w:rsid w:val="005D652C"/>
    <w:rsid w:val="005E068E"/>
    <w:rsid w:val="005E0EC9"/>
    <w:rsid w:val="005E23D4"/>
    <w:rsid w:val="005E71CA"/>
    <w:rsid w:val="005F1E52"/>
    <w:rsid w:val="005F56B1"/>
    <w:rsid w:val="00607BF1"/>
    <w:rsid w:val="00612426"/>
    <w:rsid w:val="0061748B"/>
    <w:rsid w:val="00617CF8"/>
    <w:rsid w:val="00623C20"/>
    <w:rsid w:val="00625B1F"/>
    <w:rsid w:val="00626029"/>
    <w:rsid w:val="00632204"/>
    <w:rsid w:val="0063453D"/>
    <w:rsid w:val="00641B0C"/>
    <w:rsid w:val="0064328C"/>
    <w:rsid w:val="006504EF"/>
    <w:rsid w:val="00650FC3"/>
    <w:rsid w:val="0065190A"/>
    <w:rsid w:val="00652BB0"/>
    <w:rsid w:val="00656743"/>
    <w:rsid w:val="00656F16"/>
    <w:rsid w:val="006570DB"/>
    <w:rsid w:val="006571E9"/>
    <w:rsid w:val="006673E1"/>
    <w:rsid w:val="00673998"/>
    <w:rsid w:val="00677BC1"/>
    <w:rsid w:val="0068661C"/>
    <w:rsid w:val="006976A6"/>
    <w:rsid w:val="006A2095"/>
    <w:rsid w:val="006A22DD"/>
    <w:rsid w:val="006A2794"/>
    <w:rsid w:val="006A530C"/>
    <w:rsid w:val="006A5A72"/>
    <w:rsid w:val="006B0734"/>
    <w:rsid w:val="006B2C51"/>
    <w:rsid w:val="006B4818"/>
    <w:rsid w:val="006B4D72"/>
    <w:rsid w:val="006B5753"/>
    <w:rsid w:val="006B5979"/>
    <w:rsid w:val="006C15AD"/>
    <w:rsid w:val="006C348E"/>
    <w:rsid w:val="006C448B"/>
    <w:rsid w:val="006C609C"/>
    <w:rsid w:val="006C658A"/>
    <w:rsid w:val="006D2672"/>
    <w:rsid w:val="006D3D68"/>
    <w:rsid w:val="006D6E2D"/>
    <w:rsid w:val="006E3AEF"/>
    <w:rsid w:val="006E3C17"/>
    <w:rsid w:val="006E592D"/>
    <w:rsid w:val="006E5AE8"/>
    <w:rsid w:val="006E7E70"/>
    <w:rsid w:val="006F63DC"/>
    <w:rsid w:val="006F64DB"/>
    <w:rsid w:val="007031B2"/>
    <w:rsid w:val="0071372B"/>
    <w:rsid w:val="00717C7F"/>
    <w:rsid w:val="007262A4"/>
    <w:rsid w:val="00726EAE"/>
    <w:rsid w:val="00734AC5"/>
    <w:rsid w:val="007350A7"/>
    <w:rsid w:val="00740BA8"/>
    <w:rsid w:val="007417AD"/>
    <w:rsid w:val="007425D1"/>
    <w:rsid w:val="00751CE2"/>
    <w:rsid w:val="007620E2"/>
    <w:rsid w:val="007718A3"/>
    <w:rsid w:val="0078534E"/>
    <w:rsid w:val="007952AF"/>
    <w:rsid w:val="007B0C2C"/>
    <w:rsid w:val="007B1149"/>
    <w:rsid w:val="007B5F00"/>
    <w:rsid w:val="007C182B"/>
    <w:rsid w:val="007C1F23"/>
    <w:rsid w:val="007C27C2"/>
    <w:rsid w:val="007C2AE7"/>
    <w:rsid w:val="007C6C7D"/>
    <w:rsid w:val="007C6FE0"/>
    <w:rsid w:val="007D3E08"/>
    <w:rsid w:val="007D4504"/>
    <w:rsid w:val="007D6E3B"/>
    <w:rsid w:val="007D6FF0"/>
    <w:rsid w:val="007E04E9"/>
    <w:rsid w:val="007E05DB"/>
    <w:rsid w:val="007E0BB0"/>
    <w:rsid w:val="007E1467"/>
    <w:rsid w:val="007E1ACA"/>
    <w:rsid w:val="007F3730"/>
    <w:rsid w:val="007F3DDF"/>
    <w:rsid w:val="007F5015"/>
    <w:rsid w:val="007F52DA"/>
    <w:rsid w:val="00823414"/>
    <w:rsid w:val="00827A74"/>
    <w:rsid w:val="00835D83"/>
    <w:rsid w:val="00841309"/>
    <w:rsid w:val="00842854"/>
    <w:rsid w:val="00844AD9"/>
    <w:rsid w:val="00846474"/>
    <w:rsid w:val="008559A0"/>
    <w:rsid w:val="00860B80"/>
    <w:rsid w:val="008644D2"/>
    <w:rsid w:val="00870673"/>
    <w:rsid w:val="0087273E"/>
    <w:rsid w:val="00876BF0"/>
    <w:rsid w:val="00877A98"/>
    <w:rsid w:val="00882635"/>
    <w:rsid w:val="00882BA0"/>
    <w:rsid w:val="00882FA5"/>
    <w:rsid w:val="00883BC3"/>
    <w:rsid w:val="00893E83"/>
    <w:rsid w:val="00894320"/>
    <w:rsid w:val="00895FE6"/>
    <w:rsid w:val="00897DBB"/>
    <w:rsid w:val="008A2C1E"/>
    <w:rsid w:val="008A5613"/>
    <w:rsid w:val="008A6715"/>
    <w:rsid w:val="008A6B05"/>
    <w:rsid w:val="008B3251"/>
    <w:rsid w:val="008B43AC"/>
    <w:rsid w:val="008B6F86"/>
    <w:rsid w:val="008C434F"/>
    <w:rsid w:val="008C5723"/>
    <w:rsid w:val="008C6DDA"/>
    <w:rsid w:val="008C71AC"/>
    <w:rsid w:val="008E0FF2"/>
    <w:rsid w:val="008E186E"/>
    <w:rsid w:val="008E6B20"/>
    <w:rsid w:val="008F4DFD"/>
    <w:rsid w:val="008F5E06"/>
    <w:rsid w:val="009031A9"/>
    <w:rsid w:val="00916305"/>
    <w:rsid w:val="00920F7D"/>
    <w:rsid w:val="009223C7"/>
    <w:rsid w:val="009242EB"/>
    <w:rsid w:val="00930313"/>
    <w:rsid w:val="00931963"/>
    <w:rsid w:val="00934601"/>
    <w:rsid w:val="00935B09"/>
    <w:rsid w:val="0093737A"/>
    <w:rsid w:val="00942573"/>
    <w:rsid w:val="0094435E"/>
    <w:rsid w:val="0094446A"/>
    <w:rsid w:val="0094609A"/>
    <w:rsid w:val="00952DDD"/>
    <w:rsid w:val="00954DE1"/>
    <w:rsid w:val="00954E94"/>
    <w:rsid w:val="00963C2A"/>
    <w:rsid w:val="00964BC5"/>
    <w:rsid w:val="00976978"/>
    <w:rsid w:val="00983DC9"/>
    <w:rsid w:val="00991F73"/>
    <w:rsid w:val="00992D3C"/>
    <w:rsid w:val="009A000A"/>
    <w:rsid w:val="009A249C"/>
    <w:rsid w:val="009A75E6"/>
    <w:rsid w:val="009B1B6B"/>
    <w:rsid w:val="009B3978"/>
    <w:rsid w:val="009B3D12"/>
    <w:rsid w:val="009B3EDB"/>
    <w:rsid w:val="009B4D96"/>
    <w:rsid w:val="009B6AE4"/>
    <w:rsid w:val="009C0163"/>
    <w:rsid w:val="009C53F3"/>
    <w:rsid w:val="009C6BE9"/>
    <w:rsid w:val="009D1659"/>
    <w:rsid w:val="009E5A87"/>
    <w:rsid w:val="00A00B6A"/>
    <w:rsid w:val="00A01D02"/>
    <w:rsid w:val="00A052C8"/>
    <w:rsid w:val="00A12E72"/>
    <w:rsid w:val="00A1326C"/>
    <w:rsid w:val="00A2064D"/>
    <w:rsid w:val="00A22E69"/>
    <w:rsid w:val="00A234F9"/>
    <w:rsid w:val="00A30C9C"/>
    <w:rsid w:val="00A34E79"/>
    <w:rsid w:val="00A35738"/>
    <w:rsid w:val="00A3649D"/>
    <w:rsid w:val="00A368A5"/>
    <w:rsid w:val="00A36A56"/>
    <w:rsid w:val="00A37921"/>
    <w:rsid w:val="00A416CC"/>
    <w:rsid w:val="00A42F1A"/>
    <w:rsid w:val="00A46DF6"/>
    <w:rsid w:val="00A5127A"/>
    <w:rsid w:val="00A626C6"/>
    <w:rsid w:val="00A634E0"/>
    <w:rsid w:val="00A6623D"/>
    <w:rsid w:val="00A67CC3"/>
    <w:rsid w:val="00A737E7"/>
    <w:rsid w:val="00A752F6"/>
    <w:rsid w:val="00A820DA"/>
    <w:rsid w:val="00A87478"/>
    <w:rsid w:val="00A87AA0"/>
    <w:rsid w:val="00A918F8"/>
    <w:rsid w:val="00A91B9D"/>
    <w:rsid w:val="00A961F2"/>
    <w:rsid w:val="00AA227A"/>
    <w:rsid w:val="00AA6FEF"/>
    <w:rsid w:val="00AB47C2"/>
    <w:rsid w:val="00AB6B0B"/>
    <w:rsid w:val="00AD3422"/>
    <w:rsid w:val="00AD5530"/>
    <w:rsid w:val="00AE780D"/>
    <w:rsid w:val="00AF3B0C"/>
    <w:rsid w:val="00B01569"/>
    <w:rsid w:val="00B07CFA"/>
    <w:rsid w:val="00B13076"/>
    <w:rsid w:val="00B1310D"/>
    <w:rsid w:val="00B1317F"/>
    <w:rsid w:val="00B23BCA"/>
    <w:rsid w:val="00B26979"/>
    <w:rsid w:val="00B30001"/>
    <w:rsid w:val="00B31154"/>
    <w:rsid w:val="00B31829"/>
    <w:rsid w:val="00B34712"/>
    <w:rsid w:val="00B34A8C"/>
    <w:rsid w:val="00B406A9"/>
    <w:rsid w:val="00B42408"/>
    <w:rsid w:val="00B502CE"/>
    <w:rsid w:val="00B51FAB"/>
    <w:rsid w:val="00B5205A"/>
    <w:rsid w:val="00B64B45"/>
    <w:rsid w:val="00B65C62"/>
    <w:rsid w:val="00B80328"/>
    <w:rsid w:val="00B81223"/>
    <w:rsid w:val="00B81482"/>
    <w:rsid w:val="00B837DA"/>
    <w:rsid w:val="00B83B6F"/>
    <w:rsid w:val="00B921C8"/>
    <w:rsid w:val="00BA5A16"/>
    <w:rsid w:val="00BA628C"/>
    <w:rsid w:val="00BA63F0"/>
    <w:rsid w:val="00BA6910"/>
    <w:rsid w:val="00BB1252"/>
    <w:rsid w:val="00BC332F"/>
    <w:rsid w:val="00BD4911"/>
    <w:rsid w:val="00BD5985"/>
    <w:rsid w:val="00BE3A39"/>
    <w:rsid w:val="00BE5123"/>
    <w:rsid w:val="00BE67C5"/>
    <w:rsid w:val="00BE77C2"/>
    <w:rsid w:val="00BF09D4"/>
    <w:rsid w:val="00BF1CAB"/>
    <w:rsid w:val="00BF212A"/>
    <w:rsid w:val="00BF2F0C"/>
    <w:rsid w:val="00BF55F2"/>
    <w:rsid w:val="00BF5A3A"/>
    <w:rsid w:val="00BF7013"/>
    <w:rsid w:val="00C00225"/>
    <w:rsid w:val="00C02842"/>
    <w:rsid w:val="00C04A92"/>
    <w:rsid w:val="00C054D4"/>
    <w:rsid w:val="00C058BA"/>
    <w:rsid w:val="00C14D47"/>
    <w:rsid w:val="00C21213"/>
    <w:rsid w:val="00C21478"/>
    <w:rsid w:val="00C31F1F"/>
    <w:rsid w:val="00C374FB"/>
    <w:rsid w:val="00C41486"/>
    <w:rsid w:val="00C44AAB"/>
    <w:rsid w:val="00C450D3"/>
    <w:rsid w:val="00C45A27"/>
    <w:rsid w:val="00C53F1F"/>
    <w:rsid w:val="00C6357B"/>
    <w:rsid w:val="00C7241A"/>
    <w:rsid w:val="00C801C9"/>
    <w:rsid w:val="00C8105A"/>
    <w:rsid w:val="00C95DFA"/>
    <w:rsid w:val="00C96314"/>
    <w:rsid w:val="00CA0BEE"/>
    <w:rsid w:val="00CA7B10"/>
    <w:rsid w:val="00CB4BE5"/>
    <w:rsid w:val="00CB50C6"/>
    <w:rsid w:val="00CB5D82"/>
    <w:rsid w:val="00CB69FE"/>
    <w:rsid w:val="00CC2CFE"/>
    <w:rsid w:val="00CD118E"/>
    <w:rsid w:val="00CD1E42"/>
    <w:rsid w:val="00CD31C4"/>
    <w:rsid w:val="00CD3392"/>
    <w:rsid w:val="00CD37A3"/>
    <w:rsid w:val="00CD3E16"/>
    <w:rsid w:val="00CD42EA"/>
    <w:rsid w:val="00CD610C"/>
    <w:rsid w:val="00CF3022"/>
    <w:rsid w:val="00D01988"/>
    <w:rsid w:val="00D027D7"/>
    <w:rsid w:val="00D066AD"/>
    <w:rsid w:val="00D06E8F"/>
    <w:rsid w:val="00D14793"/>
    <w:rsid w:val="00D24796"/>
    <w:rsid w:val="00D2498A"/>
    <w:rsid w:val="00D25C35"/>
    <w:rsid w:val="00D30AB9"/>
    <w:rsid w:val="00D31A71"/>
    <w:rsid w:val="00D331FE"/>
    <w:rsid w:val="00D33347"/>
    <w:rsid w:val="00D401E4"/>
    <w:rsid w:val="00D43172"/>
    <w:rsid w:val="00D4407C"/>
    <w:rsid w:val="00D443D2"/>
    <w:rsid w:val="00D448F6"/>
    <w:rsid w:val="00D47276"/>
    <w:rsid w:val="00D5485E"/>
    <w:rsid w:val="00D549CB"/>
    <w:rsid w:val="00D54E66"/>
    <w:rsid w:val="00D56CC6"/>
    <w:rsid w:val="00D57699"/>
    <w:rsid w:val="00D6285B"/>
    <w:rsid w:val="00D6734A"/>
    <w:rsid w:val="00D67A39"/>
    <w:rsid w:val="00D67AA4"/>
    <w:rsid w:val="00D71368"/>
    <w:rsid w:val="00D770D4"/>
    <w:rsid w:val="00D77ED4"/>
    <w:rsid w:val="00D81BE3"/>
    <w:rsid w:val="00D8239D"/>
    <w:rsid w:val="00D84B24"/>
    <w:rsid w:val="00D91DFA"/>
    <w:rsid w:val="00D9399A"/>
    <w:rsid w:val="00D95018"/>
    <w:rsid w:val="00D97ABC"/>
    <w:rsid w:val="00DA0ADE"/>
    <w:rsid w:val="00DA3A0E"/>
    <w:rsid w:val="00DA42BB"/>
    <w:rsid w:val="00DB00D1"/>
    <w:rsid w:val="00DB3AF4"/>
    <w:rsid w:val="00DB764F"/>
    <w:rsid w:val="00DC3838"/>
    <w:rsid w:val="00DC4AAF"/>
    <w:rsid w:val="00DD22E7"/>
    <w:rsid w:val="00DD2BCD"/>
    <w:rsid w:val="00DD4B67"/>
    <w:rsid w:val="00DE3051"/>
    <w:rsid w:val="00DE76D7"/>
    <w:rsid w:val="00E01C5D"/>
    <w:rsid w:val="00E02723"/>
    <w:rsid w:val="00E05DBF"/>
    <w:rsid w:val="00E114CD"/>
    <w:rsid w:val="00E13FFB"/>
    <w:rsid w:val="00E208C2"/>
    <w:rsid w:val="00E227B5"/>
    <w:rsid w:val="00E228D1"/>
    <w:rsid w:val="00E30450"/>
    <w:rsid w:val="00E36741"/>
    <w:rsid w:val="00E37EFA"/>
    <w:rsid w:val="00E37FD7"/>
    <w:rsid w:val="00E417C1"/>
    <w:rsid w:val="00E45AA8"/>
    <w:rsid w:val="00E50881"/>
    <w:rsid w:val="00E57BFD"/>
    <w:rsid w:val="00E66FDF"/>
    <w:rsid w:val="00E67853"/>
    <w:rsid w:val="00E67A80"/>
    <w:rsid w:val="00E715B2"/>
    <w:rsid w:val="00E71603"/>
    <w:rsid w:val="00E73384"/>
    <w:rsid w:val="00E75245"/>
    <w:rsid w:val="00E86D36"/>
    <w:rsid w:val="00E90247"/>
    <w:rsid w:val="00E9077E"/>
    <w:rsid w:val="00E91FDA"/>
    <w:rsid w:val="00E97153"/>
    <w:rsid w:val="00E975B0"/>
    <w:rsid w:val="00E97633"/>
    <w:rsid w:val="00E9770F"/>
    <w:rsid w:val="00EA0F69"/>
    <w:rsid w:val="00EA57DA"/>
    <w:rsid w:val="00EA5C3E"/>
    <w:rsid w:val="00EA6F52"/>
    <w:rsid w:val="00EB2156"/>
    <w:rsid w:val="00EB3CF8"/>
    <w:rsid w:val="00EB7A53"/>
    <w:rsid w:val="00EC3D50"/>
    <w:rsid w:val="00EC5BDE"/>
    <w:rsid w:val="00EC6618"/>
    <w:rsid w:val="00ED22A9"/>
    <w:rsid w:val="00ED23F0"/>
    <w:rsid w:val="00ED30CB"/>
    <w:rsid w:val="00ED44D0"/>
    <w:rsid w:val="00EE42CE"/>
    <w:rsid w:val="00EE7E06"/>
    <w:rsid w:val="00EF77DE"/>
    <w:rsid w:val="00F04B65"/>
    <w:rsid w:val="00F15B51"/>
    <w:rsid w:val="00F23A65"/>
    <w:rsid w:val="00F25190"/>
    <w:rsid w:val="00F3118A"/>
    <w:rsid w:val="00F34AFC"/>
    <w:rsid w:val="00F37314"/>
    <w:rsid w:val="00F46C5A"/>
    <w:rsid w:val="00F47222"/>
    <w:rsid w:val="00F51BBA"/>
    <w:rsid w:val="00F539F6"/>
    <w:rsid w:val="00F564C9"/>
    <w:rsid w:val="00F613EB"/>
    <w:rsid w:val="00F64C80"/>
    <w:rsid w:val="00F65310"/>
    <w:rsid w:val="00F66DB3"/>
    <w:rsid w:val="00F71329"/>
    <w:rsid w:val="00F736DA"/>
    <w:rsid w:val="00F751FB"/>
    <w:rsid w:val="00F82A55"/>
    <w:rsid w:val="00F8472B"/>
    <w:rsid w:val="00F8545B"/>
    <w:rsid w:val="00F96188"/>
    <w:rsid w:val="00FA6DCE"/>
    <w:rsid w:val="00FC1BD4"/>
    <w:rsid w:val="00FC39B5"/>
    <w:rsid w:val="00FC49EE"/>
    <w:rsid w:val="00FC5530"/>
    <w:rsid w:val="00FD1376"/>
    <w:rsid w:val="00FD42B1"/>
    <w:rsid w:val="00FD5769"/>
    <w:rsid w:val="00FD6446"/>
    <w:rsid w:val="00FF0CEA"/>
    <w:rsid w:val="00FF36C1"/>
    <w:rsid w:val="00FF43E9"/>
    <w:rsid w:val="00FF52C3"/>
    <w:rsid w:val="011C548D"/>
    <w:rsid w:val="032E30F1"/>
    <w:rsid w:val="04BE6435"/>
    <w:rsid w:val="05ED11AE"/>
    <w:rsid w:val="082E4B22"/>
    <w:rsid w:val="0A403762"/>
    <w:rsid w:val="0E16492B"/>
    <w:rsid w:val="101238F7"/>
    <w:rsid w:val="10822AA7"/>
    <w:rsid w:val="11194DFE"/>
    <w:rsid w:val="14702298"/>
    <w:rsid w:val="15642288"/>
    <w:rsid w:val="1B76084D"/>
    <w:rsid w:val="224859B3"/>
    <w:rsid w:val="23A67089"/>
    <w:rsid w:val="257742F6"/>
    <w:rsid w:val="25F77C94"/>
    <w:rsid w:val="277A496E"/>
    <w:rsid w:val="28956E2C"/>
    <w:rsid w:val="29487EC1"/>
    <w:rsid w:val="2A077683"/>
    <w:rsid w:val="2C092592"/>
    <w:rsid w:val="2D8D2281"/>
    <w:rsid w:val="2E751F8E"/>
    <w:rsid w:val="2F7F5B5B"/>
    <w:rsid w:val="349B6859"/>
    <w:rsid w:val="395B2E0A"/>
    <w:rsid w:val="3A9D1111"/>
    <w:rsid w:val="3B1E7596"/>
    <w:rsid w:val="3C267C8F"/>
    <w:rsid w:val="3DE625BE"/>
    <w:rsid w:val="3F523440"/>
    <w:rsid w:val="3F924572"/>
    <w:rsid w:val="41625B57"/>
    <w:rsid w:val="45600E6D"/>
    <w:rsid w:val="46DD00BB"/>
    <w:rsid w:val="48D00FEF"/>
    <w:rsid w:val="4DC11866"/>
    <w:rsid w:val="51B74598"/>
    <w:rsid w:val="520776E6"/>
    <w:rsid w:val="54271315"/>
    <w:rsid w:val="555D06DA"/>
    <w:rsid w:val="59821A2E"/>
    <w:rsid w:val="5AE47193"/>
    <w:rsid w:val="628C0C34"/>
    <w:rsid w:val="65197684"/>
    <w:rsid w:val="66A7318F"/>
    <w:rsid w:val="680200FB"/>
    <w:rsid w:val="69041563"/>
    <w:rsid w:val="6A76562E"/>
    <w:rsid w:val="6B0F589F"/>
    <w:rsid w:val="6B6F233F"/>
    <w:rsid w:val="6CFA1323"/>
    <w:rsid w:val="6F772776"/>
    <w:rsid w:val="702B13D3"/>
    <w:rsid w:val="704B6B72"/>
    <w:rsid w:val="71333685"/>
    <w:rsid w:val="723F5C33"/>
    <w:rsid w:val="75947284"/>
    <w:rsid w:val="76817DC1"/>
    <w:rsid w:val="790D59A6"/>
    <w:rsid w:val="793102F4"/>
    <w:rsid w:val="7AF5626F"/>
    <w:rsid w:val="7FB704C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99" w:semiHidden="0" w:name="toc 4"/>
    <w:lsdException w:qFormat="1" w:uiPriority="99" w:semiHidden="0" w:name="toc 5"/>
    <w:lsdException w:qFormat="1" w:uiPriority="99" w:semiHidden="0" w:name="toc 6"/>
    <w:lsdException w:qFormat="1" w:uiPriority="99" w:semiHidden="0" w:name="toc 7"/>
    <w:lsdException w:qFormat="1" w:uiPriority="99" w:semiHidden="0" w:name="toc 8"/>
    <w:lsdException w:qFormat="1" w:uiPriority="9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qFormat="1" w:uiPriority="99" w:semiHidden="0" w:name="table of authorities"/>
    <w:lsdException w:uiPriority="99" w:name="macro"/>
    <w:lsdException w:uiPriority="99" w:name="toa heading"/>
    <w:lsdException w:qFormat="1" w:uiPriority="99" w:semiHidden="0" w:name="List"/>
    <w:lsdException w:qFormat="1" w:uiPriority="36" w:semiHidden="0" w:name="List Bullet"/>
    <w:lsdException w:uiPriority="99" w:name="List Number"/>
    <w:lsdException w:qFormat="1" w:uiPriority="99" w:semiHidden="0" w:name="List 2"/>
    <w:lsdException w:uiPriority="99" w:name="List 3"/>
    <w:lsdException w:uiPriority="99" w:name="List 4"/>
    <w:lsdException w:uiPriority="99" w:name="List 5"/>
    <w:lsdException w:qFormat="1" w:uiPriority="36" w:semiHidden="0" w:name="List Bullet 2"/>
    <w:lsdException w:qFormat="1" w:uiPriority="36" w:semiHidden="0" w:name="List Bullet 3"/>
    <w:lsdException w:qFormat="1" w:uiPriority="36" w:semiHidden="0" w:name="List Bullet 4"/>
    <w:lsdException w:qFormat="1" w:uiPriority="36" w:semiHidden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64" w:lineRule="auto"/>
    </w:pPr>
    <w:rPr>
      <w:rFonts w:cs="Times New Roman" w:asciiTheme="minorHAnsi" w:hAnsiTheme="minorHAnsi" w:eastAsiaTheme="minorEastAsia"/>
      <w:kern w:val="24"/>
      <w:sz w:val="23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44"/>
    <w:unhideWhenUsed/>
    <w:qFormat/>
    <w:uiPriority w:val="9"/>
    <w:pPr>
      <w:spacing w:before="300" w:after="80" w:line="240" w:lineRule="auto"/>
      <w:outlineLvl w:val="0"/>
    </w:pPr>
    <w:rPr>
      <w:rFonts w:asciiTheme="majorHAnsi" w:hAnsiTheme="majorHAnsi" w:eastAsiaTheme="majorEastAsia"/>
      <w:caps/>
      <w:color w:val="775F55" w:themeColor="text2"/>
      <w:sz w:val="32"/>
      <w:szCs w:val="32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link w:val="45"/>
    <w:unhideWhenUsed/>
    <w:qFormat/>
    <w:uiPriority w:val="9"/>
    <w:pPr>
      <w:spacing w:before="240" w:after="80"/>
      <w:outlineLvl w:val="1"/>
    </w:pPr>
    <w:rPr>
      <w:b/>
      <w:color w:val="94B6D2" w:themeColor="accent1"/>
      <w:spacing w:val="20"/>
      <w:sz w:val="28"/>
      <w:szCs w:val="28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6"/>
    <w:unhideWhenUsed/>
    <w:qFormat/>
    <w:uiPriority w:val="9"/>
    <w:pPr>
      <w:spacing w:before="240" w:after="60"/>
      <w:outlineLvl w:val="2"/>
    </w:pPr>
    <w:rPr>
      <w:b/>
      <w:color w:val="000000" w:themeColor="text1"/>
      <w:spacing w:val="10"/>
      <w:szCs w:val="24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55"/>
    <w:unhideWhenUsed/>
    <w:qFormat/>
    <w:uiPriority w:val="9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6">
    <w:name w:val="heading 5"/>
    <w:basedOn w:val="1"/>
    <w:next w:val="1"/>
    <w:link w:val="56"/>
    <w:unhideWhenUsed/>
    <w:qFormat/>
    <w:uiPriority w:val="9"/>
    <w:pPr>
      <w:spacing w:before="200" w:after="0"/>
      <w:outlineLvl w:val="4"/>
    </w:pPr>
    <w:rPr>
      <w:b/>
      <w:color w:val="775F55" w:themeColor="text2"/>
      <w:spacing w:val="10"/>
      <w:szCs w:val="26"/>
      <w14:textFill>
        <w14:solidFill>
          <w14:schemeClr w14:val="tx2"/>
        </w14:solidFill>
      </w14:textFill>
    </w:rPr>
  </w:style>
  <w:style w:type="paragraph" w:styleId="7">
    <w:name w:val="heading 6"/>
    <w:basedOn w:val="1"/>
    <w:next w:val="1"/>
    <w:link w:val="57"/>
    <w:unhideWhenUsed/>
    <w:qFormat/>
    <w:uiPriority w:val="9"/>
    <w:pPr>
      <w:spacing w:after="0"/>
      <w:outlineLvl w:val="5"/>
    </w:pPr>
    <w:rPr>
      <w:b/>
      <w:color w:val="DD8047" w:themeColor="accent2"/>
      <w:spacing w:val="10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58"/>
    <w:unhideWhenUsed/>
    <w:qFormat/>
    <w:uiPriority w:val="9"/>
    <w:pPr>
      <w:spacing w:after="0"/>
      <w:outlineLvl w:val="6"/>
    </w:pPr>
    <w:rPr>
      <w:smallCaps/>
      <w:color w:val="000000" w:themeColor="text1"/>
      <w:spacing w:val="10"/>
      <w14:textFill>
        <w14:solidFill>
          <w14:schemeClr w14:val="tx1"/>
        </w14:solidFill>
      </w14:textFill>
    </w:rPr>
  </w:style>
  <w:style w:type="paragraph" w:styleId="9">
    <w:name w:val="heading 8"/>
    <w:basedOn w:val="1"/>
    <w:next w:val="1"/>
    <w:link w:val="59"/>
    <w:unhideWhenUsed/>
    <w:qFormat/>
    <w:uiPriority w:val="9"/>
    <w:pPr>
      <w:spacing w:after="0"/>
      <w:outlineLvl w:val="7"/>
    </w:pPr>
    <w:rPr>
      <w:b/>
      <w:i/>
      <w:color w:val="94B6D2" w:themeColor="accent1"/>
      <w:spacing w:val="10"/>
      <w:sz w:val="24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60"/>
    <w:unhideWhenUsed/>
    <w:qFormat/>
    <w:uiPriority w:val="9"/>
    <w:pPr>
      <w:spacing w:after="0"/>
      <w:outlineLvl w:val="8"/>
    </w:pPr>
    <w:rPr>
      <w:b/>
      <w:caps/>
      <w:color w:val="A5AB81" w:themeColor="accent3"/>
      <w:spacing w:val="40"/>
      <w:sz w:val="20"/>
      <w14:textFill>
        <w14:solidFill>
          <w14:schemeClr w14:val="accent3"/>
        </w14:solidFill>
      </w14:textFill>
    </w:rPr>
  </w:style>
  <w:style w:type="character" w:default="1" w:styleId="37">
    <w:name w:val="Default Paragraph Font"/>
    <w:unhideWhenUsed/>
    <w:qFormat/>
    <w:uiPriority w:val="1"/>
  </w:style>
  <w:style w:type="table" w:default="1" w:styleId="4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99"/>
    <w:pPr>
      <w:tabs>
        <w:tab w:val="right" w:leader="dot" w:pos="8630"/>
      </w:tabs>
      <w:spacing w:after="40" w:line="240" w:lineRule="auto"/>
      <w:ind w:left="864"/>
    </w:pPr>
  </w:style>
  <w:style w:type="paragraph" w:styleId="12">
    <w:name w:val="table of authorities"/>
    <w:basedOn w:val="1"/>
    <w:next w:val="1"/>
    <w:unhideWhenUsed/>
    <w:qFormat/>
    <w:uiPriority w:val="99"/>
    <w:pPr>
      <w:ind w:left="220" w:hanging="220"/>
    </w:pPr>
  </w:style>
  <w:style w:type="paragraph" w:styleId="13">
    <w:name w:val="List Bullet 4"/>
    <w:basedOn w:val="1"/>
    <w:unhideWhenUsed/>
    <w:qFormat/>
    <w:uiPriority w:val="36"/>
    <w:pPr>
      <w:numPr>
        <w:ilvl w:val="0"/>
        <w:numId w:val="1"/>
      </w:numPr>
    </w:pPr>
    <w:rPr>
      <w:caps/>
      <w:spacing w:val="4"/>
    </w:rPr>
  </w:style>
  <w:style w:type="paragraph" w:styleId="14">
    <w:name w:val="caption"/>
    <w:basedOn w:val="1"/>
    <w:next w:val="1"/>
    <w:unhideWhenUsed/>
    <w:qFormat/>
    <w:uiPriority w:val="35"/>
    <w:rPr>
      <w:b/>
      <w:bCs/>
      <w:caps/>
      <w:sz w:val="16"/>
      <w:szCs w:val="16"/>
    </w:rPr>
  </w:style>
  <w:style w:type="paragraph" w:styleId="15">
    <w:name w:val="List Bullet"/>
    <w:basedOn w:val="1"/>
    <w:unhideWhenUsed/>
    <w:qFormat/>
    <w:uiPriority w:val="36"/>
    <w:pPr>
      <w:numPr>
        <w:ilvl w:val="0"/>
        <w:numId w:val="2"/>
      </w:numPr>
    </w:pPr>
    <w:rPr>
      <w:sz w:val="24"/>
    </w:rPr>
  </w:style>
  <w:style w:type="paragraph" w:styleId="16">
    <w:name w:val="Document Map"/>
    <w:basedOn w:val="1"/>
    <w:link w:val="79"/>
    <w:unhideWhenUsed/>
    <w:qFormat/>
    <w:uiPriority w:val="99"/>
    <w:rPr>
      <w:rFonts w:ascii="Heiti SC Light" w:eastAsia="Heiti SC Light"/>
      <w:sz w:val="24"/>
      <w:szCs w:val="24"/>
    </w:rPr>
  </w:style>
  <w:style w:type="paragraph" w:styleId="17">
    <w:name w:val="List Bullet 3"/>
    <w:basedOn w:val="1"/>
    <w:unhideWhenUsed/>
    <w:qFormat/>
    <w:uiPriority w:val="36"/>
    <w:pPr>
      <w:numPr>
        <w:ilvl w:val="0"/>
        <w:numId w:val="3"/>
      </w:numPr>
    </w:pPr>
    <w:rPr>
      <w:color w:val="DD8047" w:themeColor="accent2"/>
      <w14:textFill>
        <w14:solidFill>
          <w14:schemeClr w14:val="accent2"/>
        </w14:solidFill>
      </w14:textFill>
    </w:rPr>
  </w:style>
  <w:style w:type="paragraph" w:styleId="18">
    <w:name w:val="List 2"/>
    <w:basedOn w:val="1"/>
    <w:unhideWhenUsed/>
    <w:qFormat/>
    <w:uiPriority w:val="99"/>
    <w:pPr>
      <w:ind w:left="720" w:hanging="360"/>
    </w:pPr>
  </w:style>
  <w:style w:type="paragraph" w:styleId="19">
    <w:name w:val="List Bullet 2"/>
    <w:basedOn w:val="1"/>
    <w:unhideWhenUsed/>
    <w:qFormat/>
    <w:uiPriority w:val="36"/>
    <w:pPr>
      <w:numPr>
        <w:ilvl w:val="0"/>
        <w:numId w:val="4"/>
      </w:numPr>
    </w:pPr>
    <w:rPr>
      <w:color w:val="94B6D2" w:themeColor="accent1"/>
      <w14:textFill>
        <w14:solidFill>
          <w14:schemeClr w14:val="accent1"/>
        </w14:solidFill>
      </w14:textFill>
    </w:rPr>
  </w:style>
  <w:style w:type="paragraph" w:styleId="20">
    <w:name w:val="toc 5"/>
    <w:basedOn w:val="1"/>
    <w:next w:val="1"/>
    <w:unhideWhenUsed/>
    <w:qFormat/>
    <w:uiPriority w:val="99"/>
    <w:pPr>
      <w:tabs>
        <w:tab w:val="right" w:leader="dot" w:pos="8630"/>
      </w:tabs>
      <w:spacing w:after="40" w:line="240" w:lineRule="auto"/>
      <w:ind w:left="576"/>
    </w:pPr>
  </w:style>
  <w:style w:type="paragraph" w:styleId="21">
    <w:name w:val="toc 3"/>
    <w:basedOn w:val="1"/>
    <w:next w:val="1"/>
    <w:unhideWhenUsed/>
    <w:qFormat/>
    <w:uiPriority w:val="39"/>
    <w:pPr>
      <w:tabs>
        <w:tab w:val="right" w:leader="dot" w:pos="8630"/>
      </w:tabs>
      <w:spacing w:after="40" w:line="240" w:lineRule="auto"/>
      <w:ind w:left="288"/>
    </w:pPr>
  </w:style>
  <w:style w:type="paragraph" w:styleId="22">
    <w:name w:val="List Bullet 5"/>
    <w:basedOn w:val="1"/>
    <w:unhideWhenUsed/>
    <w:qFormat/>
    <w:uiPriority w:val="36"/>
    <w:pPr>
      <w:numPr>
        <w:ilvl w:val="0"/>
        <w:numId w:val="5"/>
      </w:numPr>
    </w:pPr>
  </w:style>
  <w:style w:type="paragraph" w:styleId="23">
    <w:name w:val="toc 8"/>
    <w:basedOn w:val="1"/>
    <w:next w:val="1"/>
    <w:unhideWhenUsed/>
    <w:qFormat/>
    <w:uiPriority w:val="99"/>
    <w:pPr>
      <w:tabs>
        <w:tab w:val="right" w:leader="dot" w:pos="8630"/>
      </w:tabs>
      <w:spacing w:after="40" w:line="240" w:lineRule="auto"/>
      <w:ind w:left="1008"/>
    </w:pPr>
  </w:style>
  <w:style w:type="paragraph" w:styleId="24">
    <w:name w:val="Balloon Text"/>
    <w:basedOn w:val="1"/>
    <w:link w:val="53"/>
    <w:unhideWhenUsed/>
    <w:qFormat/>
    <w:uiPriority w:val="99"/>
    <w:rPr>
      <w:rFonts w:ascii="Tahoma" w:hAnsi="Tahoma" w:eastAsia="Tahoma" w:cs="Tahoma"/>
      <w:sz w:val="16"/>
      <w:szCs w:val="16"/>
    </w:rPr>
  </w:style>
  <w:style w:type="paragraph" w:styleId="25">
    <w:name w:val="footer"/>
    <w:basedOn w:val="1"/>
    <w:link w:val="47"/>
    <w:unhideWhenUsed/>
    <w:qFormat/>
    <w:uiPriority w:val="99"/>
    <w:pPr>
      <w:tabs>
        <w:tab w:val="center" w:pos="4320"/>
        <w:tab w:val="right" w:pos="8640"/>
      </w:tabs>
    </w:pPr>
  </w:style>
  <w:style w:type="paragraph" w:styleId="26">
    <w:name w:val="header"/>
    <w:basedOn w:val="1"/>
    <w:link w:val="48"/>
    <w:unhideWhenUsed/>
    <w:qFormat/>
    <w:uiPriority w:val="99"/>
    <w:pPr>
      <w:tabs>
        <w:tab w:val="center" w:pos="4320"/>
        <w:tab w:val="right" w:pos="8640"/>
      </w:tabs>
    </w:pPr>
  </w:style>
  <w:style w:type="paragraph" w:styleId="27">
    <w:name w:val="toc 1"/>
    <w:basedOn w:val="1"/>
    <w:next w:val="1"/>
    <w:unhideWhenUsed/>
    <w:qFormat/>
    <w:uiPriority w:val="39"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  <w14:textFill>
        <w14:solidFill>
          <w14:schemeClr w14:val="tx2"/>
        </w14:solidFill>
      </w14:textFill>
    </w:rPr>
  </w:style>
  <w:style w:type="paragraph" w:styleId="28">
    <w:name w:val="toc 4"/>
    <w:basedOn w:val="1"/>
    <w:next w:val="1"/>
    <w:unhideWhenUsed/>
    <w:qFormat/>
    <w:uiPriority w:val="99"/>
    <w:pPr>
      <w:tabs>
        <w:tab w:val="right" w:leader="dot" w:pos="8630"/>
      </w:tabs>
      <w:spacing w:after="40" w:line="240" w:lineRule="auto"/>
      <w:ind w:left="432"/>
    </w:pPr>
  </w:style>
  <w:style w:type="paragraph" w:styleId="29">
    <w:name w:val="Subtitle"/>
    <w:basedOn w:val="1"/>
    <w:link w:val="51"/>
    <w:qFormat/>
    <w:uiPriority w:val="11"/>
    <w:pPr>
      <w:spacing w:after="720" w:line="240" w:lineRule="auto"/>
    </w:pPr>
    <w:rPr>
      <w:rFonts w:asciiTheme="majorHAnsi" w:hAnsiTheme="majorHAnsi" w:eastAsiaTheme="majorEastAsia"/>
      <w:b/>
      <w:caps/>
      <w:color w:val="DD8047" w:themeColor="accent2"/>
      <w:spacing w:val="50"/>
      <w:sz w:val="24"/>
      <w:szCs w:val="24"/>
      <w14:textFill>
        <w14:solidFill>
          <w14:schemeClr w14:val="accent2"/>
        </w14:solidFill>
      </w14:textFill>
    </w:rPr>
  </w:style>
  <w:style w:type="paragraph" w:styleId="30">
    <w:name w:val="List"/>
    <w:basedOn w:val="1"/>
    <w:unhideWhenUsed/>
    <w:qFormat/>
    <w:uiPriority w:val="99"/>
    <w:pPr>
      <w:ind w:left="360" w:hanging="360"/>
    </w:pPr>
  </w:style>
  <w:style w:type="paragraph" w:styleId="31">
    <w:name w:val="toc 6"/>
    <w:basedOn w:val="1"/>
    <w:next w:val="1"/>
    <w:unhideWhenUsed/>
    <w:qFormat/>
    <w:uiPriority w:val="99"/>
    <w:pPr>
      <w:tabs>
        <w:tab w:val="right" w:leader="dot" w:pos="8630"/>
      </w:tabs>
      <w:spacing w:after="40" w:line="240" w:lineRule="auto"/>
      <w:ind w:left="720"/>
    </w:pPr>
  </w:style>
  <w:style w:type="paragraph" w:styleId="32">
    <w:name w:val="toc 2"/>
    <w:basedOn w:val="1"/>
    <w:next w:val="1"/>
    <w:unhideWhenUsed/>
    <w:qFormat/>
    <w:uiPriority w:val="39"/>
    <w:pPr>
      <w:tabs>
        <w:tab w:val="right" w:leader="dot" w:pos="8630"/>
      </w:tabs>
      <w:spacing w:after="40" w:line="240" w:lineRule="auto"/>
      <w:ind w:left="144"/>
    </w:pPr>
  </w:style>
  <w:style w:type="paragraph" w:styleId="33">
    <w:name w:val="toc 9"/>
    <w:basedOn w:val="1"/>
    <w:next w:val="1"/>
    <w:unhideWhenUsed/>
    <w:qFormat/>
    <w:uiPriority w:val="99"/>
    <w:pPr>
      <w:tabs>
        <w:tab w:val="right" w:leader="dot" w:pos="8630"/>
      </w:tabs>
      <w:spacing w:after="40" w:line="240" w:lineRule="auto"/>
      <w:ind w:left="1152"/>
    </w:pPr>
  </w:style>
  <w:style w:type="paragraph" w:styleId="34">
    <w:name w:val="HTML Preformatted"/>
    <w:basedOn w:val="1"/>
    <w:link w:val="7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kern w:val="0"/>
      <w:sz w:val="24"/>
      <w:szCs w:val="24"/>
      <w14:ligatures w14:val="none"/>
    </w:rPr>
  </w:style>
  <w:style w:type="paragraph" w:styleId="35">
    <w:name w:val="Normal (Web)"/>
    <w:basedOn w:val="1"/>
    <w:qFormat/>
    <w:uiPriority w:val="0"/>
    <w:pPr>
      <w:widowControl w:val="0"/>
      <w:spacing w:before="100" w:beforeAutospacing="1" w:after="100" w:afterAutospacing="1" w:line="240" w:lineRule="auto"/>
    </w:pPr>
    <w:rPr>
      <w:rFonts w:ascii="Calibri" w:hAnsi="Calibri" w:eastAsia="宋体"/>
      <w:kern w:val="0"/>
      <w:sz w:val="24"/>
      <w:szCs w:val="24"/>
      <w14:ligatures w14:val="none"/>
    </w:rPr>
  </w:style>
  <w:style w:type="paragraph" w:styleId="36">
    <w:name w:val="Title"/>
    <w:basedOn w:val="1"/>
    <w:link w:val="52"/>
    <w:qFormat/>
    <w:uiPriority w:val="10"/>
    <w:pPr>
      <w:spacing w:after="0" w:line="240" w:lineRule="auto"/>
    </w:pPr>
    <w:rPr>
      <w:color w:val="775F55" w:themeColor="text2"/>
      <w:sz w:val="72"/>
      <w:szCs w:val="72"/>
      <w14:textFill>
        <w14:solidFill>
          <w14:schemeClr w14:val="tx2"/>
        </w14:solidFill>
      </w14:textFill>
    </w:rPr>
  </w:style>
  <w:style w:type="character" w:styleId="38">
    <w:name w:val="Strong"/>
    <w:qFormat/>
    <w:uiPriority w:val="0"/>
    <w:rPr>
      <w:rFonts w:asciiTheme="minorHAnsi" w:hAnsiTheme="minorHAnsi" w:eastAsiaTheme="minorEastAsia"/>
      <w:b/>
      <w:color w:val="DD8047" w:themeColor="accent2"/>
      <w14:textFill>
        <w14:solidFill>
          <w14:schemeClr w14:val="accent2"/>
        </w14:solidFill>
      </w14:textFill>
    </w:rPr>
  </w:style>
  <w:style w:type="character" w:styleId="39">
    <w:name w:val="Emphasis"/>
    <w:qFormat/>
    <w:uiPriority w:val="20"/>
    <w:rPr>
      <w:rFonts w:asciiTheme="minorHAnsi" w:hAnsiTheme="minorHAnsi" w:eastAsiaTheme="minorEastAsia"/>
      <w:b/>
      <w:i/>
      <w:color w:val="775F55" w:themeColor="text2"/>
      <w:spacing w:val="10"/>
      <w:sz w:val="23"/>
      <w14:textFill>
        <w14:solidFill>
          <w14:schemeClr w14:val="tx2"/>
        </w14:solidFill>
      </w14:textFill>
    </w:rPr>
  </w:style>
  <w:style w:type="character" w:styleId="40">
    <w:name w:val="Hyperlink"/>
    <w:basedOn w:val="37"/>
    <w:unhideWhenUsed/>
    <w:qFormat/>
    <w:uiPriority w:val="99"/>
    <w:rPr>
      <w:color w:val="F7B615" w:themeColor="hyperlink"/>
      <w:u w:val="single"/>
      <w14:textFill>
        <w14:solidFill>
          <w14:schemeClr w14:val="hlink"/>
        </w14:solidFill>
      </w14:textFill>
    </w:rPr>
  </w:style>
  <w:style w:type="character" w:styleId="41">
    <w:name w:val="HTML Code"/>
    <w:qFormat/>
    <w:uiPriority w:val="99"/>
    <w:rPr>
      <w:rFonts w:ascii="Courier New" w:hAnsi="Courier New"/>
      <w:sz w:val="20"/>
    </w:rPr>
  </w:style>
  <w:style w:type="table" w:styleId="43">
    <w:name w:val="Table Grid"/>
    <w:basedOn w:val="42"/>
    <w:qFormat/>
    <w:uiPriority w:val="1"/>
    <w:rPr>
      <w:rFonts w:cstheme="minorBidi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4">
    <w:name w:val="标题 1字符"/>
    <w:basedOn w:val="37"/>
    <w:link w:val="2"/>
    <w:qFormat/>
    <w:uiPriority w:val="9"/>
    <w:rPr>
      <w:rFonts w:cs="Times New Roman" w:asciiTheme="majorHAnsi" w:hAnsiTheme="majorHAnsi" w:eastAsiaTheme="majorEastAsia"/>
      <w:caps/>
      <w:color w:val="775F55" w:themeColor="text2"/>
      <w:sz w:val="32"/>
      <w:szCs w:val="32"/>
      <w14:textFill>
        <w14:solidFill>
          <w14:schemeClr w14:val="tx2"/>
        </w14:solidFill>
      </w14:textFill>
    </w:rPr>
  </w:style>
  <w:style w:type="character" w:customStyle="1" w:styleId="45">
    <w:name w:val="标题 2字符"/>
    <w:basedOn w:val="37"/>
    <w:link w:val="3"/>
    <w:qFormat/>
    <w:uiPriority w:val="9"/>
    <w:rPr>
      <w:rFonts w:cs="Times New Roman"/>
      <w:b/>
      <w:color w:val="94B6D2" w:themeColor="accent1"/>
      <w:spacing w:val="20"/>
      <w:sz w:val="28"/>
      <w:szCs w:val="28"/>
      <w14:textFill>
        <w14:solidFill>
          <w14:schemeClr w14:val="accent1"/>
        </w14:solidFill>
      </w14:textFill>
    </w:rPr>
  </w:style>
  <w:style w:type="character" w:customStyle="1" w:styleId="46">
    <w:name w:val="标题 3字符"/>
    <w:basedOn w:val="37"/>
    <w:link w:val="4"/>
    <w:qFormat/>
    <w:uiPriority w:val="9"/>
    <w:rPr>
      <w:rFonts w:cs="Times New Roman"/>
      <w:b/>
      <w:color w:val="000000" w:themeColor="text1"/>
      <w:spacing w:val="10"/>
      <w:sz w:val="23"/>
      <w:szCs w:val="23"/>
      <w14:textFill>
        <w14:solidFill>
          <w14:schemeClr w14:val="tx1"/>
        </w14:solidFill>
      </w14:textFill>
    </w:rPr>
  </w:style>
  <w:style w:type="character" w:customStyle="1" w:styleId="47">
    <w:name w:val="页脚字符"/>
    <w:basedOn w:val="37"/>
    <w:link w:val="25"/>
    <w:qFormat/>
    <w:uiPriority w:val="99"/>
    <w:rPr>
      <w:rFonts w:cs="Times New Roman"/>
      <w:sz w:val="23"/>
      <w:szCs w:val="23"/>
    </w:rPr>
  </w:style>
  <w:style w:type="character" w:customStyle="1" w:styleId="48">
    <w:name w:val="页眉字符"/>
    <w:basedOn w:val="37"/>
    <w:link w:val="26"/>
    <w:qFormat/>
    <w:uiPriority w:val="99"/>
    <w:rPr>
      <w:rFonts w:cs="Times New Roman"/>
      <w:sz w:val="23"/>
      <w:szCs w:val="23"/>
    </w:rPr>
  </w:style>
  <w:style w:type="paragraph" w:customStyle="1" w:styleId="49">
    <w:name w:val="明显引用1"/>
    <w:basedOn w:val="1"/>
    <w:link w:val="50"/>
    <w:qFormat/>
    <w:uiPriority w:val="30"/>
    <w:pPr>
      <w:pBdr>
        <w:top w:val="double" w:color="DD8047" w:themeColor="accent2" w:sz="12" w:space="10"/>
        <w:left w:val="double" w:color="DD8047" w:themeColor="accent2" w:sz="12" w:space="10"/>
        <w:bottom w:val="double" w:color="DD8047" w:themeColor="accent2" w:sz="12" w:space="10"/>
        <w:right w:val="double" w:color="DD8047" w:themeColor="accent2" w:sz="12" w:space="10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  <w14:textFill>
        <w14:solidFill>
          <w14:schemeClr w14:val="accent2"/>
        </w14:solidFill>
      </w14:textFill>
    </w:rPr>
  </w:style>
  <w:style w:type="character" w:customStyle="1" w:styleId="50">
    <w:name w:val="明显引用 字符"/>
    <w:basedOn w:val="37"/>
    <w:link w:val="49"/>
    <w:qFormat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  <w14:textFill>
        <w14:solidFill>
          <w14:schemeClr w14:val="accent2"/>
        </w14:solidFill>
      </w14:textFill>
    </w:rPr>
  </w:style>
  <w:style w:type="character" w:customStyle="1" w:styleId="51">
    <w:name w:val="副标题字符"/>
    <w:basedOn w:val="37"/>
    <w:link w:val="29"/>
    <w:qFormat/>
    <w:uiPriority w:val="11"/>
    <w:rPr>
      <w:rFonts w:cs="Times New Roman" w:asciiTheme="majorHAnsi" w:hAnsiTheme="majorHAnsi" w:eastAsiaTheme="majorEastAsia"/>
      <w:b/>
      <w:caps/>
      <w:color w:val="DD8047" w:themeColor="accent2"/>
      <w:spacing w:val="50"/>
      <w:sz w:val="24"/>
      <w14:textFill>
        <w14:solidFill>
          <w14:schemeClr w14:val="accent2"/>
        </w14:solidFill>
      </w14:textFill>
    </w:rPr>
  </w:style>
  <w:style w:type="character" w:customStyle="1" w:styleId="52">
    <w:name w:val="标题字符"/>
    <w:basedOn w:val="37"/>
    <w:link w:val="36"/>
    <w:qFormat/>
    <w:uiPriority w:val="10"/>
    <w:rPr>
      <w:rFonts w:cs="Times New Roman"/>
      <w:color w:val="775F55" w:themeColor="text2"/>
      <w:sz w:val="72"/>
      <w:szCs w:val="72"/>
      <w14:textFill>
        <w14:solidFill>
          <w14:schemeClr w14:val="tx2"/>
        </w14:solidFill>
      </w14:textFill>
    </w:rPr>
  </w:style>
  <w:style w:type="character" w:customStyle="1" w:styleId="53">
    <w:name w:val="批注框文本字符"/>
    <w:basedOn w:val="37"/>
    <w:link w:val="24"/>
    <w:semiHidden/>
    <w:qFormat/>
    <w:uiPriority w:val="99"/>
    <w:rPr>
      <w:rFonts w:ascii="Tahoma" w:hAnsi="Tahoma" w:eastAsia="Tahoma" w:cs="Tahoma"/>
      <w:sz w:val="16"/>
      <w:szCs w:val="16"/>
    </w:rPr>
  </w:style>
  <w:style w:type="character" w:customStyle="1" w:styleId="54">
    <w:name w:val="书籍标题1"/>
    <w:basedOn w:val="37"/>
    <w:qFormat/>
    <w:uiPriority w:val="33"/>
    <w:rPr>
      <w:rFonts w:cs="Times New Roman" w:asciiTheme="minorHAnsi" w:hAnsiTheme="minorHAnsi" w:eastAsiaTheme="minorEastAsia"/>
      <w:i/>
      <w:color w:val="775F55" w:themeColor="text2"/>
      <w:sz w:val="23"/>
      <w:szCs w:val="23"/>
      <w14:textFill>
        <w14:solidFill>
          <w14:schemeClr w14:val="tx2"/>
        </w14:solidFill>
      </w14:textFill>
    </w:rPr>
  </w:style>
  <w:style w:type="character" w:customStyle="1" w:styleId="55">
    <w:name w:val="标题 4字符"/>
    <w:basedOn w:val="37"/>
    <w:link w:val="5"/>
    <w:qFormat/>
    <w:uiPriority w:val="9"/>
    <w:rPr>
      <w:rFonts w:cs="Times New Roman"/>
      <w:caps/>
      <w:spacing w:val="14"/>
    </w:rPr>
  </w:style>
  <w:style w:type="character" w:customStyle="1" w:styleId="56">
    <w:name w:val="标题 5字符"/>
    <w:basedOn w:val="37"/>
    <w:link w:val="6"/>
    <w:semiHidden/>
    <w:qFormat/>
    <w:uiPriority w:val="9"/>
    <w:rPr>
      <w:rFonts w:cs="Times New Roman"/>
      <w:b/>
      <w:color w:val="775F55" w:themeColor="text2"/>
      <w:spacing w:val="10"/>
      <w:sz w:val="23"/>
      <w:szCs w:val="23"/>
      <w14:textFill>
        <w14:solidFill>
          <w14:schemeClr w14:val="tx2"/>
        </w14:solidFill>
      </w14:textFill>
    </w:rPr>
  </w:style>
  <w:style w:type="character" w:customStyle="1" w:styleId="57">
    <w:name w:val="标题 6字符"/>
    <w:basedOn w:val="37"/>
    <w:link w:val="7"/>
    <w:semiHidden/>
    <w:qFormat/>
    <w:uiPriority w:val="9"/>
    <w:rPr>
      <w:rFonts w:cs="Times New Roman"/>
      <w:b/>
      <w:color w:val="DD8047" w:themeColor="accent2"/>
      <w:spacing w:val="10"/>
      <w:sz w:val="23"/>
      <w:szCs w:val="23"/>
      <w14:textFill>
        <w14:solidFill>
          <w14:schemeClr w14:val="accent2"/>
        </w14:solidFill>
      </w14:textFill>
    </w:rPr>
  </w:style>
  <w:style w:type="character" w:customStyle="1" w:styleId="58">
    <w:name w:val="标题 7字符"/>
    <w:basedOn w:val="37"/>
    <w:link w:val="8"/>
    <w:semiHidden/>
    <w:qFormat/>
    <w:uiPriority w:val="9"/>
    <w:rPr>
      <w:rFonts w:cs="Times New Roman"/>
      <w:smallCaps/>
      <w:color w:val="000000" w:themeColor="text1"/>
      <w:spacing w:val="10"/>
      <w:sz w:val="23"/>
      <w:szCs w:val="23"/>
      <w14:textFill>
        <w14:solidFill>
          <w14:schemeClr w14:val="tx1"/>
        </w14:solidFill>
      </w14:textFill>
    </w:rPr>
  </w:style>
  <w:style w:type="character" w:customStyle="1" w:styleId="59">
    <w:name w:val="标题 8字符"/>
    <w:basedOn w:val="37"/>
    <w:link w:val="9"/>
    <w:semiHidden/>
    <w:qFormat/>
    <w:uiPriority w:val="9"/>
    <w:rPr>
      <w:rFonts w:cs="Times New Roman"/>
      <w:b/>
      <w:i/>
      <w:color w:val="94B6D2" w:themeColor="accent1"/>
      <w:spacing w:val="10"/>
      <w:sz w:val="24"/>
      <w:szCs w:val="24"/>
      <w14:textFill>
        <w14:solidFill>
          <w14:schemeClr w14:val="accent1"/>
        </w14:solidFill>
      </w14:textFill>
    </w:rPr>
  </w:style>
  <w:style w:type="character" w:customStyle="1" w:styleId="60">
    <w:name w:val="标题 9字符"/>
    <w:basedOn w:val="37"/>
    <w:link w:val="10"/>
    <w:semiHidden/>
    <w:qFormat/>
    <w:uiPriority w:val="9"/>
    <w:rPr>
      <w:rFonts w:cs="Times New Roman"/>
      <w:b/>
      <w:caps/>
      <w:color w:val="A5AB81" w:themeColor="accent3"/>
      <w:spacing w:val="40"/>
      <w:sz w:val="20"/>
      <w:szCs w:val="20"/>
      <w14:textFill>
        <w14:solidFill>
          <w14:schemeClr w14:val="accent3"/>
        </w14:solidFill>
      </w14:textFill>
    </w:rPr>
  </w:style>
  <w:style w:type="character" w:customStyle="1" w:styleId="61">
    <w:name w:val="明显强调1"/>
    <w:basedOn w:val="37"/>
    <w:qFormat/>
    <w:uiPriority w:val="21"/>
    <w:rPr>
      <w:rFonts w:asciiTheme="minorHAnsi" w:hAnsiTheme="minorHAnsi" w:eastAsiaTheme="minorEastAsia"/>
      <w:b/>
      <w:color w:val="DD8047" w:themeColor="accent2"/>
      <w:spacing w:val="10"/>
      <w:w w:val="100"/>
      <w:kern w:val="0"/>
      <w:position w:val="0"/>
      <w:sz w:val="23"/>
      <w:vertAlign w:val="baseline"/>
      <w14:textFill>
        <w14:solidFill>
          <w14:schemeClr w14:val="accent2"/>
        </w14:solidFill>
      </w14:textFill>
    </w:rPr>
  </w:style>
  <w:style w:type="character" w:customStyle="1" w:styleId="62">
    <w:name w:val="明显参考1"/>
    <w:basedOn w:val="37"/>
    <w:qFormat/>
    <w:uiPriority w:val="32"/>
    <w:rPr>
      <w:rFonts w:asciiTheme="minorHAnsi" w:hAnsiTheme="minorHAnsi" w:eastAsiaTheme="minorEastAsia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14:textFill>
        <w14:solidFill>
          <w14:schemeClr w14:val="accent1"/>
        </w14:solidFill>
      </w14:textFill>
    </w:rPr>
  </w:style>
  <w:style w:type="paragraph" w:customStyle="1" w:styleId="63">
    <w:name w:val="列出段落1"/>
    <w:basedOn w:val="1"/>
    <w:unhideWhenUsed/>
    <w:qFormat/>
    <w:uiPriority w:val="34"/>
    <w:pPr>
      <w:ind w:left="720"/>
      <w:contextualSpacing/>
    </w:pPr>
  </w:style>
  <w:style w:type="paragraph" w:customStyle="1" w:styleId="64">
    <w:name w:val="无间距1"/>
    <w:basedOn w:val="1"/>
    <w:qFormat/>
    <w:uiPriority w:val="99"/>
    <w:pPr>
      <w:spacing w:after="0" w:line="240" w:lineRule="auto"/>
    </w:pPr>
  </w:style>
  <w:style w:type="character" w:customStyle="1" w:styleId="65">
    <w:name w:val="占位符文本1"/>
    <w:basedOn w:val="37"/>
    <w:unhideWhenUsed/>
    <w:qFormat/>
    <w:uiPriority w:val="99"/>
    <w:rPr>
      <w:color w:val="808080"/>
    </w:rPr>
  </w:style>
  <w:style w:type="paragraph" w:customStyle="1" w:styleId="66">
    <w:name w:val="引用1"/>
    <w:basedOn w:val="1"/>
    <w:link w:val="67"/>
    <w:qFormat/>
    <w:uiPriority w:val="29"/>
    <w:rPr>
      <w:i/>
      <w:smallCaps/>
      <w:color w:val="775F55" w:themeColor="text2"/>
      <w:spacing w:val="6"/>
      <w14:textFill>
        <w14:solidFill>
          <w14:schemeClr w14:val="tx2"/>
        </w14:solidFill>
      </w14:textFill>
    </w:rPr>
  </w:style>
  <w:style w:type="character" w:customStyle="1" w:styleId="67">
    <w:name w:val="引用 字符"/>
    <w:basedOn w:val="37"/>
    <w:link w:val="66"/>
    <w:qFormat/>
    <w:uiPriority w:val="29"/>
    <w:rPr>
      <w:rFonts w:cs="Times New Roman"/>
      <w:i/>
      <w:smallCaps/>
      <w:color w:val="775F55" w:themeColor="text2"/>
      <w:spacing w:val="6"/>
      <w:sz w:val="23"/>
      <w:szCs w:val="23"/>
      <w14:textFill>
        <w14:solidFill>
          <w14:schemeClr w14:val="tx2"/>
        </w14:solidFill>
      </w14:textFill>
    </w:rPr>
  </w:style>
  <w:style w:type="character" w:customStyle="1" w:styleId="68">
    <w:name w:val="不明显强调1"/>
    <w:basedOn w:val="37"/>
    <w:qFormat/>
    <w:uiPriority w:val="19"/>
    <w:rPr>
      <w:rFonts w:asciiTheme="minorHAnsi" w:hAnsiTheme="minorHAnsi" w:eastAsiaTheme="minorEastAsia"/>
      <w:i/>
      <w:sz w:val="23"/>
    </w:rPr>
  </w:style>
  <w:style w:type="character" w:customStyle="1" w:styleId="69">
    <w:name w:val="不明显参考1"/>
    <w:basedOn w:val="37"/>
    <w:qFormat/>
    <w:uiPriority w:val="31"/>
    <w:rPr>
      <w:rFonts w:asciiTheme="minorHAnsi" w:hAnsiTheme="minorHAnsi" w:eastAsiaTheme="minorEastAsia"/>
      <w:b/>
      <w:i/>
      <w:color w:val="775F55" w:themeColor="text2"/>
      <w:sz w:val="23"/>
      <w14:textFill>
        <w14:solidFill>
          <w14:schemeClr w14:val="tx2"/>
        </w14:solidFill>
      </w14:textFill>
    </w:rPr>
  </w:style>
  <w:style w:type="paragraph" w:customStyle="1" w:styleId="70">
    <w:name w:val="类别"/>
    <w:basedOn w:val="1"/>
    <w:qFormat/>
    <w:uiPriority w:val="49"/>
    <w:pPr>
      <w:spacing w:after="0"/>
    </w:pPr>
    <w:rPr>
      <w:b/>
      <w:sz w:val="24"/>
      <w:szCs w:val="24"/>
    </w:rPr>
  </w:style>
  <w:style w:type="paragraph" w:customStyle="1" w:styleId="71">
    <w:name w:val="公司名称"/>
    <w:basedOn w:val="1"/>
    <w:qFormat/>
    <w:uiPriority w:val="49"/>
    <w:pPr>
      <w:spacing w:after="0"/>
    </w:pPr>
    <w:rPr>
      <w:rFonts w:cstheme="minorBidi"/>
      <w:sz w:val="36"/>
      <w:szCs w:val="36"/>
    </w:rPr>
  </w:style>
  <w:style w:type="paragraph" w:customStyle="1" w:styleId="72">
    <w:name w:val="页脚偶数"/>
    <w:basedOn w:val="1"/>
    <w:unhideWhenUsed/>
    <w:qFormat/>
    <w:uiPriority w:val="0"/>
    <w:pPr>
      <w:pBdr>
        <w:top w:val="single" w:color="94B6D2" w:themeColor="accent1" w:sz="4" w:space="1"/>
      </w:pBdr>
    </w:pPr>
    <w:rPr>
      <w:color w:val="775F55" w:themeColor="text2"/>
      <w:sz w:val="20"/>
      <w14:textFill>
        <w14:solidFill>
          <w14:schemeClr w14:val="tx2"/>
        </w14:solidFill>
      </w14:textFill>
    </w:rPr>
  </w:style>
  <w:style w:type="paragraph" w:customStyle="1" w:styleId="73">
    <w:name w:val="奇数页脚"/>
    <w:basedOn w:val="1"/>
    <w:unhideWhenUsed/>
    <w:qFormat/>
    <w:uiPriority w:val="0"/>
    <w:pPr>
      <w:pBdr>
        <w:top w:val="single" w:color="94B6D2" w:themeColor="accent1" w:sz="4" w:space="1"/>
      </w:pBdr>
      <w:jc w:val="right"/>
    </w:pPr>
    <w:rPr>
      <w:color w:val="775F55" w:themeColor="text2"/>
      <w:sz w:val="20"/>
      <w14:textFill>
        <w14:solidFill>
          <w14:schemeClr w14:val="tx2"/>
        </w14:solidFill>
      </w14:textFill>
    </w:rPr>
  </w:style>
  <w:style w:type="paragraph" w:customStyle="1" w:styleId="74">
    <w:name w:val="偶数页眉"/>
    <w:basedOn w:val="1"/>
    <w:unhideWhenUsed/>
    <w:qFormat/>
    <w:uiPriority w:val="0"/>
    <w:pPr>
      <w:pBdr>
        <w:bottom w:val="single" w:color="94B6D2" w:themeColor="accent1" w:sz="4" w:space="1"/>
      </w:pBdr>
      <w:spacing w:after="0" w:line="240" w:lineRule="auto"/>
    </w:pPr>
    <w:rPr>
      <w:b/>
      <w:color w:val="775F55" w:themeColor="text2"/>
      <w:sz w:val="20"/>
      <w14:textFill>
        <w14:solidFill>
          <w14:schemeClr w14:val="tx2"/>
        </w14:solidFill>
      </w14:textFill>
    </w:rPr>
  </w:style>
  <w:style w:type="paragraph" w:customStyle="1" w:styleId="75">
    <w:name w:val="奇数页眉"/>
    <w:basedOn w:val="1"/>
    <w:unhideWhenUsed/>
    <w:qFormat/>
    <w:uiPriority w:val="0"/>
    <w:pPr>
      <w:pBdr>
        <w:bottom w:val="single" w:color="94B6D2" w:themeColor="accent1" w:sz="4" w:space="1"/>
      </w:pBdr>
      <w:spacing w:after="0" w:line="240" w:lineRule="auto"/>
      <w:jc w:val="right"/>
    </w:pPr>
    <w:rPr>
      <w:b/>
      <w:color w:val="775F55" w:themeColor="text2"/>
      <w:sz w:val="20"/>
      <w14:textFill>
        <w14:solidFill>
          <w14:schemeClr w14:val="tx2"/>
        </w14:solidFill>
      </w14:textFill>
    </w:rPr>
  </w:style>
  <w:style w:type="paragraph" w:customStyle="1" w:styleId="76">
    <w:name w:val="无间隔1"/>
    <w:basedOn w:val="1"/>
    <w:qFormat/>
    <w:uiPriority w:val="0"/>
    <w:pPr>
      <w:framePr w:wrap="around" w:vAnchor="margin" w:hAnchor="page" w:xAlign="center" w:yAlign="top"/>
      <w:spacing w:after="0" w:line="240" w:lineRule="auto"/>
    </w:pPr>
    <w:rPr>
      <w:szCs w:val="120"/>
    </w:rPr>
  </w:style>
  <w:style w:type="paragraph" w:customStyle="1" w:styleId="77">
    <w:name w:val="TOC 标题1"/>
    <w:basedOn w:val="2"/>
    <w:next w:val="1"/>
    <w:unhideWhenUsed/>
    <w:qFormat/>
    <w:uiPriority w:val="39"/>
    <w:pPr>
      <w:keepNext/>
      <w:keepLines/>
      <w:spacing w:before="240" w:after="0" w:line="259" w:lineRule="auto"/>
      <w:outlineLvl w:val="9"/>
    </w:pPr>
    <w:rPr>
      <w:rFonts w:cstheme="majorBidi"/>
      <w:caps w:val="0"/>
      <w:color w:val="558BB8" w:themeColor="accent1" w:themeShade="BF"/>
      <w:kern w:val="0"/>
      <w14:ligatures w14:val="none"/>
    </w:rPr>
  </w:style>
  <w:style w:type="character" w:customStyle="1" w:styleId="78">
    <w:name w:val="HTML  预设格式字符"/>
    <w:basedOn w:val="37"/>
    <w:link w:val="34"/>
    <w:semiHidden/>
    <w:qFormat/>
    <w:uiPriority w:val="99"/>
    <w:rPr>
      <w:rFonts w:ascii="宋体" w:hAnsi="宋体" w:eastAsia="宋体" w:cs="宋体"/>
      <w:kern w:val="0"/>
      <w:sz w:val="24"/>
      <w:szCs w:val="24"/>
      <w14:ligatures w14:val="none"/>
    </w:rPr>
  </w:style>
  <w:style w:type="character" w:customStyle="1" w:styleId="79">
    <w:name w:val="文档结构图 字符"/>
    <w:basedOn w:val="37"/>
    <w:link w:val="16"/>
    <w:semiHidden/>
    <w:qFormat/>
    <w:uiPriority w:val="99"/>
    <w:rPr>
      <w:rFonts w:ascii="Heiti SC Light" w:eastAsia="Heiti SC Light" w:hAnsiTheme="minorHAnsi"/>
      <w:kern w:val="24"/>
      <w:sz w:val="24"/>
      <w:szCs w:val="24"/>
      <w14:ligatures w14:val="standardContextual"/>
    </w:rPr>
  </w:style>
  <w:style w:type="paragraph" w:customStyle="1" w:styleId="8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&#25253;&#34920;&#65288;&#20013;&#24615;&#20027;&#39064;&#65289;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EF4DAD-A448-CC41-A4C8-9E3CF299D79C}">
  <ds:schemaRefs/>
</ds:datastoreItem>
</file>

<file path=customXml/itemProps3.xml><?xml version="1.0" encoding="utf-8"?>
<ds:datastoreItem xmlns:ds="http://schemas.openxmlformats.org/officeDocument/2006/customXml" ds:itemID="{0333CDF8-6606-41CB-8781-B195AE9EC5BB}">
  <ds:schemaRefs/>
</ds:datastoreItem>
</file>

<file path=customXml/itemProps4.xml><?xml version="1.0" encoding="utf-8"?>
<ds:datastoreItem xmlns:ds="http://schemas.openxmlformats.org/officeDocument/2006/customXml" ds:itemID="{00D242DE-FD3E-4AF6-B22B-0478C246FE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\Users\James\AppData\Roaming\Microsoft\Templates\报表（中性主题）.dotx</Template>
  <Pages>8</Pages>
  <Words>680</Words>
  <Characters>3880</Characters>
  <Lines>32</Lines>
  <Paragraphs>9</Paragraphs>
  <TotalTime>0</TotalTime>
  <ScaleCrop>false</ScaleCrop>
  <LinksUpToDate>false</LinksUpToDate>
  <CharactersWithSpaces>4551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2017-02-21T13:35:00Z</dcterms:created>
  <dc:creator>James</dc:creator>
  <cp:lastModifiedBy>Lily</cp:lastModifiedBy>
  <dcterms:modified xsi:type="dcterms:W3CDTF">2017-04-11T14:16:50Z</dcterms:modified>
  <dc:title>咕泡学院出品</dc:title>
  <cp:revision>671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  <property fmtid="{D5CDD505-2E9C-101B-9397-08002B2CF9AE}" pid="3" name="KSOProductBuildVer">
    <vt:lpwstr>2052-10.1.0.6207</vt:lpwstr>
  </property>
</Properties>
</file>