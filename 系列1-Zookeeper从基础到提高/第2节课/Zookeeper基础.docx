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单基部署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先把ZK安装起来，后面的很多操作，都是的前提都是由ZK的操作环境，先来把ZK安装好，</w:t>
      </w:r>
    </w:p>
    <w:p>
      <w:pPr>
        <w:pStyle w:val="4"/>
      </w:pPr>
      <w:r>
        <w:t>Zookeeper windows环境</w:t>
      </w:r>
      <w:r>
        <w:rPr>
          <w:rFonts w:hint="eastAsia"/>
        </w:rPr>
        <w:t>安装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环境</w:t>
      </w:r>
      <w:r>
        <w:rPr>
          <w:rFonts w:ascii="楷体" w:hAnsi="楷体" w:eastAsia="楷体"/>
          <w:szCs w:val="21"/>
        </w:rPr>
        <w:t>要求</w:t>
      </w:r>
      <w:r>
        <w:rPr>
          <w:rFonts w:hint="eastAsia" w:ascii="楷体" w:hAnsi="楷体" w:eastAsia="楷体"/>
          <w:szCs w:val="21"/>
        </w:rPr>
        <w:t>:必须要</w:t>
      </w:r>
      <w:r>
        <w:rPr>
          <w:rFonts w:ascii="楷体" w:hAnsi="楷体" w:eastAsia="楷体"/>
          <w:szCs w:val="21"/>
        </w:rPr>
        <w:t>有jdk环境</w:t>
      </w:r>
      <w:r>
        <w:rPr>
          <w:rFonts w:hint="eastAsia" w:ascii="楷体" w:hAnsi="楷体" w:eastAsia="楷体"/>
          <w:szCs w:val="21"/>
        </w:rPr>
        <w:t>,本次</w:t>
      </w:r>
      <w:r>
        <w:rPr>
          <w:rFonts w:ascii="楷体" w:hAnsi="楷体" w:eastAsia="楷体"/>
          <w:szCs w:val="21"/>
        </w:rPr>
        <w:t>讲课使用jdk1.8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1.安装jdk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2.安装Zookeeper. 在官网</w:t>
      </w:r>
      <w:r>
        <w:fldChar w:fldCharType="begin"/>
      </w:r>
      <w:r>
        <w:instrText xml:space="preserve"> HYPERLINK "http://zookeeper.apache.org/" \t "_blank" </w:instrText>
      </w:r>
      <w:r>
        <w:fldChar w:fldCharType="separate"/>
      </w:r>
      <w:r>
        <w:rPr>
          <w:rFonts w:hint="eastAsia" w:ascii="楷体" w:hAnsi="楷体" w:eastAsia="楷体"/>
          <w:szCs w:val="21"/>
        </w:rPr>
        <w:t>http://zookeeper.apache.org/</w:t>
      </w:r>
      <w:r>
        <w:rPr>
          <w:rFonts w:hint="eastAsia" w:ascii="楷体" w:hAnsi="楷体" w:eastAsia="楷体"/>
          <w:szCs w:val="21"/>
        </w:rPr>
        <w:fldChar w:fldCharType="end"/>
      </w:r>
      <w:r>
        <w:rPr>
          <w:rFonts w:hint="eastAsia" w:ascii="楷体" w:hAnsi="楷体" w:eastAsia="楷体"/>
          <w:szCs w:val="21"/>
        </w:rPr>
        <w:t>下载zookeeper.我下载的是zookeeper-3.4.</w:t>
      </w:r>
      <w:r>
        <w:rPr>
          <w:rFonts w:hint="eastAsia" w:ascii="楷体" w:hAnsi="楷体" w:eastAsia="楷体"/>
          <w:szCs w:val="21"/>
          <w:lang w:val="en-US" w:eastAsia="zh-CN"/>
        </w:rPr>
        <w:t>12</w:t>
      </w:r>
      <w:r>
        <w:rPr>
          <w:rFonts w:hint="eastAsia" w:ascii="楷体" w:hAnsi="楷体" w:eastAsia="楷体"/>
          <w:szCs w:val="21"/>
        </w:rPr>
        <w:t>版本。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解压zookeeper-3.4.6至D:\machine\zookeeper-3.4.</w:t>
      </w:r>
      <w:r>
        <w:rPr>
          <w:rFonts w:hint="eastAsia" w:ascii="楷体" w:hAnsi="楷体" w:eastAsia="楷体"/>
          <w:szCs w:val="21"/>
          <w:lang w:val="en-US" w:eastAsia="zh-CN"/>
        </w:rPr>
        <w:t>12</w:t>
      </w:r>
      <w:r>
        <w:rPr>
          <w:rFonts w:hint="eastAsia" w:ascii="楷体" w:hAnsi="楷体" w:eastAsia="楷体"/>
          <w:szCs w:val="21"/>
        </w:rPr>
        <w:t>.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在D:\machine 新建data及log目录。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3.</w:t>
      </w:r>
      <w:r>
        <w:rPr>
          <w:rFonts w:hint="eastAsia" w:ascii="楷体" w:hAnsi="楷体" w:eastAsia="楷体"/>
          <w:szCs w:val="21"/>
        </w:rPr>
        <w:t>ZooKeeper的安装模式分为三种，分别为：单机模式（stand-alone）、集群模式和集群伪分布模式。ZooKeeper 单机模式的安装相对比较简单，如果第一次接触ZooKeeper的话，建议安装ZooKeeper单机模式或者集群伪分布模式。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安装单击模式。 至D:\machine\zookeeper-3.4.</w:t>
      </w:r>
      <w:r>
        <w:rPr>
          <w:rFonts w:hint="eastAsia" w:ascii="楷体" w:hAnsi="楷体" w:eastAsia="楷体"/>
          <w:szCs w:val="21"/>
          <w:lang w:val="en-US" w:eastAsia="zh-CN"/>
        </w:rPr>
        <w:t>12</w:t>
      </w:r>
      <w:r>
        <w:rPr>
          <w:rFonts w:hint="eastAsia" w:ascii="楷体" w:hAnsi="楷体" w:eastAsia="楷体"/>
          <w:szCs w:val="21"/>
        </w:rPr>
        <w:t>\conf 复制 zoo_sample.cfg 并粘贴到当前目录下，命名zoo.cfg.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bin             存放系统脚本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conf            存放配置文件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contrib          zk附加功能支持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dist-maven       maven仓库文件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            zk文档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             依赖的第三方库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recipes          经典场景样例代码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            zk源码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其中bin和conf是非常重要的两个目录，平时也是经常使用的。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先看下bin目录</w:t>
      </w:r>
    </w:p>
    <w:p>
      <w:r>
        <w:drawing>
          <wp:inline distT="0" distB="0" distL="114300" distR="114300">
            <wp:extent cx="4638040" cy="14770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zkServer为服务器，启动后默认端口为2181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zkCli为命令行客户端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Conf目录为配置文件存放的目录，zoo.cfg为核心的配置文件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这里面的配置很多，这配置是运维的工作，目前没必要，也没办法全部掌握。</w:t>
      </w:r>
    </w:p>
    <w:p>
      <w:r>
        <w:drawing>
          <wp:inline distT="0" distB="0" distL="114300" distR="114300">
            <wp:extent cx="5272405" cy="324612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159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4201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083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7144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在这挑选几个讲解：</w:t>
      </w:r>
    </w:p>
    <w:p>
      <w:pPr>
        <w:rPr>
          <w:rFonts w:hint="eastAsia"/>
          <w:lang w:val="en-US"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clientPort：参数无默认值，必须配置，用于配置当前服务器对外的服务端口，客户端必须使用这端口才能进行连接</w:t>
      </w:r>
    </w:p>
    <w:p>
      <w:pPr>
        <w:rPr>
          <w:color w:val="FF0000"/>
        </w:rPr>
      </w:pPr>
      <w:r>
        <w:rPr>
          <w:color w:val="FF0000"/>
        </w:rPr>
        <w:t>dataDir：用于存放内存数据库快照的文件夹，同时用于集群的myid文件也存在这个文件夹里（注意：一个配置文件只能包含一个dataDir字样，即使它被注释掉了。）</w:t>
      </w:r>
    </w:p>
    <w:p>
      <w:pPr>
        <w:rPr>
          <w:color w:val="FF0000"/>
        </w:rPr>
      </w:pPr>
      <w:r>
        <w:rPr>
          <w:color w:val="FF0000"/>
        </w:rPr>
        <w:t>dataLogDir：用于单独设置transaction log的目录，transaction log分离可以避免和普通log还有快照的竞争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0000"/>
        </w:rPr>
        <w:t>dataDir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lang w:val="en-US" w:eastAsia="zh-CN"/>
        </w:rPr>
        <w:t>新安装zk这文件夹里面是没有文件的，可以通过snapCount参数配置产生快照的时机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以下配置集群中才会使用，后面再讨论</w:t>
      </w:r>
    </w:p>
    <w:p>
      <w:pPr>
        <w:rPr>
          <w:rFonts w:hint="eastAsia"/>
          <w:lang w:val="en-US" w:eastAsia="zh-CN"/>
        </w:rPr>
      </w:pPr>
    </w:p>
    <w:p>
      <w:r>
        <w:t>tickTime：心跳时间，为了确保连接存在的，以毫秒为单位，最小超时时间为两个心跳时间</w:t>
      </w:r>
    </w:p>
    <w:p>
      <w:r>
        <w:t>initLimit：多少个心跳时间内，允许其他server连接并初始化数据，如果ZooKeeper管理的数据较大，则应相应增大这个值</w:t>
      </w:r>
    </w:p>
    <w:p>
      <w:r>
        <w:t>syncLimit：多少个tickTime内，允许follower同步，如果follower落后太多，则会被丢弃。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ZK的特性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Zk的特性会从会话、数据节点，版本，Watcher，ACL权限控制，集群角色这些部分来了解，其中重点需要掌握的</w:t>
      </w:r>
      <w:r>
        <w:rPr>
          <w:rFonts w:hint="eastAsia"/>
          <w:color w:val="FF0000"/>
          <w:lang w:val="en-US" w:eastAsia="zh-CN"/>
        </w:rPr>
        <w:t>数据节点与Watcher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客户端与服务端的一次会话连接，本质是TCP长连接，通过会话可以进行心跳检测和数据传输；</w:t>
      </w:r>
    </w:p>
    <w:p>
      <w:r>
        <w:drawing>
          <wp:inline distT="0" distB="0" distL="114300" distR="114300">
            <wp:extent cx="4429760" cy="2534920"/>
            <wp:effectExtent l="0" t="0" r="8890" b="17780"/>
            <wp:docPr id="12295" name="Picture 2" descr="D:\devTools\zookeeper-3.4.6\docs\images\state_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" name="Picture 2" descr="D:\devTools\zookeeper-3.4.6\docs\images\state_dia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会话（session）是zookepper非常重要的概念，客户端和服务端之间的任何交互操作都与会话有关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会话状态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看下这图，Zk客户端和服务端成功连接后，就创建了一次会话，ZK会话在整个运行期间的生命周期中，会在不同的会话状态之间切换，这些状态包括：</w:t>
      </w:r>
    </w:p>
    <w:p>
      <w:r>
        <w:t>CONNECTING、CONNECTED、RECONNECTING、RECONNECTED、CLOSE</w:t>
      </w:r>
    </w:p>
    <w:p/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旦客户端开始创建Zookeeper对象，那么客户端状态就会变成CONNECTING状态，同时客户端开始尝试连接服务端，连接成功后，客户端状态变为CONNECTED，通常情况下，由于断网或其他原因，客户端与服务端之间会出现断开情况，一旦碰到这种情况，</w:t>
      </w:r>
      <w:r>
        <w:rPr>
          <w:rFonts w:hint="default"/>
        </w:rPr>
        <w:t>Zookeeper客户端会自动进行重连服务，同时客户端状态再次变成CONNCTING，直到重新连上服务端后，状态又变为CONNECTED，在通常情况下，客户端的状态总是介于CONNECTING和CONNECTED之间。但是，如果出现诸如会话超时、权限检查或是客户端主动退出程序等情况，客户端的状态就会直接变更为CLOSE状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ZK数据模型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ZooKeeper的视图结构和标准的Unix文件系统类似，其中每个节点称为“数据节点”或ZNode,每个znode可以存储数据，还可以挂载子节点，因此可以称之为“树”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第二点需要注意的是，每一个znode都必须有值，如果没有值，节点是不能创建成功的。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10685" cy="2778125"/>
            <wp:effectExtent l="0" t="0" r="18415" b="3175"/>
            <wp:docPr id="184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在Zookeeper中，znode是一个跟Unix文件系统路径相似的节点，可以往这个节点存储或获取数据</w:t>
      </w:r>
    </w:p>
    <w:p/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通过客户端可对znode进行增删改查的操作，还可以注册watcher监控znode的变化。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Zookeeper节点类型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节点类型非常重要，是后面项目实战的基础。</w:t>
      </w:r>
    </w:p>
    <w:p>
      <w:pPr>
        <w:rPr>
          <w:rFonts w:hint="eastAsia"/>
          <w:lang w:val="en-US" w:eastAsia="zh-CN"/>
        </w:rPr>
      </w:pPr>
    </w:p>
    <w:p>
      <w:r>
        <w:t>a、Znode有两种类型：</w:t>
      </w:r>
    </w:p>
    <w:p>
      <w:r>
        <w:t>短暂（ephemeral）（create -e /app1/test1 “test1” 客户端断开连接zk删除ephemeral类型节点） </w:t>
      </w:r>
      <w:r>
        <w:br w:type="textWrapping"/>
      </w:r>
      <w:r>
        <w:t>持久（persistent） （create -s /app1/test2 “test2” 客户端断开连接zk不删除persistent类型节点）</w:t>
      </w:r>
    </w:p>
    <w:p>
      <w:r>
        <w:t>b、Znode有四种形式的目录节点（默认是persistent ）</w:t>
      </w:r>
    </w:p>
    <w:p>
      <w:r>
        <w:t>PERSISTENT </w:t>
      </w:r>
      <w:r>
        <w:br w:type="textWrapping"/>
      </w:r>
      <w:r>
        <w:t>PERSISTENT_SEQUENTIAL（持久序列/test0000000019 ） </w:t>
      </w:r>
      <w:r>
        <w:br w:type="textWrapping"/>
      </w:r>
      <w:r>
        <w:t>EPHEMERAL </w:t>
      </w:r>
      <w:r>
        <w:br w:type="textWrapping"/>
      </w:r>
      <w:r>
        <w:t>EPHEMERAL_SEQUENTIAL</w:t>
      </w:r>
    </w:p>
    <w:p>
      <w:r>
        <w:t>c、创建znode时设置顺序标识，znode名称后会附加一个值，顺序号是一个单调递增的计数器，由父节点维护 </w:t>
      </w:r>
      <w:r>
        <w:br w:type="textWrapping"/>
      </w:r>
      <w:r>
        <w:t>       </w:t>
      </w:r>
      <w:r>
        <w:rPr>
          <w:rFonts w:hint="eastAsia"/>
        </w:rPr>
        <w:drawing>
          <wp:inline distT="0" distB="0" distL="0" distR="0">
            <wp:extent cx="4504055" cy="1163320"/>
            <wp:effectExtent l="0" t="0" r="10795" b="1778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d、在分布式系统中，顺序号可以被用于为所有的事件进行全局排序，这样客户端可以通过顺序号推断事件的顺序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Zookeeper节点状态属性</w:t>
      </w:r>
    </w:p>
    <w:p>
      <w:r>
        <w:drawing>
          <wp:inline distT="0" distB="0" distL="114300" distR="114300">
            <wp:extent cx="4451350" cy="2786380"/>
            <wp:effectExtent l="0" t="0" r="6350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ACL保障数据的安全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ACL机制，表示为scheme:id:permissions，第一个字段表示采用哪一种机制，第二个id表示用户，permissions表示相关权限（如只读，读写，管理等）。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zookeeper提供了如下几种机制（scheme）：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world:</w:t>
      </w:r>
      <w:r>
        <w:rPr>
          <w:rFonts w:hint="eastAsia"/>
          <w:lang w:val="en-US" w:eastAsia="zh-CN"/>
        </w:rPr>
        <w:t xml:space="preserve"> 它下面只有一个id, 叫anyone, world:anyone代表任何人，zookeeper中对所有人有权限的结点就是属于world:anyone的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auth:</w:t>
      </w:r>
      <w:r>
        <w:rPr>
          <w:rFonts w:hint="eastAsia"/>
          <w:lang w:val="en-US" w:eastAsia="zh-CN"/>
        </w:rPr>
        <w:t xml:space="preserve"> 它不需要id, 只要是通过authentication的user都有权限（zookeeper支持通过kerberos来进行authencation, 也支持username/password形式的authentication)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digest:</w:t>
      </w:r>
      <w:r>
        <w:rPr>
          <w:rFonts w:hint="eastAsia"/>
          <w:lang w:val="en-US" w:eastAsia="zh-CN"/>
        </w:rPr>
        <w:t xml:space="preserve"> 它对应的id为username:BASE64(SHA1(password))，它需要先通过username:password形式的authentication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ip: </w:t>
      </w:r>
      <w:r>
        <w:rPr>
          <w:rFonts w:hint="eastAsia"/>
          <w:lang w:val="en-US" w:eastAsia="zh-CN"/>
        </w:rPr>
        <w:t>它对应的id为客户机的IP地址，设置的时候可以设置一个ip段，比如ip:192.168.1.0/16, 表示匹配前16个bit的IP段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现在看这可能懵懵懂懂，不过没有关系，等会在客户端操作的时候会有详细的操作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在准备好相应的配置之后，可以直接通过zkServer.sh 这个脚本进行服务的相关操作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启动ZK服务:       sh bin/zkServer.sh start 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查看ZK服务状态: sh bin/zkServer.sh status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停止ZK服务:       sh bin/zkServer.sh stop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重启ZK服务:       sh bin/zkServer.sh restart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 zkCli.sh -server 127.0.0.1:2181 连接到 ZooKeeper 服务，连接成功后，系统会输出 ZooKeeper 的相关环境以及配置信息。 命令行工具的一些简单操作如下：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显示根目录下、文件： ls / 使用 ls 命令来查看当前 ZooKeeper 中所包含的内容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显示根目录下、文件： ls2 / 查看当前节点数据并能看到更新次数等数据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创建文件，并设置初始内容： create /zk "test" 创建一个新的 znode节点“ zk ”以及与它关联的字符串  [-e] [-s] 【-e 零时节点】 【-s 顺序节点】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获取文件内容： get /zk 确认 znode 是否包含我们所创建的字符串  [watch]【watch 监听】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修改文件内容： set /zk "zkbak" 对 zk 所关联的字符串进行设置 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 delete /zk 将刚才创建的 znode 删除，如果存在子节点删除失败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递归删除：rmr  /zk将刚才创建的 znode 删除，子节点同时删除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退出客户端： quit 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帮助命令： help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ACL命令常用命令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再回过头来看下ACL权限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Zookeeper的ACL(Access Control List)，分为三个维度：scheme、id、permission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通常表示为：scheme:id:permission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schema:代表授权策略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id:代表用户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permission:代表权限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默认方式，相当于全世界都能访问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代表已经认证通过的用户(可以通过addauth digest user:pwd 来添加授权用户)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digest：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即用户名:密码这种方式认证，这也是业务系统中最常用的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使用Ip地址认证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id是验证模式，不同的scheme，id的值也不一样。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scheme为auth时：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scheme为digest时: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username:BASE64(SHA1(password))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scheme为ip时: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客户端的ip地址。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scheme为world时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anyone。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CREATE、READ、WRITE、DELETE、ADMIN 也就是 增、删、改、查、管理权限，这5种权限简写为crwda(即：每个单词的首字符缩写)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CREATE(c)：创建子节点的权限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DELETE(d)：删除节点的权限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READ(r)：读取节点数据的权限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WRITE(w)：修改节点数据的权限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ADMIN(a)：设置子节点权限的权限</w:t>
      </w:r>
    </w:p>
    <w:p>
      <w:pPr>
        <w:pStyle w:val="5"/>
      </w:pPr>
      <w:r>
        <w:rPr>
          <w:rFonts w:hint="eastAsia"/>
          <w:lang w:val="en-US" w:eastAsia="zh-CN"/>
        </w:rPr>
        <w:t>ACL</w:t>
      </w:r>
      <w:r>
        <w:rPr>
          <w:rFonts w:hint="default"/>
        </w:rPr>
        <w:t>命令</w:t>
      </w:r>
    </w:p>
    <w:p>
      <w:pPr>
        <w:pStyle w:val="18"/>
        <w:rPr>
          <w:rFonts w:hint="eastAsia"/>
        </w:rPr>
      </w:pPr>
      <w:r>
        <w:rPr>
          <w:rFonts w:hint="eastAsia"/>
        </w:rPr>
        <w:t>getAcl</w:t>
      </w:r>
    </w:p>
    <w:p>
      <w:pPr>
        <w:ind w:firstLine="420"/>
        <w:rPr>
          <w:rFonts w:hint="eastAsia"/>
        </w:rPr>
      </w:pPr>
      <w:r>
        <w:rPr>
          <w:rFonts w:hint="eastAsia"/>
        </w:rPr>
        <w:t>获取指定节点的ACL信息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create /testDir/testAcl deer</w:t>
      </w:r>
      <w:r>
        <w:rPr>
          <w:rFonts w:hint="eastAsia"/>
          <w:lang w:val="en-US" w:eastAsia="zh-CN"/>
        </w:rPr>
        <w:t xml:space="preserve">  # 创建一个子节点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getAcl /testDir/testAcl      # 获取该节点的acl权限信息</w:t>
      </w:r>
    </w:p>
    <w:p>
      <w:pPr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setAcl</w:t>
      </w:r>
    </w:p>
    <w:p>
      <w:pPr>
        <w:rPr>
          <w:rFonts w:hint="eastAsia"/>
        </w:rPr>
      </w:pPr>
      <w:r>
        <w:rPr>
          <w:rFonts w:hint="eastAsia"/>
        </w:rPr>
        <w:t xml:space="preserve">     设置指定节点的ACL信息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t>setAcl /</w:t>
      </w:r>
      <w:r>
        <w:rPr>
          <w:rFonts w:hint="default"/>
        </w:rPr>
        <w:t>testDir/testAcl world:anyone:crwa</w:t>
      </w:r>
      <w:r>
        <w:rPr>
          <w:rFonts w:hint="eastAsia"/>
          <w:lang w:val="en-US" w:eastAsia="zh-CN"/>
        </w:rPr>
        <w:t xml:space="preserve">   # 设置该节点的acl权限</w:t>
      </w:r>
    </w:p>
    <w:p>
      <w:pPr>
        <w:rPr>
          <w:rFonts w:hint="eastAsia" w:eastAsiaTheme="minorEastAsia"/>
          <w:lang w:val="en-US" w:eastAsia="zh-CN"/>
        </w:rPr>
      </w:pPr>
      <w:r>
        <w:t>getAcl /test</w:t>
      </w:r>
      <w:r>
        <w:rPr>
          <w:rFonts w:hint="default"/>
        </w:rPr>
        <w:t>Dir/testAcl</w:t>
      </w:r>
      <w:r>
        <w:rPr>
          <w:rFonts w:hint="eastAsia"/>
          <w:lang w:val="en-US" w:eastAsia="zh-CN"/>
        </w:rPr>
        <w:t xml:space="preserve">   # 获取该节点的acl权限信息，成功后，该节点就少了d权限</w:t>
      </w:r>
    </w:p>
    <w:p>
      <w:pPr>
        <w:rPr>
          <w:rFonts w:hint="eastAsia"/>
        </w:rPr>
      </w:pPr>
    </w:p>
    <w:p>
      <w:r>
        <w:t>create /test</w:t>
      </w:r>
      <w:r>
        <w:rPr>
          <w:rFonts w:hint="default"/>
        </w:rPr>
        <w:t>Dir/testAcl/xyz xyz-data</w:t>
      </w:r>
      <w:r>
        <w:rPr>
          <w:rFonts w:hint="eastAsia"/>
          <w:lang w:val="en-US" w:eastAsia="zh-CN"/>
        </w:rPr>
        <w:t xml:space="preserve">   </w:t>
      </w:r>
      <w:r>
        <w:t># 创建子节点</w:t>
      </w:r>
    </w:p>
    <w:p>
      <w:pPr>
        <w:rPr>
          <w:rFonts w:hint="eastAsia" w:ascii="courier" w:hAnsi="courier" w:cs="courier" w:eastAsiaTheme="minorEastAsia"/>
          <w:caps w:val="0"/>
          <w:color w:val="567482"/>
          <w:spacing w:val="0"/>
          <w:lang w:val="en-US" w:eastAsia="zh-CN"/>
        </w:rPr>
      </w:pPr>
      <w:r>
        <w:t>delete /test</w:t>
      </w:r>
      <w:r>
        <w:rPr>
          <w:rFonts w:hint="default"/>
        </w:rPr>
        <w:t>Dir/testAcl/xyz</w:t>
      </w:r>
      <w:r>
        <w:rPr>
          <w:rFonts w:hint="eastAsia"/>
          <w:lang w:val="en-US" w:eastAsia="zh-CN"/>
        </w:rPr>
        <w:t xml:space="preserve">    # 由于没有d权限，所以提示无法删除</w:t>
      </w:r>
    </w:p>
    <w:p>
      <w:pPr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addauth</w:t>
      </w:r>
    </w:p>
    <w:p>
      <w:pPr>
        <w:ind w:firstLine="420"/>
        <w:rPr>
          <w:rFonts w:hint="eastAsia"/>
        </w:rPr>
      </w:pPr>
      <w:r>
        <w:rPr>
          <w:rFonts w:hint="eastAsia"/>
        </w:rPr>
        <w:t>注册会话授权信息</w:t>
      </w:r>
    </w:p>
    <w:p>
      <w:pPr>
        <w:pStyle w:val="19"/>
      </w:pPr>
      <w:r>
        <w:rPr>
          <w:rFonts w:hint="default"/>
        </w:rPr>
        <w:t>Auth</w:t>
      </w:r>
    </w:p>
    <w:p>
      <w:pPr>
        <w:rPr>
          <w:rFonts w:hint="eastAsia" w:eastAsiaTheme="minorEastAsia"/>
          <w:lang w:val="en-US" w:eastAsia="zh-CN"/>
        </w:rPr>
      </w:pPr>
      <w:r>
        <w:t>addauth digest user1:123456</w:t>
      </w:r>
      <w:r>
        <w:rPr>
          <w:rFonts w:hint="eastAsia"/>
          <w:lang w:val="en-US" w:eastAsia="zh-CN"/>
        </w:rPr>
        <w:t xml:space="preserve">                # 需要先添加一个用户</w:t>
      </w:r>
    </w:p>
    <w:p>
      <w:pPr>
        <w:rPr>
          <w:rFonts w:hint="eastAsia" w:eastAsiaTheme="minorEastAsia"/>
          <w:lang w:val="en-US" w:eastAsia="zh-CN"/>
        </w:rPr>
      </w:pPr>
      <w:r>
        <w:t>setAcl /</w:t>
      </w:r>
      <w:r>
        <w:rPr>
          <w:rFonts w:hint="default"/>
        </w:rPr>
        <w:t>testDir/testAcl auth:user1:123456:crwa</w:t>
      </w:r>
      <w:r>
        <w:rPr>
          <w:rFonts w:hint="eastAsia"/>
          <w:lang w:val="en-US" w:eastAsia="zh-CN"/>
        </w:rPr>
        <w:t xml:space="preserve">   # 然后才可以拿着这个用户去设置权限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getAcl /testDir/testAcl</w:t>
      </w:r>
      <w:r>
        <w:rPr>
          <w:rFonts w:hint="eastAsia"/>
          <w:lang w:val="en-US" w:eastAsia="zh-CN"/>
        </w:rPr>
        <w:t xml:space="preserve">    # 密码是以密文的形式存储的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create /testDir/testAcl/testa aaa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</w:t>
      </w:r>
      <w:r>
        <w:rPr>
          <w:rFonts w:hint="eastAsia"/>
        </w:rPr>
        <w:t xml:space="preserve">/testDir/testAcl/testa </w:t>
      </w:r>
      <w:bookmarkStart w:id="0" w:name="_GoBack"/>
      <w:bookmarkEnd w:id="0"/>
      <w:r>
        <w:rPr>
          <w:rFonts w:hint="eastAsia"/>
          <w:lang w:val="en-US" w:eastAsia="zh-CN"/>
        </w:rPr>
        <w:t xml:space="preserve">  # 由于没有d权限，所以提示无法删除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退出客户端后：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/testDir/testAcl  #没有权限无法访问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/testDir/testAcl/testb bbb #没有权限无法访问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addauth digest user1:123456</w:t>
      </w:r>
      <w:r>
        <w:rPr>
          <w:rFonts w:hint="eastAsia"/>
          <w:lang w:val="en-US" w:eastAsia="zh-CN"/>
        </w:rPr>
        <w:t xml:space="preserve">  # 重新新增权限后可以访问了</w:t>
      </w:r>
    </w:p>
    <w:p>
      <w:pPr>
        <w:pStyle w:val="19"/>
        <w:rPr>
          <w:rFonts w:hint="eastAsia"/>
          <w:lang w:val="en-US" w:eastAsia="zh-CN"/>
        </w:rPr>
      </w:pPr>
      <w:r>
        <w:t>Digest</w:t>
      </w:r>
    </w:p>
    <w:p>
      <w:r>
        <w:t>auth与digest的区别就是，前者使用明文密码进行登录，后者使用密文密码进行登录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/testDir/testDigest  data</w:t>
      </w:r>
    </w:p>
    <w:p>
      <w:pPr>
        <w:rPr>
          <w:rFonts w:hint="eastAsia"/>
          <w:lang w:val="en-US" w:eastAsia="zh-CN"/>
        </w:rPr>
      </w:pPr>
      <w:r>
        <w:t>addauth digest user1:123456</w:t>
      </w:r>
    </w:p>
    <w:p>
      <w:pPr>
        <w:rPr>
          <w:rFonts w:hint="default"/>
        </w:rPr>
      </w:pPr>
      <w:r>
        <w:t>setAcl /</w:t>
      </w:r>
      <w:r>
        <w:rPr>
          <w:rFonts w:hint="eastAsia"/>
          <w:lang w:val="en-US" w:eastAsia="zh-CN"/>
        </w:rPr>
        <w:t>testDir</w:t>
      </w:r>
      <w:r>
        <w:t>/</w:t>
      </w:r>
      <w:r>
        <w:rPr>
          <w:rFonts w:hint="default"/>
        </w:rPr>
        <w:t>testDigest digest:user1:HYGa7IZRm2PUBFiFFu8xY2pPP/s=:crwa   # 使用digest来设置权限</w:t>
      </w:r>
    </w:p>
    <w:p>
      <w:pPr>
        <w:rPr>
          <w:rFonts w:hint="default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注意：这里如果使用明文，会导致该znode不可访问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通过明文获得密文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-Djava.ext.dirs=/soft/zookeeper-3.4.12/lib -cp /soft/zookeeper-3.4.12/zookeeper-3.4.12.jar org.apache.zookeeper.server.auth.DigestAuthenticationProvider deer:123456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deer:123456-&gt;deer:ACFm5rWnnKn9K9RN/Oc8qEYGYDs=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</w:pPr>
      <w:r>
        <w:rPr>
          <w:rFonts w:hint="default"/>
        </w:rPr>
        <w:t>acl命令行ip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/testDir/testIp data</w:t>
      </w:r>
    </w:p>
    <w:p>
      <w:r>
        <w:t>setAcl</w:t>
      </w:r>
      <w:r>
        <w:rPr>
          <w:rFonts w:hint="eastAsia"/>
          <w:lang w:val="en-US" w:eastAsia="zh-CN"/>
        </w:rPr>
        <w:t xml:space="preserve">  </w:t>
      </w:r>
      <w:r>
        <w:t>/</w:t>
      </w:r>
      <w:r>
        <w:rPr>
          <w:rFonts w:hint="eastAsia"/>
          <w:lang w:val="en-US" w:eastAsia="zh-CN"/>
        </w:rPr>
        <w:t>testDir</w:t>
      </w:r>
      <w:r>
        <w:t>/test</w:t>
      </w:r>
      <w:r>
        <w:rPr>
          <w:rFonts w:hint="eastAsia"/>
          <w:lang w:val="en-US" w:eastAsia="zh-CN"/>
        </w:rPr>
        <w:t>I</w:t>
      </w:r>
      <w:r>
        <w:t>p ip:192.168.</w:t>
      </w:r>
      <w:r>
        <w:rPr>
          <w:rFonts w:hint="eastAsia"/>
          <w:lang w:val="en-US" w:eastAsia="zh-CN"/>
        </w:rPr>
        <w:t>30</w:t>
      </w:r>
      <w:r>
        <w:t>.</w:t>
      </w:r>
      <w:r>
        <w:rPr>
          <w:rFonts w:hint="eastAsia"/>
          <w:lang w:val="en-US" w:eastAsia="zh-CN"/>
        </w:rPr>
        <w:t>10</w:t>
      </w:r>
      <w:r>
        <w:t>:cdrwa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t xml:space="preserve">getAcl </w:t>
      </w:r>
      <w:r>
        <w:rPr>
          <w:rFonts w:hint="eastAsia"/>
          <w:lang w:val="en-US" w:eastAsia="zh-CN"/>
        </w:rPr>
        <w:t xml:space="preserve"> </w:t>
      </w:r>
      <w:r>
        <w:t>/</w:t>
      </w:r>
      <w:r>
        <w:rPr>
          <w:rFonts w:hint="eastAsia"/>
          <w:lang w:val="en-US" w:eastAsia="zh-CN"/>
        </w:rPr>
        <w:t>testDir</w:t>
      </w:r>
      <w:r>
        <w:t>/test</w:t>
      </w:r>
      <w:r>
        <w:rPr>
          <w:rFonts w:hint="eastAsia"/>
          <w:lang w:val="en-US" w:eastAsia="zh-CN"/>
        </w:rPr>
        <w:t>I</w:t>
      </w:r>
      <w:r>
        <w:t>p</w:t>
      </w:r>
    </w:p>
    <w:p/>
    <w:p/>
    <w:p>
      <w:pPr>
        <w:pStyle w:val="4"/>
      </w:pPr>
      <w:r>
        <w:rPr>
          <w:rFonts w:hint="eastAsia"/>
        </w:rPr>
        <w:t>常用四字命令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 支持某些特定的四字命令字母与其的交互。用来获取 ZooKeeper 服务的当前状态及相关信息。可通过 telnet 或 nc 向 ZooKeeper 提交相应的命令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当然，前提是安装好了nc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stat|nc 127.0.0.1 2181 来查看哪个节点被选择作为follower或者leader 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使用echo ruok|nc 127.0.0.1 2181 测试是否启动了该Server，若回复imok表示已经启动。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dump| nc 127.0.0.1 2181 ,列出未经处理的会话和临时节点。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kill | nc 127.0.0.1 2181 ,关掉server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conf | nc 127.0.0.1 2181 ,输出相关服务配置的详细信息。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cons | nc 127.0.0.1 2181 ,列出所有连接到服务器的客户端的完全的连接 / 会话的详细信息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envi |nc 127.0.0.1 2181 ,输出关于服务环境的详细信息（区别于 conf 命令）。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reqs | nc 127.0.0.1 2181 ,列出未经处理的请求。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wchs | nc 127.0.0.1 2181 ,列出服务器 watch 的详细信息。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wchc | nc 127.0.0.1 2181 ,通过 session 列出服务器 watch 的详细信息，它的输出是一个与 watch 相关的会话的列表。 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wchp | nc 127.0.0.1 2181 ,通过路径列出服务器 watch 的详细信息。它输出一个与 session 相关的路径。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 日志可视化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前面以及讲了两个非常重要的配置一个是dataDir，存放的快照数据，一个是dataLogDir，存放的是事务日志文件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/soft/zookeeper-3.4.12/zookeeper-3.4.12.jar:/soft/zookeeper-3.4.12/lib/slf4j-api-1.7.25.jar org.apache.zookeeper.server.LogFormatter log.1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/soft/zookeeper-3.4.12/zookeeper-3.4.12.jar:/soft/zookeeper-3.4.12/lib/slf4j-api-1.7.25.jar org.apache.zookeeper.server.SnapshotFormatter log.1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Java客户端框架（*重要）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Zookeeper原生客户端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ZkClient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NQA=" wne:acdName="acd4" wne:fciIndexBasedOn="0065"/>
    <wne:acd wne:argValue="AgA3aA9fNg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99ABD"/>
    <w:multiLevelType w:val="singleLevel"/>
    <w:tmpl w:val="BE499A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59B446D"/>
    <w:multiLevelType w:val="singleLevel"/>
    <w:tmpl w:val="159B44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7F267D4"/>
    <w:multiLevelType w:val="singleLevel"/>
    <w:tmpl w:val="67F267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AE5BA22"/>
    <w:multiLevelType w:val="multilevel"/>
    <w:tmpl w:val="6AE5BA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B6BA6"/>
    <w:rsid w:val="00A61C8C"/>
    <w:rsid w:val="011C6ADF"/>
    <w:rsid w:val="013D44EF"/>
    <w:rsid w:val="0188757D"/>
    <w:rsid w:val="01BE09B5"/>
    <w:rsid w:val="01F64F5F"/>
    <w:rsid w:val="02641584"/>
    <w:rsid w:val="027C649A"/>
    <w:rsid w:val="031209E1"/>
    <w:rsid w:val="03125231"/>
    <w:rsid w:val="032C1FBA"/>
    <w:rsid w:val="03521C39"/>
    <w:rsid w:val="038077DA"/>
    <w:rsid w:val="03AD3A4E"/>
    <w:rsid w:val="03B125B8"/>
    <w:rsid w:val="03B54705"/>
    <w:rsid w:val="03F950BA"/>
    <w:rsid w:val="041960FF"/>
    <w:rsid w:val="045469DD"/>
    <w:rsid w:val="047D1804"/>
    <w:rsid w:val="04AD0527"/>
    <w:rsid w:val="04AD0ABC"/>
    <w:rsid w:val="05542B8B"/>
    <w:rsid w:val="05D1497A"/>
    <w:rsid w:val="060A4153"/>
    <w:rsid w:val="062F651D"/>
    <w:rsid w:val="06D51551"/>
    <w:rsid w:val="07743C60"/>
    <w:rsid w:val="0791479E"/>
    <w:rsid w:val="07A51303"/>
    <w:rsid w:val="07AE6EE0"/>
    <w:rsid w:val="07B4739E"/>
    <w:rsid w:val="07BC4ECF"/>
    <w:rsid w:val="07C15124"/>
    <w:rsid w:val="07E80777"/>
    <w:rsid w:val="08485FD0"/>
    <w:rsid w:val="085C720F"/>
    <w:rsid w:val="08EA6FCE"/>
    <w:rsid w:val="09034A5C"/>
    <w:rsid w:val="092307F6"/>
    <w:rsid w:val="09AC46B8"/>
    <w:rsid w:val="0A2E1244"/>
    <w:rsid w:val="0AD52FAD"/>
    <w:rsid w:val="0ADA6813"/>
    <w:rsid w:val="0BA6323A"/>
    <w:rsid w:val="0C382D13"/>
    <w:rsid w:val="0C6A3C0D"/>
    <w:rsid w:val="0CBA06A8"/>
    <w:rsid w:val="0CD33B86"/>
    <w:rsid w:val="0CFF7329"/>
    <w:rsid w:val="0D1143E3"/>
    <w:rsid w:val="0D3E7AD8"/>
    <w:rsid w:val="0D4E5F47"/>
    <w:rsid w:val="0D660592"/>
    <w:rsid w:val="0DA20230"/>
    <w:rsid w:val="0E2174DF"/>
    <w:rsid w:val="0E447483"/>
    <w:rsid w:val="0ED37535"/>
    <w:rsid w:val="0ED94B7E"/>
    <w:rsid w:val="0F27187B"/>
    <w:rsid w:val="0F424D9D"/>
    <w:rsid w:val="0F7D1782"/>
    <w:rsid w:val="0FDC332E"/>
    <w:rsid w:val="0FEE0B59"/>
    <w:rsid w:val="106802E9"/>
    <w:rsid w:val="10795DDB"/>
    <w:rsid w:val="10880082"/>
    <w:rsid w:val="109A2793"/>
    <w:rsid w:val="10D6758C"/>
    <w:rsid w:val="1107567B"/>
    <w:rsid w:val="112D6922"/>
    <w:rsid w:val="114C3DE9"/>
    <w:rsid w:val="11922FA9"/>
    <w:rsid w:val="1196303D"/>
    <w:rsid w:val="119C50B2"/>
    <w:rsid w:val="11F47EBB"/>
    <w:rsid w:val="1246689B"/>
    <w:rsid w:val="126B73B0"/>
    <w:rsid w:val="12BD0D4A"/>
    <w:rsid w:val="1302717B"/>
    <w:rsid w:val="13107AD3"/>
    <w:rsid w:val="13567B50"/>
    <w:rsid w:val="14174AEA"/>
    <w:rsid w:val="14224C43"/>
    <w:rsid w:val="157565B4"/>
    <w:rsid w:val="159268DB"/>
    <w:rsid w:val="1663127D"/>
    <w:rsid w:val="166D5264"/>
    <w:rsid w:val="1671660E"/>
    <w:rsid w:val="16D278E1"/>
    <w:rsid w:val="17054F3B"/>
    <w:rsid w:val="17437896"/>
    <w:rsid w:val="17591C58"/>
    <w:rsid w:val="175E37F7"/>
    <w:rsid w:val="17FD4F83"/>
    <w:rsid w:val="187C28D6"/>
    <w:rsid w:val="18B46FED"/>
    <w:rsid w:val="18C6476C"/>
    <w:rsid w:val="19225527"/>
    <w:rsid w:val="19373A5D"/>
    <w:rsid w:val="1A1A2B01"/>
    <w:rsid w:val="1A1F11AE"/>
    <w:rsid w:val="1A2F2D39"/>
    <w:rsid w:val="1A7A0D2B"/>
    <w:rsid w:val="1AF46348"/>
    <w:rsid w:val="1B242DA6"/>
    <w:rsid w:val="1B407B63"/>
    <w:rsid w:val="1B427182"/>
    <w:rsid w:val="1B8E7C5D"/>
    <w:rsid w:val="1BA87D09"/>
    <w:rsid w:val="1BCE7E26"/>
    <w:rsid w:val="1BEC2078"/>
    <w:rsid w:val="1BEF18C6"/>
    <w:rsid w:val="1C972E6A"/>
    <w:rsid w:val="1CB805EB"/>
    <w:rsid w:val="1CD37E36"/>
    <w:rsid w:val="1D0464E1"/>
    <w:rsid w:val="1D652DFB"/>
    <w:rsid w:val="1D747AB9"/>
    <w:rsid w:val="1D7A4CC6"/>
    <w:rsid w:val="1D872DEA"/>
    <w:rsid w:val="1DF613CD"/>
    <w:rsid w:val="1E6F039E"/>
    <w:rsid w:val="1E7969BE"/>
    <w:rsid w:val="1E8733AD"/>
    <w:rsid w:val="1EC46BFF"/>
    <w:rsid w:val="1EFD29C7"/>
    <w:rsid w:val="1F166469"/>
    <w:rsid w:val="1F346B56"/>
    <w:rsid w:val="1F7219ED"/>
    <w:rsid w:val="1F8A712C"/>
    <w:rsid w:val="201458B0"/>
    <w:rsid w:val="203E75B5"/>
    <w:rsid w:val="207A6363"/>
    <w:rsid w:val="20B013AE"/>
    <w:rsid w:val="20E94E3D"/>
    <w:rsid w:val="20F307FD"/>
    <w:rsid w:val="20FD6689"/>
    <w:rsid w:val="211E3F05"/>
    <w:rsid w:val="215737CC"/>
    <w:rsid w:val="2171216A"/>
    <w:rsid w:val="21EE4E58"/>
    <w:rsid w:val="224A3D90"/>
    <w:rsid w:val="22512D82"/>
    <w:rsid w:val="237471C9"/>
    <w:rsid w:val="238716F5"/>
    <w:rsid w:val="2389090B"/>
    <w:rsid w:val="23BE3FDD"/>
    <w:rsid w:val="23EF44C7"/>
    <w:rsid w:val="23FE4A06"/>
    <w:rsid w:val="23FE7EB5"/>
    <w:rsid w:val="24721A35"/>
    <w:rsid w:val="247F51D1"/>
    <w:rsid w:val="24A9353F"/>
    <w:rsid w:val="24C44B55"/>
    <w:rsid w:val="25C7131D"/>
    <w:rsid w:val="260D6307"/>
    <w:rsid w:val="26A522C0"/>
    <w:rsid w:val="26B21844"/>
    <w:rsid w:val="27201E2C"/>
    <w:rsid w:val="272A0F32"/>
    <w:rsid w:val="273E6974"/>
    <w:rsid w:val="276100DC"/>
    <w:rsid w:val="27C14330"/>
    <w:rsid w:val="27E15FD3"/>
    <w:rsid w:val="284F2AAB"/>
    <w:rsid w:val="28597A17"/>
    <w:rsid w:val="28C52C0F"/>
    <w:rsid w:val="298A2B1F"/>
    <w:rsid w:val="29B36EA5"/>
    <w:rsid w:val="29E264CA"/>
    <w:rsid w:val="2A184BF0"/>
    <w:rsid w:val="2A576FAC"/>
    <w:rsid w:val="2AB473FC"/>
    <w:rsid w:val="2AC311FC"/>
    <w:rsid w:val="2AD30E28"/>
    <w:rsid w:val="2AE97E13"/>
    <w:rsid w:val="2B770604"/>
    <w:rsid w:val="2C4C325E"/>
    <w:rsid w:val="2C6E1349"/>
    <w:rsid w:val="2C9334B5"/>
    <w:rsid w:val="2C9B34E1"/>
    <w:rsid w:val="2CD317B0"/>
    <w:rsid w:val="2D2A4DA2"/>
    <w:rsid w:val="2D76562F"/>
    <w:rsid w:val="2D883A5A"/>
    <w:rsid w:val="2D9F6DC8"/>
    <w:rsid w:val="2DA76EAB"/>
    <w:rsid w:val="2E1053B2"/>
    <w:rsid w:val="2E553C84"/>
    <w:rsid w:val="2E9627E1"/>
    <w:rsid w:val="2EB46165"/>
    <w:rsid w:val="2EB83EDC"/>
    <w:rsid w:val="2ECA6383"/>
    <w:rsid w:val="2F0B21F6"/>
    <w:rsid w:val="2F512028"/>
    <w:rsid w:val="303D7E23"/>
    <w:rsid w:val="306B452D"/>
    <w:rsid w:val="30974512"/>
    <w:rsid w:val="31163E1A"/>
    <w:rsid w:val="312A0220"/>
    <w:rsid w:val="314E7866"/>
    <w:rsid w:val="31CA24F0"/>
    <w:rsid w:val="322B5999"/>
    <w:rsid w:val="323356E7"/>
    <w:rsid w:val="323A2E88"/>
    <w:rsid w:val="32576E56"/>
    <w:rsid w:val="325B16CE"/>
    <w:rsid w:val="32935A42"/>
    <w:rsid w:val="330013BD"/>
    <w:rsid w:val="33622D33"/>
    <w:rsid w:val="345617BA"/>
    <w:rsid w:val="34791A1D"/>
    <w:rsid w:val="34945DAE"/>
    <w:rsid w:val="34E311B2"/>
    <w:rsid w:val="35430D37"/>
    <w:rsid w:val="359D009F"/>
    <w:rsid w:val="35F43FFE"/>
    <w:rsid w:val="360A0073"/>
    <w:rsid w:val="36E61513"/>
    <w:rsid w:val="36FD06B1"/>
    <w:rsid w:val="36FF3BE7"/>
    <w:rsid w:val="37470634"/>
    <w:rsid w:val="375308E7"/>
    <w:rsid w:val="37566622"/>
    <w:rsid w:val="376E581D"/>
    <w:rsid w:val="37C146C2"/>
    <w:rsid w:val="37E96C46"/>
    <w:rsid w:val="37FF1445"/>
    <w:rsid w:val="382B08C7"/>
    <w:rsid w:val="383A03CC"/>
    <w:rsid w:val="389F3E92"/>
    <w:rsid w:val="38D11E8B"/>
    <w:rsid w:val="39177DB0"/>
    <w:rsid w:val="39267E5A"/>
    <w:rsid w:val="3992015B"/>
    <w:rsid w:val="39A5197B"/>
    <w:rsid w:val="39BE6F49"/>
    <w:rsid w:val="3A9344BF"/>
    <w:rsid w:val="3A9A0964"/>
    <w:rsid w:val="3AD717CF"/>
    <w:rsid w:val="3B18609D"/>
    <w:rsid w:val="3B2B5FE8"/>
    <w:rsid w:val="3B650B47"/>
    <w:rsid w:val="3B7C24C2"/>
    <w:rsid w:val="3B936671"/>
    <w:rsid w:val="3C227716"/>
    <w:rsid w:val="3CA30B98"/>
    <w:rsid w:val="3CB92475"/>
    <w:rsid w:val="3CC41B81"/>
    <w:rsid w:val="3CD6453C"/>
    <w:rsid w:val="3D05196C"/>
    <w:rsid w:val="3D0D56AC"/>
    <w:rsid w:val="3D5567DE"/>
    <w:rsid w:val="3D8B5411"/>
    <w:rsid w:val="3DC71217"/>
    <w:rsid w:val="3E567032"/>
    <w:rsid w:val="3E7446CD"/>
    <w:rsid w:val="3E801878"/>
    <w:rsid w:val="3E8D302B"/>
    <w:rsid w:val="3F5E32F4"/>
    <w:rsid w:val="3F743665"/>
    <w:rsid w:val="3FC057BE"/>
    <w:rsid w:val="400B0EE7"/>
    <w:rsid w:val="40806C56"/>
    <w:rsid w:val="40D47014"/>
    <w:rsid w:val="40F637E6"/>
    <w:rsid w:val="4115533E"/>
    <w:rsid w:val="4154759E"/>
    <w:rsid w:val="41DE5E0D"/>
    <w:rsid w:val="422E7C2B"/>
    <w:rsid w:val="42850425"/>
    <w:rsid w:val="43C45518"/>
    <w:rsid w:val="43E45D7A"/>
    <w:rsid w:val="443F6A6A"/>
    <w:rsid w:val="44A572AB"/>
    <w:rsid w:val="44BE07BE"/>
    <w:rsid w:val="44F22262"/>
    <w:rsid w:val="451F36D7"/>
    <w:rsid w:val="455147AA"/>
    <w:rsid w:val="458F3F47"/>
    <w:rsid w:val="45AF1142"/>
    <w:rsid w:val="45E429C3"/>
    <w:rsid w:val="46040FED"/>
    <w:rsid w:val="46231C83"/>
    <w:rsid w:val="462C70D9"/>
    <w:rsid w:val="46760762"/>
    <w:rsid w:val="468A0D26"/>
    <w:rsid w:val="468E28C9"/>
    <w:rsid w:val="469A4810"/>
    <w:rsid w:val="46A873B1"/>
    <w:rsid w:val="475C7BF3"/>
    <w:rsid w:val="47A26C1B"/>
    <w:rsid w:val="488105CA"/>
    <w:rsid w:val="48AE1EC7"/>
    <w:rsid w:val="48B62CBE"/>
    <w:rsid w:val="48FA1133"/>
    <w:rsid w:val="48FE2B69"/>
    <w:rsid w:val="494E35BF"/>
    <w:rsid w:val="496251CF"/>
    <w:rsid w:val="49C10755"/>
    <w:rsid w:val="4A8D4A74"/>
    <w:rsid w:val="4AC4330D"/>
    <w:rsid w:val="4AFE6BD7"/>
    <w:rsid w:val="4B196195"/>
    <w:rsid w:val="4B6A1C45"/>
    <w:rsid w:val="4B7D3547"/>
    <w:rsid w:val="4BC27840"/>
    <w:rsid w:val="4BCC276B"/>
    <w:rsid w:val="4C1C5AF5"/>
    <w:rsid w:val="4C381F14"/>
    <w:rsid w:val="4C704675"/>
    <w:rsid w:val="4C73095B"/>
    <w:rsid w:val="4C8434C9"/>
    <w:rsid w:val="4C8E1875"/>
    <w:rsid w:val="4C9710E3"/>
    <w:rsid w:val="4CAD2C93"/>
    <w:rsid w:val="4D186360"/>
    <w:rsid w:val="4D67286D"/>
    <w:rsid w:val="4D6F5EE6"/>
    <w:rsid w:val="4DA13373"/>
    <w:rsid w:val="4DF45B23"/>
    <w:rsid w:val="4E0A0656"/>
    <w:rsid w:val="4E716DDB"/>
    <w:rsid w:val="4EA17B52"/>
    <w:rsid w:val="4F1A0D44"/>
    <w:rsid w:val="4F380D88"/>
    <w:rsid w:val="4F9F336C"/>
    <w:rsid w:val="4FD20091"/>
    <w:rsid w:val="4FEE2D79"/>
    <w:rsid w:val="4FEF648E"/>
    <w:rsid w:val="4FFF740B"/>
    <w:rsid w:val="502508C0"/>
    <w:rsid w:val="502B7899"/>
    <w:rsid w:val="504F3F18"/>
    <w:rsid w:val="50A179C9"/>
    <w:rsid w:val="50AC5134"/>
    <w:rsid w:val="50BD1C04"/>
    <w:rsid w:val="510672C5"/>
    <w:rsid w:val="512A2ECF"/>
    <w:rsid w:val="517324B3"/>
    <w:rsid w:val="51B71606"/>
    <w:rsid w:val="51EC1292"/>
    <w:rsid w:val="521B7B5A"/>
    <w:rsid w:val="52355357"/>
    <w:rsid w:val="52397ACB"/>
    <w:rsid w:val="526C57D1"/>
    <w:rsid w:val="52F574B0"/>
    <w:rsid w:val="52FA2E19"/>
    <w:rsid w:val="53195B65"/>
    <w:rsid w:val="53CA7E9E"/>
    <w:rsid w:val="5411441C"/>
    <w:rsid w:val="54180297"/>
    <w:rsid w:val="549A181C"/>
    <w:rsid w:val="54C935FA"/>
    <w:rsid w:val="54D41DD7"/>
    <w:rsid w:val="55356F78"/>
    <w:rsid w:val="55AA2164"/>
    <w:rsid w:val="55D76935"/>
    <w:rsid w:val="560D6A4A"/>
    <w:rsid w:val="566C0A26"/>
    <w:rsid w:val="567D4DCE"/>
    <w:rsid w:val="5696153E"/>
    <w:rsid w:val="56D737D9"/>
    <w:rsid w:val="575B36A1"/>
    <w:rsid w:val="58322D5D"/>
    <w:rsid w:val="58D471F7"/>
    <w:rsid w:val="591E06C2"/>
    <w:rsid w:val="59307755"/>
    <w:rsid w:val="593F6CB2"/>
    <w:rsid w:val="598235DA"/>
    <w:rsid w:val="59991DE2"/>
    <w:rsid w:val="59DB764D"/>
    <w:rsid w:val="59DE4458"/>
    <w:rsid w:val="59EF6EFE"/>
    <w:rsid w:val="5A0C797D"/>
    <w:rsid w:val="5A2E5110"/>
    <w:rsid w:val="5A7A3612"/>
    <w:rsid w:val="5A843E79"/>
    <w:rsid w:val="5AF10312"/>
    <w:rsid w:val="5B0F4C5D"/>
    <w:rsid w:val="5B3D4114"/>
    <w:rsid w:val="5B610034"/>
    <w:rsid w:val="5BB62623"/>
    <w:rsid w:val="5C1D2402"/>
    <w:rsid w:val="5C3F0ECF"/>
    <w:rsid w:val="5C493CFA"/>
    <w:rsid w:val="5C4D2BB2"/>
    <w:rsid w:val="5C8950C6"/>
    <w:rsid w:val="5C8B73FD"/>
    <w:rsid w:val="5CDA6493"/>
    <w:rsid w:val="5D6760A4"/>
    <w:rsid w:val="5D6B2E75"/>
    <w:rsid w:val="5DD67525"/>
    <w:rsid w:val="5DE244C0"/>
    <w:rsid w:val="5E242BE8"/>
    <w:rsid w:val="5E771E6C"/>
    <w:rsid w:val="5E8B2C72"/>
    <w:rsid w:val="5F115187"/>
    <w:rsid w:val="5F78418B"/>
    <w:rsid w:val="5FE02AC3"/>
    <w:rsid w:val="5FE23821"/>
    <w:rsid w:val="5FE92BE2"/>
    <w:rsid w:val="600B13D1"/>
    <w:rsid w:val="60291E88"/>
    <w:rsid w:val="60A00BE2"/>
    <w:rsid w:val="60AE0068"/>
    <w:rsid w:val="60CE62B9"/>
    <w:rsid w:val="60ED22D1"/>
    <w:rsid w:val="610112FE"/>
    <w:rsid w:val="611E1E42"/>
    <w:rsid w:val="61491DB6"/>
    <w:rsid w:val="61624E85"/>
    <w:rsid w:val="61862EEC"/>
    <w:rsid w:val="61993ECC"/>
    <w:rsid w:val="61D23BDE"/>
    <w:rsid w:val="62BD23A1"/>
    <w:rsid w:val="62E231C1"/>
    <w:rsid w:val="6322005D"/>
    <w:rsid w:val="63880F70"/>
    <w:rsid w:val="63A6695A"/>
    <w:rsid w:val="63F21D64"/>
    <w:rsid w:val="64862B79"/>
    <w:rsid w:val="64D22E56"/>
    <w:rsid w:val="64F42902"/>
    <w:rsid w:val="651274C2"/>
    <w:rsid w:val="657A073A"/>
    <w:rsid w:val="660271B4"/>
    <w:rsid w:val="66842BDA"/>
    <w:rsid w:val="668A47EF"/>
    <w:rsid w:val="66B2058E"/>
    <w:rsid w:val="66C6614A"/>
    <w:rsid w:val="66D443FD"/>
    <w:rsid w:val="66E60308"/>
    <w:rsid w:val="67E42CF1"/>
    <w:rsid w:val="68052A64"/>
    <w:rsid w:val="681221CE"/>
    <w:rsid w:val="68491B98"/>
    <w:rsid w:val="685E53BF"/>
    <w:rsid w:val="68B406D5"/>
    <w:rsid w:val="68B8562E"/>
    <w:rsid w:val="692433B0"/>
    <w:rsid w:val="697F6F7C"/>
    <w:rsid w:val="698D6722"/>
    <w:rsid w:val="69F43280"/>
    <w:rsid w:val="6A445692"/>
    <w:rsid w:val="6A5C675F"/>
    <w:rsid w:val="6A920F44"/>
    <w:rsid w:val="6A991F00"/>
    <w:rsid w:val="6AA746FC"/>
    <w:rsid w:val="6AD72A43"/>
    <w:rsid w:val="6B5213E7"/>
    <w:rsid w:val="6BBF051B"/>
    <w:rsid w:val="6C295BDB"/>
    <w:rsid w:val="6C7537E1"/>
    <w:rsid w:val="6D535020"/>
    <w:rsid w:val="6DD77024"/>
    <w:rsid w:val="6E3273D1"/>
    <w:rsid w:val="6E62541F"/>
    <w:rsid w:val="6E7E239B"/>
    <w:rsid w:val="6F570965"/>
    <w:rsid w:val="6FA3740B"/>
    <w:rsid w:val="6FE1697E"/>
    <w:rsid w:val="70470031"/>
    <w:rsid w:val="70855A57"/>
    <w:rsid w:val="70D55A6A"/>
    <w:rsid w:val="70EE4D8E"/>
    <w:rsid w:val="717677ED"/>
    <w:rsid w:val="71F17E21"/>
    <w:rsid w:val="72075767"/>
    <w:rsid w:val="722B2637"/>
    <w:rsid w:val="72543543"/>
    <w:rsid w:val="7292335E"/>
    <w:rsid w:val="72DB21EA"/>
    <w:rsid w:val="72F04308"/>
    <w:rsid w:val="73014F28"/>
    <w:rsid w:val="73C06FEE"/>
    <w:rsid w:val="741E0DC7"/>
    <w:rsid w:val="746F56FB"/>
    <w:rsid w:val="74B15D39"/>
    <w:rsid w:val="753C6622"/>
    <w:rsid w:val="75422626"/>
    <w:rsid w:val="75E708F3"/>
    <w:rsid w:val="764C53FB"/>
    <w:rsid w:val="76CD6EFB"/>
    <w:rsid w:val="76E86F12"/>
    <w:rsid w:val="77270DED"/>
    <w:rsid w:val="772B637E"/>
    <w:rsid w:val="773B2C61"/>
    <w:rsid w:val="77552077"/>
    <w:rsid w:val="775A5A7A"/>
    <w:rsid w:val="77D216EC"/>
    <w:rsid w:val="77E12AEA"/>
    <w:rsid w:val="78571F15"/>
    <w:rsid w:val="787555D6"/>
    <w:rsid w:val="78B0393B"/>
    <w:rsid w:val="790D04FB"/>
    <w:rsid w:val="79345845"/>
    <w:rsid w:val="796F643E"/>
    <w:rsid w:val="79AD3EB9"/>
    <w:rsid w:val="79C148C6"/>
    <w:rsid w:val="7A0C279E"/>
    <w:rsid w:val="7A410ADF"/>
    <w:rsid w:val="7A90762B"/>
    <w:rsid w:val="7A973238"/>
    <w:rsid w:val="7AA657E4"/>
    <w:rsid w:val="7AAB013F"/>
    <w:rsid w:val="7AD25D55"/>
    <w:rsid w:val="7B375764"/>
    <w:rsid w:val="7B4F175F"/>
    <w:rsid w:val="7B6A367F"/>
    <w:rsid w:val="7B97469B"/>
    <w:rsid w:val="7BBE1612"/>
    <w:rsid w:val="7C2E6AE9"/>
    <w:rsid w:val="7CAE7704"/>
    <w:rsid w:val="7D1062F4"/>
    <w:rsid w:val="7D3F6A1F"/>
    <w:rsid w:val="7DB372FE"/>
    <w:rsid w:val="7DD713FE"/>
    <w:rsid w:val="7EB017D9"/>
    <w:rsid w:val="7F5E1920"/>
    <w:rsid w:val="7F825529"/>
    <w:rsid w:val="7F8510C6"/>
    <w:rsid w:val="7F8B4DEC"/>
    <w:rsid w:val="7FBB6017"/>
    <w:rsid w:val="7FC134A8"/>
    <w:rsid w:val="7FE8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8">
    <w:name w:val="样式5"/>
    <w:basedOn w:val="6"/>
    <w:next w:val="1"/>
    <w:link w:val="21"/>
    <w:qFormat/>
    <w:uiPriority w:val="0"/>
    <w:rPr>
      <w:rFonts w:asciiTheme="minorAscii" w:hAnsiTheme="minorAscii"/>
    </w:rPr>
  </w:style>
  <w:style w:type="paragraph" w:customStyle="1" w:styleId="19">
    <w:name w:val="样式6"/>
    <w:basedOn w:val="7"/>
    <w:next w:val="1"/>
    <w:qFormat/>
    <w:uiPriority w:val="0"/>
    <w:rPr>
      <w:rFonts w:asciiTheme="minorAscii" w:hAnsiTheme="minorAscii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/>
      <w:b/>
      <w:kern w:val="44"/>
      <w:sz w:val="44"/>
    </w:rPr>
  </w:style>
  <w:style w:type="character" w:customStyle="1" w:styleId="21">
    <w:name w:val="样式5 Char"/>
    <w:link w:val="18"/>
    <w:qFormat/>
    <w:uiPriority w:val="0"/>
    <w:rPr>
      <w:rFonts w:asciiTheme="minorAscii" w:hAnsiTheme="minorAscii"/>
    </w:rPr>
  </w:style>
  <w:style w:type="character" w:customStyle="1" w:styleId="22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3">
    <w:name w:val="标题 3 Char"/>
    <w:link w:val="4"/>
    <w:qFormat/>
    <w:uiPriority w:val="0"/>
    <w:rPr>
      <w:rFonts w:asciiTheme="minorAscii" w:hAnsiTheme="minorAsci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2018-09-05T02:44:00Z</dcterms:created>
  <dc:creator>那你呢</dc:creator>
  <cp:lastModifiedBy>那你呢</cp:lastModifiedBy>
  <dcterms:modified xsi:type="dcterms:W3CDTF">2018-10-28T13:46:31Z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6</vt:lpwstr>
  </property>
</Properties>
</file>